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EC" w:rsidRPr="00A33F7E" w:rsidRDefault="001A0D8D">
      <w:pPr>
        <w:spacing w:after="200" w:line="276" w:lineRule="auto"/>
        <w:ind w:firstLine="0"/>
        <w:jc w:val="left"/>
      </w:pPr>
      <w:bookmarkStart w:id="0" w:name="_GoBack"/>
      <w:bookmarkEnd w:id="0"/>
      <w:r>
        <w:rPr>
          <w:noProof/>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D47207" w:rsidRDefault="00AF2ECE" w:rsidP="003D159E">
                            <w:pPr>
                              <w:ind w:firstLine="0"/>
                              <w:jc w:val="center"/>
                              <w:rPr>
                                <w:b/>
                                <w:sz w:val="26"/>
                                <w:szCs w:val="26"/>
                              </w:rPr>
                            </w:pPr>
                            <w:r>
                              <w:rPr>
                                <w:b/>
                                <w:sz w:val="26"/>
                                <w:szCs w:val="26"/>
                              </w:rPr>
                              <w:t>NAMA DEPARTEMEN</w:t>
                            </w:r>
                          </w:p>
                          <w:p w:rsidR="00AF2ECE" w:rsidRPr="00D47207" w:rsidRDefault="00AF2ECE" w:rsidP="003D159E">
                            <w:pPr>
                              <w:ind w:firstLine="0"/>
                              <w:jc w:val="center"/>
                              <w:rPr>
                                <w:b/>
                                <w:sz w:val="26"/>
                                <w:szCs w:val="26"/>
                              </w:rPr>
                            </w:pPr>
                            <w:r>
                              <w:rPr>
                                <w:b/>
                                <w:sz w:val="26"/>
                                <w:szCs w:val="26"/>
                              </w:rPr>
                              <w:t>NAMA FAKULTAS</w:t>
                            </w:r>
                          </w:p>
                          <w:p w:rsidR="00AF2ECE" w:rsidRPr="00D47207" w:rsidRDefault="00AF2ECE" w:rsidP="003D159E">
                            <w:pPr>
                              <w:ind w:firstLine="0"/>
                              <w:jc w:val="center"/>
                              <w:rPr>
                                <w:b/>
                                <w:sz w:val="26"/>
                                <w:szCs w:val="26"/>
                              </w:rPr>
                            </w:pPr>
                            <w:r w:rsidRPr="00D47207">
                              <w:rPr>
                                <w:b/>
                                <w:sz w:val="26"/>
                                <w:szCs w:val="26"/>
                              </w:rPr>
                              <w:t>INSTITUT PERTANIAN BOGOR</w:t>
                            </w:r>
                          </w:p>
                          <w:p w:rsidR="00AF2ECE" w:rsidRPr="00D47207" w:rsidRDefault="00AF2ECE" w:rsidP="003D159E">
                            <w:pPr>
                              <w:ind w:firstLine="0"/>
                              <w:jc w:val="center"/>
                              <w:rPr>
                                <w:b/>
                                <w:sz w:val="26"/>
                                <w:szCs w:val="26"/>
                              </w:rPr>
                            </w:pPr>
                            <w:r w:rsidRPr="00D47207">
                              <w:rPr>
                                <w:b/>
                                <w:sz w:val="26"/>
                                <w:szCs w:val="26"/>
                              </w:rPr>
                              <w:t>BOGOR</w:t>
                            </w:r>
                          </w:p>
                          <w:p w:rsidR="00AF2ECE" w:rsidRPr="00D47207" w:rsidRDefault="00AF2ECE" w:rsidP="003D159E">
                            <w:pPr>
                              <w:ind w:firstLine="0"/>
                              <w:jc w:val="center"/>
                              <w:rPr>
                                <w:b/>
                                <w:sz w:val="26"/>
                                <w:szCs w:val="26"/>
                              </w:rPr>
                            </w:pPr>
                            <w:r w:rsidRPr="00D47207">
                              <w:rPr>
                                <w:b/>
                                <w:sz w:val="26"/>
                                <w:szCs w:val="26"/>
                              </w:rPr>
                              <w:t>2012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rsidR="00AF2ECE" w:rsidRPr="00D47207" w:rsidRDefault="00AF2ECE" w:rsidP="003D159E">
                      <w:pPr>
                        <w:ind w:firstLine="0"/>
                        <w:jc w:val="center"/>
                        <w:rPr>
                          <w:b/>
                          <w:sz w:val="26"/>
                          <w:szCs w:val="26"/>
                        </w:rPr>
                      </w:pPr>
                      <w:r>
                        <w:rPr>
                          <w:b/>
                          <w:sz w:val="26"/>
                          <w:szCs w:val="26"/>
                        </w:rPr>
                        <w:t>NAMA DEPARTEMEN</w:t>
                      </w:r>
                    </w:p>
                    <w:p w:rsidR="00AF2ECE" w:rsidRPr="00D47207" w:rsidRDefault="00AF2ECE" w:rsidP="003D159E">
                      <w:pPr>
                        <w:ind w:firstLine="0"/>
                        <w:jc w:val="center"/>
                        <w:rPr>
                          <w:b/>
                          <w:sz w:val="26"/>
                          <w:szCs w:val="26"/>
                        </w:rPr>
                      </w:pPr>
                      <w:r>
                        <w:rPr>
                          <w:b/>
                          <w:sz w:val="26"/>
                          <w:szCs w:val="26"/>
                        </w:rPr>
                        <w:t>NAMA FAKULTAS</w:t>
                      </w:r>
                    </w:p>
                    <w:p w:rsidR="00AF2ECE" w:rsidRPr="00D47207" w:rsidRDefault="00AF2ECE" w:rsidP="003D159E">
                      <w:pPr>
                        <w:ind w:firstLine="0"/>
                        <w:jc w:val="center"/>
                        <w:rPr>
                          <w:b/>
                          <w:sz w:val="26"/>
                          <w:szCs w:val="26"/>
                        </w:rPr>
                      </w:pPr>
                      <w:r w:rsidRPr="00D47207">
                        <w:rPr>
                          <w:b/>
                          <w:sz w:val="26"/>
                          <w:szCs w:val="26"/>
                        </w:rPr>
                        <w:t>INSTITUT PERTANIAN BOGOR</w:t>
                      </w:r>
                    </w:p>
                    <w:p w:rsidR="00AF2ECE" w:rsidRPr="00D47207" w:rsidRDefault="00AF2ECE" w:rsidP="003D159E">
                      <w:pPr>
                        <w:ind w:firstLine="0"/>
                        <w:jc w:val="center"/>
                        <w:rPr>
                          <w:b/>
                          <w:sz w:val="26"/>
                          <w:szCs w:val="26"/>
                        </w:rPr>
                      </w:pPr>
                      <w:r w:rsidRPr="00D47207">
                        <w:rPr>
                          <w:b/>
                          <w:sz w:val="26"/>
                          <w:szCs w:val="26"/>
                        </w:rPr>
                        <w:t>BOGOR</w:t>
                      </w:r>
                    </w:p>
                    <w:p w:rsidR="00AF2ECE" w:rsidRPr="00D47207" w:rsidRDefault="00AF2ECE" w:rsidP="003D159E">
                      <w:pPr>
                        <w:ind w:firstLine="0"/>
                        <w:jc w:val="center"/>
                        <w:rPr>
                          <w:b/>
                          <w:sz w:val="26"/>
                          <w:szCs w:val="26"/>
                        </w:rPr>
                      </w:pPr>
                      <w:r w:rsidRPr="00D47207">
                        <w:rPr>
                          <w:b/>
                          <w:sz w:val="26"/>
                          <w:szCs w:val="26"/>
                        </w:rPr>
                        <w:t>2012</w:t>
                      </w:r>
                    </w:p>
                  </w:txbxContent>
                </v:textbox>
                <w10:wrap anchorx="page" anchory="page"/>
              </v:shape>
            </w:pict>
          </mc:Fallback>
        </mc:AlternateContent>
      </w:r>
      <w:r w:rsidR="00057190">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607589713" r:id="rId9"/>
        </w:object>
      </w:r>
      <w:r>
        <w:rPr>
          <w:noProof/>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3D159E">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AF2ECE" w:rsidRPr="003D159E" w:rsidRDefault="00AF2ECE" w:rsidP="003D159E">
                      <w:pPr>
                        <w:ind w:firstLine="0"/>
                        <w:jc w:val="center"/>
                        <w:rPr>
                          <w:b/>
                          <w:sz w:val="28"/>
                        </w:rPr>
                      </w:pPr>
                      <w:r w:rsidRPr="003D159E">
                        <w:rPr>
                          <w:b/>
                          <w:sz w:val="28"/>
                        </w:rPr>
                        <w:t>NAMA PENULIS</w:t>
                      </w:r>
                    </w:p>
                  </w:txbxContent>
                </v:textbox>
                <w10:wrap anchorx="page" anchory="page"/>
              </v:shape>
            </w:pict>
          </mc:Fallback>
        </mc:AlternateContent>
      </w:r>
      <w:r>
        <w:rPr>
          <w:noProof/>
          <w:lang w:eastAsia="zh-TW"/>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3D159E">
                            <w:pPr>
                              <w:ind w:firstLine="0"/>
                              <w:jc w:val="center"/>
                              <w:rPr>
                                <w:b/>
                                <w:sz w:val="28"/>
                              </w:rPr>
                            </w:pPr>
                            <w:r w:rsidRPr="003D159E">
                              <w:rPr>
                                <w:b/>
                                <w:sz w:val="28"/>
                              </w:rPr>
                              <w:t>JUDUL KARYA ILMIAH MAKSIMUM TIGA BARIS,</w:t>
                            </w:r>
                          </w:p>
                          <w:p w:rsidR="00AF2ECE" w:rsidRDefault="00AF2ECE"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3D159E">
                            <w:pPr>
                              <w:ind w:firstLine="0"/>
                              <w:jc w:val="center"/>
                              <w:rPr>
                                <w:b/>
                                <w:sz w:val="28"/>
                              </w:rPr>
                            </w:pPr>
                            <w:r w:rsidRPr="003D159E">
                              <w:rPr>
                                <w:b/>
                                <w:sz w:val="28"/>
                              </w:rPr>
                              <w:t>DEPAN</w:t>
                            </w:r>
                            <w:r>
                              <w:rPr>
                                <w:b/>
                                <w:sz w:val="28"/>
                              </w:rPr>
                              <w:t xml:space="preserve"> DAN KATA SAMBUNG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rsidR="00AF2ECE" w:rsidRPr="003D159E" w:rsidRDefault="00AF2ECE" w:rsidP="003D159E">
                      <w:pPr>
                        <w:ind w:firstLine="0"/>
                        <w:jc w:val="center"/>
                        <w:rPr>
                          <w:b/>
                          <w:sz w:val="28"/>
                        </w:rPr>
                      </w:pPr>
                      <w:r w:rsidRPr="003D159E">
                        <w:rPr>
                          <w:b/>
                          <w:sz w:val="28"/>
                        </w:rPr>
                        <w:t>JUDUL KARYA ILMIAH MAKSIMUM TIGA BARIS,</w:t>
                      </w:r>
                    </w:p>
                    <w:p w:rsidR="00AF2ECE" w:rsidRDefault="00AF2ECE"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3D159E">
                      <w:pPr>
                        <w:ind w:firstLine="0"/>
                        <w:jc w:val="center"/>
                        <w:rPr>
                          <w:b/>
                          <w:sz w:val="28"/>
                        </w:rPr>
                      </w:pPr>
                      <w:r w:rsidRPr="003D159E">
                        <w:rPr>
                          <w:b/>
                          <w:sz w:val="28"/>
                        </w:rPr>
                        <w:t>DEPAN</w:t>
                      </w:r>
                      <w:r>
                        <w:rPr>
                          <w:b/>
                          <w:sz w:val="28"/>
                        </w:rPr>
                        <w:t xml:space="preserve"> DAN KATA SAMBUNG</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PERNYATAAN MENGENAI DISERTASI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Pr="00B66D60">
        <w:t xml:space="preserve"> berjudul </w:t>
      </w:r>
      <w:r>
        <w:t xml:space="preserve">Fermentasi </w:t>
      </w:r>
      <w:r>
        <w:rPr>
          <w:i/>
        </w:rPr>
        <w:t>i</w:t>
      </w:r>
      <w:r w:rsidRPr="003E5801">
        <w:rPr>
          <w:i/>
        </w:rPr>
        <w:t>n Vitro</w:t>
      </w:r>
      <w:r>
        <w:t xml:space="preserve"> dan </w:t>
      </w:r>
      <w:r>
        <w:rPr>
          <w:i/>
        </w:rPr>
        <w:t>i</w:t>
      </w:r>
      <w:r w:rsidRPr="003E5801">
        <w:rPr>
          <w:i/>
        </w:rPr>
        <w:t>n Sacco</w:t>
      </w:r>
      <w:r>
        <w:t xml:space="preserve"> Hijauan Tropika pada Media Cairan Rumen Domba</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 xml:space="preserve">eks dan dicantumkan dalam Daftar Pustaka di bagian akhir disertasi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B66D60" w:rsidRDefault="007329D3" w:rsidP="007329D3">
      <w:pPr>
        <w:jc w:val="right"/>
      </w:pPr>
      <w:r w:rsidRPr="00B66D60">
        <w:t>Bogor, Agustus 2011</w:t>
      </w:r>
    </w:p>
    <w:p w:rsidR="007329D3" w:rsidRDefault="007329D3" w:rsidP="007329D3">
      <w:pPr>
        <w:jc w:val="right"/>
      </w:pPr>
    </w:p>
    <w:p w:rsidR="007329D3" w:rsidRPr="00570888" w:rsidRDefault="007329D3" w:rsidP="007329D3">
      <w:pPr>
        <w:jc w:val="right"/>
        <w:rPr>
          <w:i/>
        </w:rPr>
      </w:pPr>
      <w:r w:rsidRPr="00570888">
        <w:rPr>
          <w:i/>
        </w:rPr>
        <w:t>Ainissya Fitri</w:t>
      </w:r>
    </w:p>
    <w:p w:rsidR="007329D3" w:rsidRPr="00311214" w:rsidRDefault="007329D3" w:rsidP="007329D3">
      <w:pPr>
        <w:jc w:val="right"/>
      </w:pPr>
      <w:r>
        <w:t>NIM D</w:t>
      </w:r>
      <w:r w:rsidRPr="000B1676">
        <w:rPr>
          <w:lang w:val="id-ID"/>
        </w:rPr>
        <w:t>24052885</w:t>
      </w:r>
    </w:p>
    <w:p w:rsidR="00367A2B" w:rsidRDefault="00367A2B" w:rsidP="00367A2B">
      <w:pPr>
        <w:spacing w:after="200" w:line="276" w:lineRule="auto"/>
        <w:ind w:firstLine="0"/>
        <w:jc w:val="left"/>
        <w:rPr>
          <w:b/>
          <w:sz w:val="28"/>
          <w:lang w:val="id-ID"/>
        </w:rPr>
        <w:sectPr w:rsidR="00367A2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rsidR="00320F11" w:rsidRDefault="00320F11" w:rsidP="00320F11">
      <w:pPr>
        <w:pStyle w:val="Default"/>
        <w:jc w:val="both"/>
        <w:rPr>
          <w:i/>
          <w:lang w:val="id-ID"/>
        </w:rPr>
      </w:pPr>
      <w:r w:rsidRPr="009803CC">
        <w:rPr>
          <w:lang w:val="id-ID"/>
        </w:rPr>
        <w:t xml:space="preserve">EMILIA FATMAWATI. Ekstrak Etanol Daun Salam dan Fraksinya sebagai Inhibitor </w:t>
      </w:r>
      <w:r>
        <w:rPr>
          <w:lang w:val="id-ID"/>
        </w:rPr>
        <w:sym w:font="Symbol" w:char="F061"/>
      </w:r>
      <w:r>
        <w:rPr>
          <w:lang w:val="id-ID"/>
        </w:rPr>
        <w:t>-A</w:t>
      </w:r>
      <w:r w:rsidRPr="009803CC">
        <w:rPr>
          <w:lang w:val="id-ID"/>
        </w:rPr>
        <w:t>milase. Dibimbing oleh ELLY SURADIKUSUMAH dan IRMA HERAWATI SUPARTO.</w:t>
      </w:r>
      <w:r w:rsidRPr="0052249F">
        <w:rPr>
          <w:i/>
          <w:lang w:val="id-ID"/>
        </w:rPr>
        <w:t xml:space="preserve"> </w:t>
      </w:r>
    </w:p>
    <w:p w:rsidR="00320F11" w:rsidRDefault="00320F11" w:rsidP="00320F11">
      <w:pPr>
        <w:pStyle w:val="Default"/>
        <w:jc w:val="both"/>
        <w:rPr>
          <w:i/>
          <w:lang w:val="id-ID"/>
        </w:rPr>
      </w:pPr>
    </w:p>
    <w:p w:rsidR="00320F11" w:rsidRPr="004B6504" w:rsidRDefault="00320F11" w:rsidP="00320F11">
      <w:pPr>
        <w:pStyle w:val="Paragraf"/>
        <w:rPr>
          <w:szCs w:val="24"/>
        </w:rPr>
      </w:pPr>
      <w:r w:rsidRPr="0052249F">
        <w:rPr>
          <w:i/>
        </w:rPr>
        <w:t>Eugenia polyantha</w:t>
      </w:r>
      <w:r w:rsidRPr="0052249F">
        <w:t xml:space="preserve"> yang dikenal dengan nama salam adalah tanaman obat yang banyak digunakan dalam mengobati berbagai penyakit, termasuk diabetes. Tujuan penelitian ini adalah memperoleh fraksi teraktif </w:t>
      </w:r>
      <w:r>
        <w:rPr>
          <w:lang w:val="en-US"/>
        </w:rPr>
        <w:t>penghambat aktivitas</w:t>
      </w:r>
      <w:r w:rsidRPr="0052249F">
        <w:t xml:space="preserve"> </w:t>
      </w:r>
      <w:r>
        <w:rPr>
          <w:lang w:val="en-US"/>
        </w:rPr>
        <w:br/>
      </w:r>
      <w:r>
        <w:sym w:font="Symbol" w:char="F061"/>
      </w:r>
      <w:r w:rsidRPr="0052249F">
        <w:t xml:space="preserve">-amilase dari ekstrak etanol daun salam serta mengidentifikasi kandungan fitokimianya. Ekstrak etanol kasar difraksinasi menggunakan ekstraksi cair-cair memperoleh 3 fraksi, yaitu fraksi </w:t>
      </w:r>
      <w:r w:rsidRPr="004457CA">
        <w:rPr>
          <w:iCs/>
        </w:rPr>
        <w:t>n</w:t>
      </w:r>
      <w:r w:rsidRPr="0052249F">
        <w:t>-heksana, fraksi etil asetat, dan fraksi air</w:t>
      </w:r>
      <w:r w:rsidRPr="004B6504">
        <w:rPr>
          <w:szCs w:val="24"/>
        </w:rPr>
        <w:t xml:space="preserve">. Uji aktivitas inhibisi </w:t>
      </w:r>
      <w:r w:rsidRPr="004B6504">
        <w:rPr>
          <w:szCs w:val="24"/>
        </w:rPr>
        <w:sym w:font="Symbol" w:char="F061"/>
      </w:r>
      <w:r w:rsidRPr="004B6504">
        <w:rPr>
          <w:szCs w:val="24"/>
        </w:rPr>
        <w:t xml:space="preserve">-amilase menunjukkan bahwa semua fraksi aktif menghambat </w:t>
      </w:r>
      <w:r w:rsidRPr="004B6504">
        <w:rPr>
          <w:szCs w:val="24"/>
        </w:rPr>
        <w:sym w:font="Symbol" w:char="F061"/>
      </w:r>
      <w:r w:rsidRPr="004B6504">
        <w:rPr>
          <w:szCs w:val="24"/>
        </w:rPr>
        <w:t xml:space="preserve">-amilase, dengan fraksi air menunjukkan aktivitas tertinggi sebesar 22.52%. Fraksinasi lanjutan fraksi air menggunakan kromatografi kolom silika gel dengan elusi gradien menghasilkan 4 fraksi. Semua fraksi menunjukkan aktivitas hambat </w:t>
      </w:r>
      <w:r w:rsidRPr="004B6504">
        <w:rPr>
          <w:szCs w:val="24"/>
        </w:rPr>
        <w:sym w:font="Symbol" w:char="F061"/>
      </w:r>
      <w:r w:rsidRPr="004B6504">
        <w:rPr>
          <w:szCs w:val="24"/>
        </w:rPr>
        <w:t xml:space="preserve">-amilase; fraksi 2 menunjukkan aktivitas tertinggi, yaitu 57.57%. Berdasarkan uji fitokimia, komponen kimia yang terkandung dalam fraksi teraktif adalah golongan alkaloid, flavonoid, dan saponin. </w:t>
      </w:r>
    </w:p>
    <w:p w:rsidR="00320F11" w:rsidRDefault="00320F11" w:rsidP="00320F11">
      <w:pPr>
        <w:pStyle w:val="Default"/>
        <w:jc w:val="both"/>
        <w:rPr>
          <w:sz w:val="23"/>
          <w:szCs w:val="23"/>
          <w:lang w:val="id-ID"/>
        </w:rPr>
      </w:pPr>
    </w:p>
    <w:p w:rsidR="00320F11" w:rsidRPr="006E797A" w:rsidRDefault="00320F11" w:rsidP="00320F11">
      <w:pPr>
        <w:pStyle w:val="Paragraf"/>
        <w:ind w:firstLine="0"/>
      </w:pPr>
      <w:r w:rsidRPr="0033275B">
        <w:t>Kata kunci:</w:t>
      </w:r>
      <w:r>
        <w:t xml:space="preserve"> alkaloid, </w:t>
      </w:r>
      <w:r>
        <w:sym w:font="Symbol" w:char="F061"/>
      </w:r>
      <w:r>
        <w:t>-amilase, flavonoid, salam, saponin</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320F11" w:rsidP="00320F11">
      <w:pPr>
        <w:pStyle w:val="Default"/>
        <w:jc w:val="both"/>
      </w:pPr>
      <w:r w:rsidRPr="0033275B">
        <w:t xml:space="preserve">EMILIA FATMAWATI. Ethanolic Extract of </w:t>
      </w:r>
      <w:r w:rsidRPr="0033275B">
        <w:rPr>
          <w:i/>
        </w:rPr>
        <w:t>Eugenia polyantha</w:t>
      </w:r>
      <w:r>
        <w:t xml:space="preserve"> Leaves and </w:t>
      </w:r>
      <w:r>
        <w:rPr>
          <w:lang w:val="id-ID"/>
        </w:rPr>
        <w:t>I</w:t>
      </w:r>
      <w:r w:rsidRPr="0033275B">
        <w:t>t</w:t>
      </w:r>
      <w:r>
        <w:rPr>
          <w:lang w:val="id-ID"/>
        </w:rPr>
        <w:t>s</w:t>
      </w:r>
      <w:r w:rsidRPr="0033275B">
        <w:t xml:space="preserve"> Fraction as </w:t>
      </w:r>
      <w:r>
        <w:sym w:font="Symbol" w:char="F061"/>
      </w:r>
      <w:r w:rsidRPr="0033275B">
        <w:t>-Amylase Inhibitor. Supervised by ELLY SURADIKUSUMAH and IRMA HERAWATI SUPARTO.</w:t>
      </w:r>
    </w:p>
    <w:p w:rsidR="00320F11" w:rsidRPr="0033275B" w:rsidRDefault="00320F11" w:rsidP="00320F11">
      <w:pPr>
        <w:pStyle w:val="Default"/>
        <w:jc w:val="both"/>
        <w:rPr>
          <w:i/>
        </w:rPr>
      </w:pPr>
      <w:r w:rsidRPr="0033275B">
        <w:rPr>
          <w:i/>
        </w:rPr>
        <w:t xml:space="preserve">       </w:t>
      </w:r>
    </w:p>
    <w:p w:rsidR="00320F11" w:rsidRPr="0033275B" w:rsidRDefault="00320F11" w:rsidP="00320F11">
      <w:pPr>
        <w:pStyle w:val="Paragraf"/>
      </w:pPr>
      <w:r w:rsidRPr="0033275B">
        <w:rPr>
          <w:i/>
        </w:rPr>
        <w:t>Eugenia polyantha</w:t>
      </w:r>
      <w:r w:rsidRPr="0033275B">
        <w:t xml:space="preserve"> known as </w:t>
      </w:r>
      <w:r w:rsidRPr="0033275B">
        <w:rPr>
          <w:i/>
        </w:rPr>
        <w:t>salam</w:t>
      </w:r>
      <w:r w:rsidRPr="0033275B">
        <w:t xml:space="preserve"> in Indonesia is widely used as herbal medicinal plant to treat various diseases, including diabetes. The objectives of this research are to obtain the active fraction of ethanolic salam leaves extract</w:t>
      </w:r>
      <w:r>
        <w:rPr>
          <w:lang w:val="en-US"/>
        </w:rPr>
        <w:t>, which is inhibitory</w:t>
      </w:r>
      <w:r w:rsidRPr="0033275B">
        <w:t xml:space="preserve"> against </w:t>
      </w:r>
      <w:r>
        <w:sym w:font="Symbol" w:char="F061"/>
      </w:r>
      <w:r w:rsidRPr="0033275B">
        <w:t>-amylase activity</w:t>
      </w:r>
      <w:r>
        <w:rPr>
          <w:lang w:val="en-US"/>
        </w:rPr>
        <w:t>,</w:t>
      </w:r>
      <w:r w:rsidRPr="0033275B">
        <w:t xml:space="preserve"> and to identify phytochemical constituents of the fraction</w:t>
      </w:r>
      <w:r>
        <w:t>s</w:t>
      </w:r>
      <w:r w:rsidRPr="0033275B">
        <w:t xml:space="preserve">. Crude ethanolic extract fractionated by liquid-liquid extraction gave 3 fractions, </w:t>
      </w:r>
      <w:r>
        <w:t xml:space="preserve">namely </w:t>
      </w:r>
      <w:r w:rsidRPr="004457CA">
        <w:rPr>
          <w:iCs/>
        </w:rPr>
        <w:t>n</w:t>
      </w:r>
      <w:r w:rsidRPr="0033275B">
        <w:t>-hexane, ethyl acetate, and water fraction</w:t>
      </w:r>
      <w:r>
        <w:t>s</w:t>
      </w:r>
      <w:r w:rsidRPr="0033275B">
        <w:t>. All fractions showed inhibit</w:t>
      </w:r>
      <w:r>
        <w:rPr>
          <w:lang w:val="en-US"/>
        </w:rPr>
        <w:t>ory</w:t>
      </w:r>
      <w:r w:rsidRPr="0033275B">
        <w:t xml:space="preserve"> activity against </w:t>
      </w:r>
      <w:r>
        <w:sym w:font="Symbol" w:char="F061"/>
      </w:r>
      <w:r w:rsidRPr="0033275B">
        <w:t xml:space="preserve">-amylase and water fraction showed the highest activity with the inhibition </w:t>
      </w:r>
      <w:r>
        <w:t xml:space="preserve">of </w:t>
      </w:r>
      <w:r w:rsidRPr="0033275B">
        <w:t xml:space="preserve">22.52%. Subsequent fractionation of </w:t>
      </w:r>
      <w:r>
        <w:t xml:space="preserve">the </w:t>
      </w:r>
      <w:r w:rsidRPr="0033275B">
        <w:t>water fraction us</w:t>
      </w:r>
      <w:r>
        <w:t>ing</w:t>
      </w:r>
      <w:r w:rsidRPr="0033275B">
        <w:t xml:space="preserve"> silica gel column chromatography with gradient elution produced 4 fractions. All fractions showed inhibitory activity against </w:t>
      </w:r>
      <w:r>
        <w:sym w:font="Symbol" w:char="F061"/>
      </w:r>
      <w:r w:rsidRPr="0033275B">
        <w:t>-amylase</w:t>
      </w:r>
      <w:r>
        <w:t>;</w:t>
      </w:r>
      <w:r w:rsidRPr="0033275B">
        <w:t xml:space="preserve"> fraction 2 showed the highest activity with the inhibition </w:t>
      </w:r>
      <w:r>
        <w:t xml:space="preserve">of </w:t>
      </w:r>
      <w:r w:rsidRPr="0033275B">
        <w:t xml:space="preserve">57.57%. Phytochemical screening showed that alkaloids, flavonoids, and saponins were the chemical constituents of </w:t>
      </w:r>
      <w:r>
        <w:t xml:space="preserve">the </w:t>
      </w:r>
      <w:r w:rsidRPr="0033275B">
        <w:t xml:space="preserve">active fraction. </w:t>
      </w:r>
    </w:p>
    <w:p w:rsidR="00320F11" w:rsidRPr="0033275B" w:rsidRDefault="00320F11" w:rsidP="00320F11">
      <w:pPr>
        <w:rPr>
          <w:sz w:val="26"/>
          <w:szCs w:val="26"/>
          <w:lang w:eastAsia="ko-KR"/>
        </w:rPr>
      </w:pPr>
    </w:p>
    <w:p w:rsidR="00320F11" w:rsidRPr="00196A3D" w:rsidRDefault="00320F11" w:rsidP="007B168D">
      <w:pPr>
        <w:ind w:firstLine="0"/>
        <w:rPr>
          <w:szCs w:val="24"/>
        </w:rPr>
      </w:pPr>
      <w:r w:rsidRPr="00196A3D">
        <w:rPr>
          <w:szCs w:val="24"/>
          <w:lang w:eastAsia="ko-KR"/>
        </w:rPr>
        <w:t>Keywords:</w:t>
      </w:r>
      <w:r w:rsidRPr="00196A3D">
        <w:rPr>
          <w:szCs w:val="24"/>
        </w:rPr>
        <w:t xml:space="preserve"> alkaloid</w:t>
      </w:r>
      <w:r w:rsidRPr="00196A3D">
        <w:rPr>
          <w:szCs w:val="24"/>
          <w:lang w:val="id-ID"/>
        </w:rPr>
        <w:t>s</w:t>
      </w:r>
      <w:r w:rsidRPr="00196A3D">
        <w:rPr>
          <w:szCs w:val="24"/>
        </w:rPr>
        <w:t xml:space="preserve">, </w:t>
      </w:r>
      <w:r w:rsidRPr="00196A3D">
        <w:rPr>
          <w:szCs w:val="24"/>
        </w:rPr>
        <w:sym w:font="Symbol" w:char="F061"/>
      </w:r>
      <w:r w:rsidRPr="00196A3D">
        <w:rPr>
          <w:szCs w:val="24"/>
        </w:rPr>
        <w:t>-am</w:t>
      </w:r>
      <w:r w:rsidRPr="00196A3D">
        <w:rPr>
          <w:szCs w:val="24"/>
          <w:lang w:val="id-ID"/>
        </w:rPr>
        <w:t>y</w:t>
      </w:r>
      <w:r w:rsidRPr="00196A3D">
        <w:rPr>
          <w:szCs w:val="24"/>
        </w:rPr>
        <w:t xml:space="preserve">lase, </w:t>
      </w:r>
      <w:r w:rsidRPr="00196A3D">
        <w:rPr>
          <w:i/>
          <w:szCs w:val="24"/>
          <w:lang w:val="id-ID"/>
        </w:rPr>
        <w:t>Eugenia polyantha</w:t>
      </w:r>
      <w:r w:rsidRPr="00196A3D">
        <w:rPr>
          <w:szCs w:val="24"/>
          <w:lang w:val="id-ID"/>
        </w:rPr>
        <w:t xml:space="preserve">, </w:t>
      </w:r>
      <w:r w:rsidRPr="00196A3D">
        <w:rPr>
          <w:szCs w:val="24"/>
        </w:rPr>
        <w:t>flavonoid</w:t>
      </w:r>
      <w:r w:rsidRPr="00196A3D">
        <w:rPr>
          <w:szCs w:val="24"/>
          <w:lang w:val="id-ID"/>
        </w:rPr>
        <w:t>s</w:t>
      </w:r>
      <w:r w:rsidRPr="00196A3D">
        <w:rPr>
          <w:szCs w:val="24"/>
        </w:rPr>
        <w:t>, saponin</w:t>
      </w:r>
      <w:r w:rsidRPr="00196A3D">
        <w:rPr>
          <w:szCs w:val="24"/>
          <w:lang w:val="id-ID"/>
        </w:rPr>
        <w:t>s</w:t>
      </w:r>
    </w:p>
    <w:p w:rsidR="002A32FD" w:rsidRDefault="002A32FD">
      <w:pPr>
        <w:spacing w:after="200" w:line="276" w:lineRule="auto"/>
        <w:ind w:firstLine="0"/>
        <w:jc w:val="left"/>
      </w:pPr>
      <w:r>
        <w:br w:type="page"/>
      </w:r>
    </w:p>
    <w:p w:rsidR="00320F11" w:rsidRPr="00487943" w:rsidRDefault="001A0D8D" w:rsidP="00A248CB">
      <w:pPr>
        <w:framePr w:w="5781" w:wrap="around" w:vAnchor="page" w:hAnchor="page" w:x="3054" w:y="7939"/>
        <w:ind w:firstLine="0"/>
        <w:jc w:val="center"/>
        <w:rPr>
          <w:bCs/>
          <w:szCs w:val="28"/>
        </w:rPr>
      </w:pPr>
      <w:r>
        <w:rPr>
          <w:bCs/>
          <w:noProof/>
          <w:szCs w:val="28"/>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A248CB">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yfgIAAAg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J66nDJ+AgAA&#10;CAUAAA4AAAAAAAAAAAAAAAAALgIAAGRycy9lMm9Eb2MueG1sUEsBAi0AFAAGAAgAAAAhAAKhUEve&#10;AAAACAEAAA8AAAAAAAAAAAAAAAAA2AQAAGRycy9kb3ducmV2LnhtbFBLBQYAAAAABAAEAPMAAADj&#10;BQAAAAA=&#10;" o:allowoverlap="f" stroked="f">
                <v:textbox style="mso-fit-shape-to-text:t" inset="0,0,0,0">
                  <w:txbxContent>
                    <w:p w:rsidR="00AF2ECE" w:rsidRPr="003D159E" w:rsidRDefault="00AF2ECE" w:rsidP="00A248CB">
                      <w:pPr>
                        <w:ind w:firstLine="0"/>
                        <w:jc w:val="center"/>
                        <w:rPr>
                          <w:b/>
                          <w:sz w:val="28"/>
                        </w:rPr>
                      </w:pPr>
                      <w:r w:rsidRPr="003D159E">
                        <w:rPr>
                          <w:b/>
                          <w:sz w:val="28"/>
                        </w:rPr>
                        <w:t>NAMA PENULIS</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Peternakan </w:t>
      </w:r>
      <w:r w:rsidR="00A32559">
        <w:rPr>
          <w:bCs/>
          <w:szCs w:val="28"/>
        </w:rPr>
        <w:br/>
      </w:r>
      <w:r w:rsidR="00320F11" w:rsidRPr="00487943">
        <w:rPr>
          <w:bCs/>
          <w:szCs w:val="28"/>
        </w:rPr>
        <w:t>pada</w:t>
      </w:r>
      <w:r w:rsidR="00320F11">
        <w:rPr>
          <w:bCs/>
          <w:szCs w:val="28"/>
        </w:rPr>
        <w:br/>
      </w:r>
      <w:r w:rsidR="00320F11" w:rsidRPr="00487943">
        <w:rPr>
          <w:bCs/>
          <w:szCs w:val="28"/>
        </w:rPr>
        <w:t>Departemen Ilmu Nutrisi dan Teknologi Pakan</w:t>
      </w:r>
    </w:p>
    <w:p w:rsidR="002A32FD" w:rsidRDefault="001A0D8D">
      <w:pPr>
        <w:spacing w:after="200" w:line="276" w:lineRule="auto"/>
        <w:ind w:firstLine="0"/>
        <w:jc w:val="left"/>
      </w:pPr>
      <w:r>
        <w:rPr>
          <w:noProof/>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D47207" w:rsidRDefault="00AF2ECE" w:rsidP="00A248CB">
                            <w:pPr>
                              <w:ind w:firstLine="0"/>
                              <w:jc w:val="center"/>
                              <w:rPr>
                                <w:b/>
                                <w:sz w:val="26"/>
                                <w:szCs w:val="26"/>
                              </w:rPr>
                            </w:pPr>
                            <w:r>
                              <w:rPr>
                                <w:b/>
                                <w:sz w:val="26"/>
                                <w:szCs w:val="26"/>
                              </w:rPr>
                              <w:t>NAMA DEPARTEMEN</w:t>
                            </w:r>
                          </w:p>
                          <w:p w:rsidR="00AF2ECE" w:rsidRPr="00D47207" w:rsidRDefault="00AF2ECE" w:rsidP="00A248CB">
                            <w:pPr>
                              <w:ind w:firstLine="0"/>
                              <w:jc w:val="center"/>
                              <w:rPr>
                                <w:b/>
                                <w:sz w:val="26"/>
                                <w:szCs w:val="26"/>
                              </w:rPr>
                            </w:pPr>
                            <w:r>
                              <w:rPr>
                                <w:b/>
                                <w:sz w:val="26"/>
                                <w:szCs w:val="26"/>
                              </w:rPr>
                              <w:t>NAMA FAKULTAS</w:t>
                            </w:r>
                          </w:p>
                          <w:p w:rsidR="00AF2ECE" w:rsidRPr="00D47207" w:rsidRDefault="00AF2ECE" w:rsidP="00A248CB">
                            <w:pPr>
                              <w:ind w:firstLine="0"/>
                              <w:jc w:val="center"/>
                              <w:rPr>
                                <w:b/>
                                <w:sz w:val="26"/>
                                <w:szCs w:val="26"/>
                              </w:rPr>
                            </w:pPr>
                            <w:r w:rsidRPr="00D47207">
                              <w:rPr>
                                <w:b/>
                                <w:sz w:val="26"/>
                                <w:szCs w:val="26"/>
                              </w:rPr>
                              <w:t>INSTITUT PERTANIAN BOGOR</w:t>
                            </w:r>
                          </w:p>
                          <w:p w:rsidR="00AF2ECE" w:rsidRPr="00D47207" w:rsidRDefault="00AF2ECE" w:rsidP="00A248CB">
                            <w:pPr>
                              <w:ind w:firstLine="0"/>
                              <w:jc w:val="center"/>
                              <w:rPr>
                                <w:b/>
                                <w:sz w:val="26"/>
                                <w:szCs w:val="26"/>
                              </w:rPr>
                            </w:pPr>
                            <w:r w:rsidRPr="00D47207">
                              <w:rPr>
                                <w:b/>
                                <w:sz w:val="26"/>
                                <w:szCs w:val="26"/>
                              </w:rPr>
                              <w:t>BOGOR</w:t>
                            </w:r>
                          </w:p>
                          <w:p w:rsidR="00AF2ECE" w:rsidRPr="00D47207" w:rsidRDefault="00AF2ECE" w:rsidP="00A248CB">
                            <w:pPr>
                              <w:ind w:firstLine="0"/>
                              <w:jc w:val="center"/>
                              <w:rPr>
                                <w:b/>
                                <w:sz w:val="26"/>
                                <w:szCs w:val="26"/>
                              </w:rPr>
                            </w:pPr>
                            <w:r w:rsidRPr="00D47207">
                              <w:rPr>
                                <w:b/>
                                <w:sz w:val="26"/>
                                <w:szCs w:val="26"/>
                              </w:rPr>
                              <w:t>2012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0"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AF2ECE" w:rsidRPr="00D47207" w:rsidRDefault="00AF2ECE" w:rsidP="00A248CB">
                      <w:pPr>
                        <w:ind w:firstLine="0"/>
                        <w:jc w:val="center"/>
                        <w:rPr>
                          <w:b/>
                          <w:sz w:val="26"/>
                          <w:szCs w:val="26"/>
                        </w:rPr>
                      </w:pPr>
                      <w:r>
                        <w:rPr>
                          <w:b/>
                          <w:sz w:val="26"/>
                          <w:szCs w:val="26"/>
                        </w:rPr>
                        <w:t>NAMA DEPARTEMEN</w:t>
                      </w:r>
                    </w:p>
                    <w:p w:rsidR="00AF2ECE" w:rsidRPr="00D47207" w:rsidRDefault="00AF2ECE" w:rsidP="00A248CB">
                      <w:pPr>
                        <w:ind w:firstLine="0"/>
                        <w:jc w:val="center"/>
                        <w:rPr>
                          <w:b/>
                          <w:sz w:val="26"/>
                          <w:szCs w:val="26"/>
                        </w:rPr>
                      </w:pPr>
                      <w:r>
                        <w:rPr>
                          <w:b/>
                          <w:sz w:val="26"/>
                          <w:szCs w:val="26"/>
                        </w:rPr>
                        <w:t>NAMA FAKULTAS</w:t>
                      </w:r>
                    </w:p>
                    <w:p w:rsidR="00AF2ECE" w:rsidRPr="00D47207" w:rsidRDefault="00AF2ECE" w:rsidP="00A248CB">
                      <w:pPr>
                        <w:ind w:firstLine="0"/>
                        <w:jc w:val="center"/>
                        <w:rPr>
                          <w:b/>
                          <w:sz w:val="26"/>
                          <w:szCs w:val="26"/>
                        </w:rPr>
                      </w:pPr>
                      <w:r w:rsidRPr="00D47207">
                        <w:rPr>
                          <w:b/>
                          <w:sz w:val="26"/>
                          <w:szCs w:val="26"/>
                        </w:rPr>
                        <w:t>INSTITUT PERTANIAN BOGOR</w:t>
                      </w:r>
                    </w:p>
                    <w:p w:rsidR="00AF2ECE" w:rsidRPr="00D47207" w:rsidRDefault="00AF2ECE" w:rsidP="00A248CB">
                      <w:pPr>
                        <w:ind w:firstLine="0"/>
                        <w:jc w:val="center"/>
                        <w:rPr>
                          <w:b/>
                          <w:sz w:val="26"/>
                          <w:szCs w:val="26"/>
                        </w:rPr>
                      </w:pPr>
                      <w:r w:rsidRPr="00D47207">
                        <w:rPr>
                          <w:b/>
                          <w:sz w:val="26"/>
                          <w:szCs w:val="26"/>
                        </w:rPr>
                        <w:t>BOGOR</w:t>
                      </w:r>
                    </w:p>
                    <w:p w:rsidR="00AF2ECE" w:rsidRPr="00D47207" w:rsidRDefault="00AF2ECE" w:rsidP="00A248CB">
                      <w:pPr>
                        <w:ind w:firstLine="0"/>
                        <w:jc w:val="center"/>
                        <w:rPr>
                          <w:b/>
                          <w:sz w:val="26"/>
                          <w:szCs w:val="26"/>
                        </w:rPr>
                      </w:pPr>
                      <w:r w:rsidRPr="00D47207">
                        <w:rPr>
                          <w:b/>
                          <w:sz w:val="26"/>
                          <w:szCs w:val="26"/>
                        </w:rPr>
                        <w:t>2012</w:t>
                      </w:r>
                    </w:p>
                  </w:txbxContent>
                </v:textbox>
                <w10:wrap anchorx="page" anchory="page"/>
              </v:shape>
            </w:pict>
          </mc:Fallback>
        </mc:AlternateContent>
      </w:r>
      <w:r>
        <w:rPr>
          <w:noProof/>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A248CB">
                            <w:pPr>
                              <w:ind w:firstLine="0"/>
                              <w:jc w:val="center"/>
                              <w:rPr>
                                <w:b/>
                                <w:sz w:val="28"/>
                              </w:rPr>
                            </w:pPr>
                            <w:r w:rsidRPr="003D159E">
                              <w:rPr>
                                <w:b/>
                                <w:sz w:val="28"/>
                              </w:rPr>
                              <w:t>JUDUL KARYA ILMIAH MAKSIMUM TIGA BARIS,</w:t>
                            </w:r>
                          </w:p>
                          <w:p w:rsidR="00AF2ECE" w:rsidRDefault="00AF2ECE"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A248CB">
                            <w:pPr>
                              <w:ind w:firstLine="0"/>
                              <w:jc w:val="center"/>
                              <w:rPr>
                                <w:b/>
                                <w:sz w:val="28"/>
                              </w:rPr>
                            </w:pPr>
                            <w:r w:rsidRPr="003D159E">
                              <w:rPr>
                                <w:b/>
                                <w:sz w:val="28"/>
                              </w:rPr>
                              <w:t>DEPAN</w:t>
                            </w:r>
                            <w:r>
                              <w:rPr>
                                <w:b/>
                                <w:sz w:val="28"/>
                              </w:rPr>
                              <w:t xml:space="preserve"> DAN KATA SAMBUNG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u4prffAIAAAgF&#10;AAAOAAAAAAAAAAAAAAAAAC4CAABkcnMvZTJvRG9jLnhtbFBLAQItABQABgAIAAAAIQCKEbAw3gAA&#10;AAgBAAAPAAAAAAAAAAAAAAAAANYEAABkcnMvZG93bnJldi54bWxQSwUGAAAAAAQABADzAAAA4QUA&#10;AAAA&#10;" o:allowoverlap="f" stroked="f">
                <v:textbox style="mso-fit-shape-to-text:t" inset="0,0,0,0">
                  <w:txbxContent>
                    <w:p w:rsidR="00AF2ECE" w:rsidRPr="003D159E" w:rsidRDefault="00AF2ECE" w:rsidP="00A248CB">
                      <w:pPr>
                        <w:ind w:firstLine="0"/>
                        <w:jc w:val="center"/>
                        <w:rPr>
                          <w:b/>
                          <w:sz w:val="28"/>
                        </w:rPr>
                      </w:pPr>
                      <w:r w:rsidRPr="003D159E">
                        <w:rPr>
                          <w:b/>
                          <w:sz w:val="28"/>
                        </w:rPr>
                        <w:t>JUDUL KARYA ILMIAH MAKSIMUM TIGA BARIS,</w:t>
                      </w:r>
                    </w:p>
                    <w:p w:rsidR="00AF2ECE" w:rsidRDefault="00AF2ECE"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A248CB">
                      <w:pPr>
                        <w:ind w:firstLine="0"/>
                        <w:jc w:val="center"/>
                        <w:rPr>
                          <w:b/>
                          <w:sz w:val="28"/>
                        </w:rPr>
                      </w:pPr>
                      <w:r w:rsidRPr="003D159E">
                        <w:rPr>
                          <w:b/>
                          <w:sz w:val="28"/>
                        </w:rPr>
                        <w:t>DEPAN</w:t>
                      </w:r>
                      <w:r>
                        <w:rPr>
                          <w:b/>
                          <w:sz w:val="28"/>
                        </w:rPr>
                        <w:t xml:space="preserve"> DAN KATA SAMBUNG</w:t>
                      </w:r>
                    </w:p>
                  </w:txbxContent>
                </v:textbox>
                <w10:wrap anchorx="page" anchory="page"/>
              </v:shape>
            </w:pict>
          </mc:Fallback>
        </mc:AlternateContent>
      </w:r>
      <w:r w:rsidR="002A32FD">
        <w:br w:type="page"/>
      </w:r>
    </w:p>
    <w:p w:rsidR="00320F11" w:rsidRDefault="00320F11">
      <w:pPr>
        <w:spacing w:after="200" w:line="276" w:lineRule="auto"/>
        <w:ind w:firstLine="0"/>
        <w:jc w:val="left"/>
      </w:pPr>
      <w:r>
        <w:lastRenderedPageBreak/>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Fermentasi </w:t>
      </w:r>
      <w:r>
        <w:rPr>
          <w:i/>
        </w:rPr>
        <w:t>i</w:t>
      </w:r>
      <w:r w:rsidRPr="003E5801">
        <w:rPr>
          <w:i/>
        </w:rPr>
        <w:t>n Vitro</w:t>
      </w:r>
      <w:r>
        <w:t xml:space="preserve"> dan </w:t>
      </w:r>
      <w:r>
        <w:rPr>
          <w:i/>
        </w:rPr>
        <w:t>i</w:t>
      </w:r>
      <w:r w:rsidRPr="003E5801">
        <w:rPr>
          <w:i/>
        </w:rPr>
        <w:t>n Sacco</w:t>
      </w:r>
      <w:r>
        <w:t xml:space="preserve"> Hijauan Tropika pada Media Cairan Rumen Domba</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Pr="003E5801">
        <w:t>Ainissya Fitri</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t>D</w:t>
      </w:r>
      <w:r w:rsidRPr="000B1676">
        <w:rPr>
          <w:lang w:val="id-ID"/>
        </w:rPr>
        <w:t>24052885</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4077"/>
        <w:gridCol w:w="4077"/>
      </w:tblGrid>
      <w:tr w:rsidR="00320F11" w:rsidRPr="009F4498" w:rsidTr="00C514D7">
        <w:trPr>
          <w:jc w:val="center"/>
        </w:trPr>
        <w:tc>
          <w:tcPr>
            <w:tcW w:w="4077" w:type="dxa"/>
            <w:shd w:val="clear" w:color="auto" w:fill="auto"/>
          </w:tcPr>
          <w:p w:rsidR="00320F11" w:rsidRPr="009F4498" w:rsidRDefault="00320F11" w:rsidP="007A6E0E">
            <w:pPr>
              <w:ind w:right="1167" w:firstLine="0"/>
              <w:jc w:val="center"/>
              <w:rPr>
                <w:u w:val="single"/>
              </w:rPr>
            </w:pPr>
            <w:r w:rsidRPr="009F4498">
              <w:rPr>
                <w:u w:val="single"/>
                <w:lang w:val="id-ID"/>
              </w:rPr>
              <w:t xml:space="preserve">Dr </w:t>
            </w:r>
            <w:r w:rsidRPr="009F4498">
              <w:rPr>
                <w:u w:val="single"/>
              </w:rPr>
              <w:t>Ir Dewi Apri Astuti, MS</w:t>
            </w:r>
          </w:p>
          <w:p w:rsidR="00320F11" w:rsidRPr="009F4498" w:rsidRDefault="00320F11" w:rsidP="007A6E0E">
            <w:pPr>
              <w:ind w:right="1309" w:firstLine="0"/>
              <w:jc w:val="center"/>
              <w:rPr>
                <w:lang w:val="id-ID"/>
              </w:rPr>
            </w:pPr>
            <w:r w:rsidRPr="009F4498">
              <w:rPr>
                <w:lang w:val="id-ID"/>
              </w:rPr>
              <w:t>Pembimbing I</w:t>
            </w:r>
          </w:p>
        </w:tc>
        <w:tc>
          <w:tcPr>
            <w:tcW w:w="4077" w:type="dxa"/>
            <w:shd w:val="clear" w:color="auto" w:fill="auto"/>
          </w:tcPr>
          <w:p w:rsidR="00320F11" w:rsidRPr="009F4498" w:rsidRDefault="00320F11" w:rsidP="007A6E0E">
            <w:pPr>
              <w:ind w:left="601" w:firstLine="0"/>
              <w:jc w:val="center"/>
            </w:pPr>
            <w:r w:rsidRPr="009F4498">
              <w:rPr>
                <w:u w:val="single"/>
                <w:lang w:val="id-ID"/>
              </w:rPr>
              <w:t xml:space="preserve">Dr </w:t>
            </w:r>
            <w:r w:rsidRPr="009F4498">
              <w:rPr>
                <w:u w:val="single"/>
              </w:rPr>
              <w:t>Ir Didit Diapari, MSi</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rPr>
          <w:color w:val="FFFFFF"/>
          <w:u w:val="single"/>
          <w:lang w:val="id-ID"/>
        </w:rPr>
      </w:pPr>
      <w:r w:rsidRPr="003E5801">
        <w:rPr>
          <w:u w:val="single"/>
          <w:lang w:val="id-ID"/>
        </w:rPr>
        <w:t xml:space="preserve">Dr </w:t>
      </w:r>
      <w:r>
        <w:rPr>
          <w:u w:val="single"/>
        </w:rPr>
        <w:t>Ir Idat Galih Permana, MSc</w:t>
      </w:r>
      <w:r w:rsidRPr="003E5801">
        <w:rPr>
          <w:u w:val="single"/>
        </w:rPr>
        <w:t>Agr</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Pr="00D30A3B">
        <w:rPr>
          <w:szCs w:val="24"/>
        </w:rPr>
        <w:t>(tanggal penandatanganan skripsi oleh ketua departemen)</w: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ilmiah ini berhasil diselesaikan. Tema yang dipilih dalam penelitian yang dilaksanakan sejak bulan Maret 2010 ini ialah kekeringan, dengan judul Sebaran Indeks Kekeringan Wilayah Jawa Barat.</w:t>
      </w:r>
    </w:p>
    <w:p w:rsidR="009E166F" w:rsidRPr="006E797A" w:rsidRDefault="009E166F" w:rsidP="009E166F">
      <w:pPr>
        <w:pStyle w:val="Paragraf"/>
      </w:pPr>
      <w:r w:rsidRPr="006E797A">
        <w:t>Terima kasih penulis ucapkan kepada Bapak Dr Ir Hidayat Pawitan dan Bapak Drs Bambang Dwi Dasanto selaku pembimbing, serta Bapak Dr Ir Rizaldi Boer yang telah banyak memberi saran. Di samping itu, penghargaan penulis sampaikan kepada Bapak Nuryadi dari Badan Meteorologi dan Geofisika, Ibu Ir. Emmy Sudirman beserta staf Stasiun Klimatologi Klas I Darmaga, serta Bapak Ir. Husni beserta staf Unit Pelaksana Teknik Hujan Buatan, Badan Pengkajian dan Penerapan Teknologi, yang telah membantu selama pengumpulan data. Ungkapan terima kasih juga disampaikan kepada ayah, ibu, serta seluruh keluarga, atas segala doa dan kasih sayangnya.</w:t>
      </w:r>
    </w:p>
    <w:p w:rsidR="009E166F" w:rsidRPr="006E797A" w:rsidRDefault="009E166F" w:rsidP="009E166F">
      <w:pPr>
        <w:pStyle w:val="Paragraf"/>
      </w:pPr>
      <w:r w:rsidRPr="006E797A">
        <w:t>Semoga karya ilmiah ini bermanfaat.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D30A3B" w:rsidRDefault="009E166F" w:rsidP="009E166F">
      <w:pPr>
        <w:jc w:val="right"/>
      </w:pPr>
      <w:r w:rsidRPr="006E797A">
        <w:rPr>
          <w:lang w:val="id-ID"/>
        </w:rPr>
        <w:t xml:space="preserve">Bogor, </w:t>
      </w:r>
      <w:r>
        <w:t>November</w:t>
      </w:r>
      <w:r>
        <w:rPr>
          <w:lang w:val="id-ID"/>
        </w:rPr>
        <w:t xml:space="preserve"> 201</w:t>
      </w:r>
      <w:r>
        <w:t>1</w:t>
      </w:r>
    </w:p>
    <w:p w:rsidR="009E166F" w:rsidRPr="006E797A" w:rsidRDefault="009E166F" w:rsidP="009E166F">
      <w:pPr>
        <w:pStyle w:val="BodyTextIndent"/>
        <w:jc w:val="right"/>
        <w:rPr>
          <w:lang w:val="id-ID"/>
        </w:rPr>
      </w:pPr>
    </w:p>
    <w:p w:rsidR="00F54F6F" w:rsidRDefault="009E166F" w:rsidP="00351288">
      <w:pPr>
        <w:pStyle w:val="NoSpacing"/>
        <w:ind w:firstLine="0"/>
        <w:jc w:val="right"/>
        <w:rPr>
          <w:i/>
        </w:rPr>
      </w:pPr>
      <w:r w:rsidRPr="006E797A">
        <w:rPr>
          <w:i/>
          <w:lang w:val="id-ID"/>
        </w:rPr>
        <w:t>Ana Turyanti</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Default="00B7685B" w:rsidP="00B7685B">
      <w:pPr>
        <w:tabs>
          <w:tab w:val="right" w:pos="7938"/>
        </w:tabs>
        <w:spacing w:after="100"/>
        <w:ind w:firstLine="0"/>
      </w:pPr>
      <w:r>
        <w:t>DAFTAR TABEL</w:t>
      </w:r>
      <w:r>
        <w:tab/>
        <w:t>vi</w:t>
      </w:r>
    </w:p>
    <w:p w:rsidR="00B7685B" w:rsidRDefault="00B7685B" w:rsidP="00B7685B">
      <w:pPr>
        <w:tabs>
          <w:tab w:val="right" w:pos="7938"/>
        </w:tabs>
        <w:spacing w:after="100"/>
        <w:ind w:firstLine="0"/>
      </w:pPr>
      <w:r>
        <w:t>DAFTAR GAMBAR</w:t>
      </w:r>
      <w:r>
        <w:tab/>
        <w:t>vi</w:t>
      </w:r>
    </w:p>
    <w:p w:rsidR="00B7685B" w:rsidRDefault="00B7685B" w:rsidP="00B7685B">
      <w:pPr>
        <w:tabs>
          <w:tab w:val="right" w:pos="7938"/>
        </w:tabs>
        <w:spacing w:after="100"/>
        <w:ind w:firstLine="0"/>
      </w:pPr>
      <w:r>
        <w:t>DAFTAR LAMPIRAN</w:t>
      </w:r>
      <w:r>
        <w:tab/>
        <w:t>vi</w:t>
      </w:r>
    </w:p>
    <w:p w:rsidR="002B62AC" w:rsidRDefault="00785881">
      <w:pPr>
        <w:pStyle w:val="TOC1"/>
        <w:tabs>
          <w:tab w:val="right" w:pos="7928"/>
        </w:tabs>
        <w:rPr>
          <w:rFonts w:asciiTheme="minorHAnsi" w:hAnsiTheme="minorHAnsi"/>
          <w:noProof/>
          <w:sz w:val="22"/>
        </w:rPr>
      </w:pPr>
      <w:r>
        <w:fldChar w:fldCharType="begin"/>
      </w:r>
      <w:r w:rsidR="001E3B81">
        <w:instrText xml:space="preserve"> TOC \o "1-2" \h \z \u </w:instrText>
      </w:r>
      <w:r>
        <w:fldChar w:fldCharType="separate"/>
      </w:r>
      <w:hyperlink w:anchor="_Toc337162922" w:history="1">
        <w:r w:rsidR="002B62AC" w:rsidRPr="000157FC">
          <w:rPr>
            <w:rStyle w:val="Hyperlink"/>
            <w:noProof/>
          </w:rPr>
          <w:t>PENDAHULUAN</w:t>
        </w:r>
        <w:r w:rsidR="002B62AC">
          <w:rPr>
            <w:noProof/>
            <w:webHidden/>
          </w:rPr>
          <w:tab/>
        </w:r>
        <w:r w:rsidR="002B62AC">
          <w:rPr>
            <w:noProof/>
            <w:webHidden/>
          </w:rPr>
          <w:fldChar w:fldCharType="begin"/>
        </w:r>
        <w:r w:rsidR="002B62AC">
          <w:rPr>
            <w:noProof/>
            <w:webHidden/>
          </w:rPr>
          <w:instrText xml:space="preserve"> PAGEREF _Toc337162922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23" w:history="1">
        <w:r w:rsidR="002B62AC" w:rsidRPr="000157FC">
          <w:rPr>
            <w:rStyle w:val="Hyperlink"/>
            <w:noProof/>
          </w:rPr>
          <w:t>Latar Belakang</w:t>
        </w:r>
        <w:r w:rsidR="002B62AC">
          <w:rPr>
            <w:noProof/>
            <w:webHidden/>
          </w:rPr>
          <w:tab/>
        </w:r>
        <w:r w:rsidR="002B62AC">
          <w:rPr>
            <w:noProof/>
            <w:webHidden/>
          </w:rPr>
          <w:fldChar w:fldCharType="begin"/>
        </w:r>
        <w:r w:rsidR="002B62AC">
          <w:rPr>
            <w:noProof/>
            <w:webHidden/>
          </w:rPr>
          <w:instrText xml:space="preserve"> PAGEREF _Toc337162923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24" w:history="1">
        <w:r w:rsidR="002B62AC" w:rsidRPr="000157FC">
          <w:rPr>
            <w:rStyle w:val="Hyperlink"/>
            <w:noProof/>
          </w:rPr>
          <w:t>Perumusan Masalah</w:t>
        </w:r>
        <w:r w:rsidR="002B62AC">
          <w:rPr>
            <w:noProof/>
            <w:webHidden/>
          </w:rPr>
          <w:tab/>
        </w:r>
        <w:r w:rsidR="002B62AC">
          <w:rPr>
            <w:noProof/>
            <w:webHidden/>
          </w:rPr>
          <w:fldChar w:fldCharType="begin"/>
        </w:r>
        <w:r w:rsidR="002B62AC">
          <w:rPr>
            <w:noProof/>
            <w:webHidden/>
          </w:rPr>
          <w:instrText xml:space="preserve"> PAGEREF _Toc337162924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25" w:history="1">
        <w:r w:rsidR="002B62AC" w:rsidRPr="000157FC">
          <w:rPr>
            <w:rStyle w:val="Hyperlink"/>
            <w:noProof/>
          </w:rPr>
          <w:t>Tujuan Penelitian</w:t>
        </w:r>
        <w:r w:rsidR="002B62AC">
          <w:rPr>
            <w:noProof/>
            <w:webHidden/>
          </w:rPr>
          <w:tab/>
        </w:r>
        <w:r w:rsidR="002B62AC">
          <w:rPr>
            <w:noProof/>
            <w:webHidden/>
          </w:rPr>
          <w:fldChar w:fldCharType="begin"/>
        </w:r>
        <w:r w:rsidR="002B62AC">
          <w:rPr>
            <w:noProof/>
            <w:webHidden/>
          </w:rPr>
          <w:instrText xml:space="preserve"> PAGEREF _Toc337162925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26" w:history="1">
        <w:r w:rsidR="002B62AC" w:rsidRPr="000157FC">
          <w:rPr>
            <w:rStyle w:val="Hyperlink"/>
            <w:noProof/>
          </w:rPr>
          <w:t>Manfaat Penelitian</w:t>
        </w:r>
        <w:r w:rsidR="002B62AC">
          <w:rPr>
            <w:noProof/>
            <w:webHidden/>
          </w:rPr>
          <w:tab/>
        </w:r>
        <w:r w:rsidR="002B62AC">
          <w:rPr>
            <w:noProof/>
            <w:webHidden/>
          </w:rPr>
          <w:fldChar w:fldCharType="begin"/>
        </w:r>
        <w:r w:rsidR="002B62AC">
          <w:rPr>
            <w:noProof/>
            <w:webHidden/>
          </w:rPr>
          <w:instrText xml:space="preserve"> PAGEREF _Toc337162926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27" w:history="1">
        <w:r w:rsidR="002B62AC" w:rsidRPr="000157FC">
          <w:rPr>
            <w:rStyle w:val="Hyperlink"/>
            <w:noProof/>
          </w:rPr>
          <w:t>Ruang Lingkup Penelitian</w:t>
        </w:r>
        <w:r w:rsidR="002B62AC">
          <w:rPr>
            <w:noProof/>
            <w:webHidden/>
          </w:rPr>
          <w:tab/>
        </w:r>
        <w:r w:rsidR="002B62AC">
          <w:rPr>
            <w:noProof/>
            <w:webHidden/>
          </w:rPr>
          <w:fldChar w:fldCharType="begin"/>
        </w:r>
        <w:r w:rsidR="002B62AC">
          <w:rPr>
            <w:noProof/>
            <w:webHidden/>
          </w:rPr>
          <w:instrText xml:space="preserve"> PAGEREF _Toc337162927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1"/>
        <w:tabs>
          <w:tab w:val="right" w:pos="7928"/>
        </w:tabs>
        <w:rPr>
          <w:rFonts w:asciiTheme="minorHAnsi" w:hAnsiTheme="minorHAnsi"/>
          <w:noProof/>
          <w:sz w:val="22"/>
        </w:rPr>
      </w:pPr>
      <w:hyperlink w:anchor="_Toc337162928" w:history="1">
        <w:r w:rsidR="002B62AC" w:rsidRPr="000157FC">
          <w:rPr>
            <w:rStyle w:val="Hyperlink"/>
            <w:noProof/>
          </w:rPr>
          <w:t>TINJAUAN PUSTAKA (OPSIONAL)</w:t>
        </w:r>
        <w:r w:rsidR="002B62AC">
          <w:rPr>
            <w:noProof/>
            <w:webHidden/>
          </w:rPr>
          <w:tab/>
        </w:r>
        <w:r w:rsidR="002B62AC">
          <w:rPr>
            <w:noProof/>
            <w:webHidden/>
          </w:rPr>
          <w:fldChar w:fldCharType="begin"/>
        </w:r>
        <w:r w:rsidR="002B62AC">
          <w:rPr>
            <w:noProof/>
            <w:webHidden/>
          </w:rPr>
          <w:instrText xml:space="preserve"> PAGEREF _Toc337162928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1"/>
        <w:tabs>
          <w:tab w:val="right" w:pos="7928"/>
        </w:tabs>
        <w:rPr>
          <w:rFonts w:asciiTheme="minorHAnsi" w:hAnsiTheme="minorHAnsi"/>
          <w:noProof/>
          <w:sz w:val="22"/>
        </w:rPr>
      </w:pPr>
      <w:hyperlink w:anchor="_Toc337162929" w:history="1">
        <w:r w:rsidR="002B62AC" w:rsidRPr="000157FC">
          <w:rPr>
            <w:rStyle w:val="Hyperlink"/>
            <w:noProof/>
          </w:rPr>
          <w:t>METODE</w:t>
        </w:r>
        <w:r w:rsidR="002B62AC">
          <w:rPr>
            <w:noProof/>
            <w:webHidden/>
          </w:rPr>
          <w:tab/>
        </w:r>
        <w:r w:rsidR="002B62AC">
          <w:rPr>
            <w:noProof/>
            <w:webHidden/>
          </w:rPr>
          <w:fldChar w:fldCharType="begin"/>
        </w:r>
        <w:r w:rsidR="002B62AC">
          <w:rPr>
            <w:noProof/>
            <w:webHidden/>
          </w:rPr>
          <w:instrText xml:space="preserve"> PAGEREF _Toc337162929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0" w:history="1">
        <w:r w:rsidR="002B62AC" w:rsidRPr="000157FC">
          <w:rPr>
            <w:rStyle w:val="Hyperlink"/>
            <w:noProof/>
          </w:rPr>
          <w:t>Bahan</w:t>
        </w:r>
        <w:r w:rsidR="002B62AC">
          <w:rPr>
            <w:noProof/>
            <w:webHidden/>
          </w:rPr>
          <w:tab/>
        </w:r>
        <w:r w:rsidR="002B62AC">
          <w:rPr>
            <w:noProof/>
            <w:webHidden/>
          </w:rPr>
          <w:fldChar w:fldCharType="begin"/>
        </w:r>
        <w:r w:rsidR="002B62AC">
          <w:rPr>
            <w:noProof/>
            <w:webHidden/>
          </w:rPr>
          <w:instrText xml:space="preserve"> PAGEREF _Toc337162930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1" w:history="1">
        <w:r w:rsidR="002B62AC" w:rsidRPr="000157FC">
          <w:rPr>
            <w:rStyle w:val="Hyperlink"/>
            <w:noProof/>
          </w:rPr>
          <w:t>Alat</w:t>
        </w:r>
        <w:r w:rsidR="002B62AC">
          <w:rPr>
            <w:noProof/>
            <w:webHidden/>
          </w:rPr>
          <w:tab/>
        </w:r>
        <w:r w:rsidR="002B62AC">
          <w:rPr>
            <w:noProof/>
            <w:webHidden/>
          </w:rPr>
          <w:fldChar w:fldCharType="begin"/>
        </w:r>
        <w:r w:rsidR="002B62AC">
          <w:rPr>
            <w:noProof/>
            <w:webHidden/>
          </w:rPr>
          <w:instrText xml:space="preserve"> PAGEREF _Toc337162931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2" w:history="1">
        <w:r w:rsidR="002B62AC" w:rsidRPr="000157FC">
          <w:rPr>
            <w:rStyle w:val="Hyperlink"/>
            <w:noProof/>
          </w:rPr>
          <w:t>Prosedur Analisis Data</w:t>
        </w:r>
        <w:r w:rsidR="002B62AC">
          <w:rPr>
            <w:noProof/>
            <w:webHidden/>
          </w:rPr>
          <w:tab/>
        </w:r>
        <w:r w:rsidR="002B62AC">
          <w:rPr>
            <w:noProof/>
            <w:webHidden/>
          </w:rPr>
          <w:fldChar w:fldCharType="begin"/>
        </w:r>
        <w:r w:rsidR="002B62AC">
          <w:rPr>
            <w:noProof/>
            <w:webHidden/>
          </w:rPr>
          <w:instrText xml:space="preserve"> PAGEREF _Toc337162932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1"/>
        <w:tabs>
          <w:tab w:val="right" w:pos="7928"/>
        </w:tabs>
        <w:rPr>
          <w:rFonts w:asciiTheme="minorHAnsi" w:hAnsiTheme="minorHAnsi"/>
          <w:noProof/>
          <w:sz w:val="22"/>
        </w:rPr>
      </w:pPr>
      <w:hyperlink w:anchor="_Toc337162933" w:history="1">
        <w:r w:rsidR="002B62AC" w:rsidRPr="000157FC">
          <w:rPr>
            <w:rStyle w:val="Hyperlink"/>
            <w:noProof/>
          </w:rPr>
          <w:t>HASIL DAN PEMBAHASAN</w:t>
        </w:r>
        <w:r w:rsidR="002B62AC">
          <w:rPr>
            <w:noProof/>
            <w:webHidden/>
          </w:rPr>
          <w:tab/>
        </w:r>
        <w:r w:rsidR="002B62AC">
          <w:rPr>
            <w:noProof/>
            <w:webHidden/>
          </w:rPr>
          <w:fldChar w:fldCharType="begin"/>
        </w:r>
        <w:r w:rsidR="002B62AC">
          <w:rPr>
            <w:noProof/>
            <w:webHidden/>
          </w:rPr>
          <w:instrText xml:space="preserve"> PAGEREF _Toc337162933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4" w:history="1">
        <w:r w:rsidR="002B62AC" w:rsidRPr="000157FC">
          <w:rPr>
            <w:rStyle w:val="Hyperlink"/>
            <w:noProof/>
          </w:rPr>
          <w:t>Hasil</w:t>
        </w:r>
        <w:r w:rsidR="002B62AC">
          <w:rPr>
            <w:noProof/>
            <w:webHidden/>
          </w:rPr>
          <w:tab/>
        </w:r>
        <w:r w:rsidR="002B62AC">
          <w:rPr>
            <w:noProof/>
            <w:webHidden/>
          </w:rPr>
          <w:fldChar w:fldCharType="begin"/>
        </w:r>
        <w:r w:rsidR="002B62AC">
          <w:rPr>
            <w:noProof/>
            <w:webHidden/>
          </w:rPr>
          <w:instrText xml:space="preserve"> PAGEREF _Toc337162934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5" w:history="1">
        <w:r w:rsidR="002B62AC" w:rsidRPr="000157FC">
          <w:rPr>
            <w:rStyle w:val="Hyperlink"/>
            <w:noProof/>
          </w:rPr>
          <w:t>Pembahasan</w:t>
        </w:r>
        <w:r w:rsidR="002B62AC">
          <w:rPr>
            <w:noProof/>
            <w:webHidden/>
          </w:rPr>
          <w:tab/>
        </w:r>
        <w:r w:rsidR="002B62AC">
          <w:rPr>
            <w:noProof/>
            <w:webHidden/>
          </w:rPr>
          <w:fldChar w:fldCharType="begin"/>
        </w:r>
        <w:r w:rsidR="002B62AC">
          <w:rPr>
            <w:noProof/>
            <w:webHidden/>
          </w:rPr>
          <w:instrText xml:space="preserve"> PAGEREF _Toc337162935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6" w:history="1">
        <w:r w:rsidR="002B62AC" w:rsidRPr="000157FC">
          <w:rPr>
            <w:rStyle w:val="Hyperlink"/>
            <w:noProof/>
          </w:rPr>
          <w:t>Panduan Teknis Penulisan</w:t>
        </w:r>
        <w:r w:rsidR="002B62AC">
          <w:rPr>
            <w:noProof/>
            <w:webHidden/>
          </w:rPr>
          <w:tab/>
        </w:r>
        <w:r w:rsidR="002B62AC">
          <w:rPr>
            <w:noProof/>
            <w:webHidden/>
          </w:rPr>
          <w:fldChar w:fldCharType="begin"/>
        </w:r>
        <w:r w:rsidR="002B62AC">
          <w:rPr>
            <w:noProof/>
            <w:webHidden/>
          </w:rPr>
          <w:instrText xml:space="preserve"> PAGEREF _Toc337162936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1"/>
        <w:tabs>
          <w:tab w:val="right" w:pos="7928"/>
        </w:tabs>
        <w:rPr>
          <w:rFonts w:asciiTheme="minorHAnsi" w:hAnsiTheme="minorHAnsi"/>
          <w:noProof/>
          <w:sz w:val="22"/>
        </w:rPr>
      </w:pPr>
      <w:hyperlink w:anchor="_Toc337162937" w:history="1">
        <w:r w:rsidR="002B62AC" w:rsidRPr="000157FC">
          <w:rPr>
            <w:rStyle w:val="Hyperlink"/>
            <w:noProof/>
          </w:rPr>
          <w:t>SIMPULAN DAN SARAN</w:t>
        </w:r>
        <w:r w:rsidR="002B62AC">
          <w:rPr>
            <w:noProof/>
            <w:webHidden/>
          </w:rPr>
          <w:tab/>
        </w:r>
        <w:r w:rsidR="002B62AC">
          <w:rPr>
            <w:noProof/>
            <w:webHidden/>
          </w:rPr>
          <w:fldChar w:fldCharType="begin"/>
        </w:r>
        <w:r w:rsidR="002B62AC">
          <w:rPr>
            <w:noProof/>
            <w:webHidden/>
          </w:rPr>
          <w:instrText xml:space="preserve"> PAGEREF _Toc337162937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8" w:history="1">
        <w:r w:rsidR="002B62AC" w:rsidRPr="000157FC">
          <w:rPr>
            <w:rStyle w:val="Hyperlink"/>
            <w:noProof/>
          </w:rPr>
          <w:t>Simpulan</w:t>
        </w:r>
        <w:r w:rsidR="002B62AC">
          <w:rPr>
            <w:noProof/>
            <w:webHidden/>
          </w:rPr>
          <w:tab/>
        </w:r>
        <w:r w:rsidR="002B62AC">
          <w:rPr>
            <w:noProof/>
            <w:webHidden/>
          </w:rPr>
          <w:fldChar w:fldCharType="begin"/>
        </w:r>
        <w:r w:rsidR="002B62AC">
          <w:rPr>
            <w:noProof/>
            <w:webHidden/>
          </w:rPr>
          <w:instrText xml:space="preserve"> PAGEREF _Toc337162938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2"/>
        <w:tabs>
          <w:tab w:val="right" w:pos="7928"/>
        </w:tabs>
        <w:rPr>
          <w:rFonts w:asciiTheme="minorHAnsi" w:hAnsiTheme="minorHAnsi"/>
          <w:noProof/>
          <w:sz w:val="22"/>
        </w:rPr>
      </w:pPr>
      <w:hyperlink w:anchor="_Toc337162939" w:history="1">
        <w:r w:rsidR="002B62AC" w:rsidRPr="000157FC">
          <w:rPr>
            <w:rStyle w:val="Hyperlink"/>
            <w:noProof/>
          </w:rPr>
          <w:t>Saran</w:t>
        </w:r>
        <w:r w:rsidR="002B62AC">
          <w:rPr>
            <w:noProof/>
            <w:webHidden/>
          </w:rPr>
          <w:tab/>
        </w:r>
        <w:r w:rsidR="002B62AC">
          <w:rPr>
            <w:noProof/>
            <w:webHidden/>
          </w:rPr>
          <w:fldChar w:fldCharType="begin"/>
        </w:r>
        <w:r w:rsidR="002B62AC">
          <w:rPr>
            <w:noProof/>
            <w:webHidden/>
          </w:rPr>
          <w:instrText xml:space="preserve"> PAGEREF _Toc337162939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B62AC" w:rsidRDefault="00057190">
      <w:pPr>
        <w:pStyle w:val="TOC1"/>
        <w:tabs>
          <w:tab w:val="right" w:pos="7928"/>
        </w:tabs>
        <w:rPr>
          <w:rFonts w:asciiTheme="minorHAnsi" w:hAnsiTheme="minorHAnsi"/>
          <w:noProof/>
          <w:sz w:val="22"/>
        </w:rPr>
      </w:pPr>
      <w:hyperlink w:anchor="_Toc337162940" w:history="1">
        <w:r w:rsidR="002B62AC" w:rsidRPr="000157FC">
          <w:rPr>
            <w:rStyle w:val="Hyperlink"/>
            <w:noProof/>
          </w:rPr>
          <w:t>DAFTAR PUSTAKA</w:t>
        </w:r>
        <w:r w:rsidR="002B62AC">
          <w:rPr>
            <w:noProof/>
            <w:webHidden/>
          </w:rPr>
          <w:tab/>
        </w:r>
        <w:r w:rsidR="002B62AC">
          <w:rPr>
            <w:noProof/>
            <w:webHidden/>
          </w:rPr>
          <w:fldChar w:fldCharType="begin"/>
        </w:r>
        <w:r w:rsidR="002B62AC">
          <w:rPr>
            <w:noProof/>
            <w:webHidden/>
          </w:rPr>
          <w:instrText xml:space="preserve"> PAGEREF _Toc337162940 \h </w:instrText>
        </w:r>
        <w:r w:rsidR="002B62AC">
          <w:rPr>
            <w:noProof/>
            <w:webHidden/>
          </w:rPr>
        </w:r>
        <w:r w:rsidR="002B62AC">
          <w:rPr>
            <w:noProof/>
            <w:webHidden/>
          </w:rPr>
          <w:fldChar w:fldCharType="separate"/>
        </w:r>
        <w:r w:rsidR="001A0D8D">
          <w:rPr>
            <w:noProof/>
            <w:webHidden/>
          </w:rPr>
          <w:t>4</w:t>
        </w:r>
        <w:r w:rsidR="002B62AC">
          <w:rPr>
            <w:noProof/>
            <w:webHidden/>
          </w:rPr>
          <w:fldChar w:fldCharType="end"/>
        </w:r>
      </w:hyperlink>
    </w:p>
    <w:p w:rsidR="002E7108" w:rsidRDefault="00785881"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rsidR="008B448A" w:rsidRDefault="008B448A" w:rsidP="002E7108">
      <w:pPr>
        <w:tabs>
          <w:tab w:val="right" w:pos="7938"/>
        </w:tabs>
        <w:spacing w:after="100"/>
        <w:ind w:firstLine="0"/>
        <w:jc w:val="left"/>
        <w:rPr>
          <w:lang w:eastAsia="en-US"/>
        </w:rPr>
      </w:pPr>
      <w:r>
        <w:rPr>
          <w:lang w:eastAsia="en-US"/>
        </w:rPr>
        <w:t>RIWAYAT HIDUP</w:t>
      </w:r>
      <w:r>
        <w:rPr>
          <w:lang w:eastAsia="en-US"/>
        </w:rPr>
        <w:tab/>
        <w:t>15</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F54F6F" w:rsidRPr="00B7685B" w:rsidRDefault="00F54F6F" w:rsidP="00B7685B">
      <w:pPr>
        <w:ind w:firstLine="0"/>
        <w:jc w:val="center"/>
        <w:rPr>
          <w:b/>
          <w:sz w:val="28"/>
        </w:rPr>
      </w:pPr>
      <w:bookmarkStart w:id="1" w:name="_Toc331005282"/>
      <w:r w:rsidRPr="00B7685B">
        <w:rPr>
          <w:b/>
          <w:sz w:val="28"/>
        </w:rPr>
        <w:lastRenderedPageBreak/>
        <w:t>DAFTAR TABEL</w:t>
      </w:r>
      <w:bookmarkEnd w:id="1"/>
    </w:p>
    <w:p w:rsidR="00B7685B" w:rsidRDefault="00B7685B" w:rsidP="00B7685B">
      <w:pPr>
        <w:ind w:firstLine="0"/>
      </w:pPr>
    </w:p>
    <w:p w:rsidR="009D4B46" w:rsidRDefault="00785881" w:rsidP="00C0661D">
      <w:pPr>
        <w:pStyle w:val="DaftarIlustrasi"/>
        <w:rPr>
          <w:rFonts w:asciiTheme="minorHAnsi" w:hAnsiTheme="minorHAnsi"/>
          <w:noProof/>
          <w:sz w:val="22"/>
        </w:rPr>
      </w:pPr>
      <w:r>
        <w:fldChar w:fldCharType="begin"/>
      </w:r>
      <w:r w:rsidR="009D4B46">
        <w:instrText xml:space="preserve"> TOC \h \z \a "Tabel" </w:instrText>
      </w:r>
      <w:r>
        <w:fldChar w:fldCharType="separate"/>
      </w:r>
      <w:hyperlink r:id="rId13" w:anchor="_Toc330897740" w:history="1">
        <w:r w:rsidR="009D4B46" w:rsidRPr="00D63CFB">
          <w:rPr>
            <w:rStyle w:val="Hyperlink"/>
            <w:noProof/>
          </w:rPr>
          <w:t>Tingkat kekerasan dan kandungan gula buah pisang ambon pada suhu simpan yang berbeda dan pemberian putresina</w:t>
        </w:r>
        <w:r w:rsidR="009D4B46">
          <w:rPr>
            <w:noProof/>
            <w:webHidden/>
          </w:rPr>
          <w:tab/>
        </w:r>
        <w:r>
          <w:rPr>
            <w:noProof/>
            <w:webHidden/>
          </w:rPr>
          <w:fldChar w:fldCharType="begin"/>
        </w:r>
        <w:r w:rsidR="009D4B46">
          <w:rPr>
            <w:noProof/>
            <w:webHidden/>
          </w:rPr>
          <w:instrText xml:space="preserve"> PAGEREF _Toc330897740 \h </w:instrText>
        </w:r>
        <w:r>
          <w:rPr>
            <w:noProof/>
            <w:webHidden/>
          </w:rPr>
        </w:r>
        <w:r>
          <w:rPr>
            <w:noProof/>
            <w:webHidden/>
          </w:rPr>
          <w:fldChar w:fldCharType="separate"/>
        </w:r>
        <w:r w:rsidR="001A0D8D">
          <w:rPr>
            <w:noProof/>
            <w:webHidden/>
          </w:rPr>
          <w:t>4</w:t>
        </w:r>
        <w:r>
          <w:rPr>
            <w:noProof/>
            <w:webHidden/>
          </w:rPr>
          <w:fldChar w:fldCharType="end"/>
        </w:r>
      </w:hyperlink>
    </w:p>
    <w:p w:rsidR="009D4B46" w:rsidRDefault="00057190" w:rsidP="00C0661D">
      <w:pPr>
        <w:pStyle w:val="DaftarIlustrasi"/>
        <w:rPr>
          <w:rFonts w:asciiTheme="minorHAnsi" w:hAnsiTheme="minorHAnsi"/>
          <w:noProof/>
          <w:sz w:val="22"/>
        </w:rPr>
      </w:pPr>
      <w:hyperlink r:id="rId14" w:anchor="_Toc330897741" w:history="1">
        <w:r w:rsidR="009D4B46" w:rsidRPr="00D63CFB">
          <w:rPr>
            <w:rStyle w:val="Hyperlink"/>
            <w:noProof/>
          </w:rPr>
          <w:t>Tingkat kekerasan buah pisang raja pada suhu simpan yang berbeda dan pemberian putresina</w:t>
        </w:r>
        <w:r w:rsidR="009D4B46">
          <w:rPr>
            <w:noProof/>
            <w:webHidden/>
          </w:rPr>
          <w:tab/>
        </w:r>
        <w:r w:rsidR="00785881">
          <w:rPr>
            <w:noProof/>
            <w:webHidden/>
          </w:rPr>
          <w:fldChar w:fldCharType="begin"/>
        </w:r>
        <w:r w:rsidR="009D4B46">
          <w:rPr>
            <w:noProof/>
            <w:webHidden/>
          </w:rPr>
          <w:instrText xml:space="preserve"> PAGEREF _Toc330897741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C77660" w:rsidRDefault="00785881" w:rsidP="004D74E2">
      <w:pPr>
        <w:ind w:firstLine="0"/>
      </w:pPr>
      <w:r>
        <w:fldChar w:fldCharType="end"/>
      </w:r>
    </w:p>
    <w:p w:rsidR="005F794C" w:rsidRPr="00F54F6F" w:rsidRDefault="005F794C" w:rsidP="00F54F6F"/>
    <w:p w:rsidR="00F54F6F" w:rsidRPr="00B7685B" w:rsidRDefault="00F54F6F" w:rsidP="00B7685B">
      <w:pPr>
        <w:ind w:firstLine="0"/>
        <w:jc w:val="center"/>
        <w:rPr>
          <w:b/>
          <w:sz w:val="28"/>
        </w:rPr>
      </w:pPr>
      <w:bookmarkStart w:id="2" w:name="_Toc331005283"/>
      <w:r w:rsidRPr="00B7685B">
        <w:rPr>
          <w:b/>
          <w:sz w:val="28"/>
        </w:rPr>
        <w:t>DAFTAR GAMBAR</w:t>
      </w:r>
      <w:bookmarkEnd w:id="2"/>
    </w:p>
    <w:p w:rsidR="00B7685B" w:rsidRDefault="00B7685B" w:rsidP="00B7685B">
      <w:pPr>
        <w:ind w:firstLine="0"/>
      </w:pPr>
    </w:p>
    <w:p w:rsidR="002548E1" w:rsidRPr="002548E1" w:rsidRDefault="00785881" w:rsidP="002548E1">
      <w:pPr>
        <w:pStyle w:val="DaftarIlustrasi"/>
        <w:numPr>
          <w:ilvl w:val="0"/>
          <w:numId w:val="20"/>
        </w:numPr>
        <w:ind w:left="426" w:hanging="142"/>
        <w:rPr>
          <w:rFonts w:asciiTheme="minorHAnsi" w:hAnsiTheme="minorHAnsi"/>
          <w:noProof/>
          <w:sz w:val="22"/>
        </w:rPr>
      </w:pPr>
      <w:r>
        <w:fldChar w:fldCharType="begin"/>
      </w:r>
      <w:r w:rsidR="002D1997">
        <w:instrText xml:space="preserve"> TOC \h \z \a "Gambar" </w:instrText>
      </w:r>
      <w:r>
        <w:fldChar w:fldCharType="separate"/>
      </w:r>
      <w:hyperlink r:id="rId15" w:anchor="_Toc331485136" w:history="1">
        <w:r w:rsidR="002548E1" w:rsidRPr="00245147">
          <w:rPr>
            <w:rStyle w:val="Hyperlink"/>
            <w:noProof/>
          </w:rPr>
          <w:t>Diameter bunga krisan cv. Red Granada (</w:t>
        </w:r>
        <w:r w:rsidR="002548E1" w:rsidRPr="00245147">
          <w:rPr>
            <w:rStyle w:val="Hyperlink"/>
            <w:b/>
            <w:noProof/>
          </w:rPr>
          <w:sym w:font="Wingdings 2" w:char="F099"/>
        </w:r>
        <w:r w:rsidR="002548E1" w:rsidRPr="00245147">
          <w:rPr>
            <w:rStyle w:val="Hyperlink"/>
            <w:noProof/>
          </w:rPr>
          <w:t>) dan Gold van Langen (</w:t>
        </w:r>
        <w:r w:rsidR="002548E1" w:rsidRPr="00245147">
          <w:rPr>
            <w:rStyle w:val="Hyperlink"/>
            <w:noProof/>
          </w:rPr>
          <w:sym w:font="Wingdings 2" w:char="0098"/>
        </w:r>
        <w:r w:rsidR="002548E1" w:rsidRPr="00245147">
          <w:rPr>
            <w:rStyle w:val="Hyperlink"/>
            <w:noProof/>
          </w:rPr>
          <w:t>) pada beberapa tingkat naungan</w:t>
        </w:r>
        <w:r w:rsidR="002548E1">
          <w:rPr>
            <w:noProof/>
            <w:webHidden/>
          </w:rPr>
          <w:tab/>
        </w:r>
        <w:r>
          <w:rPr>
            <w:noProof/>
            <w:webHidden/>
          </w:rPr>
          <w:fldChar w:fldCharType="begin"/>
        </w:r>
        <w:r w:rsidR="002548E1">
          <w:rPr>
            <w:noProof/>
            <w:webHidden/>
          </w:rPr>
          <w:instrText xml:space="preserve"> PAGEREF _Toc331485136 \h </w:instrText>
        </w:r>
        <w:r>
          <w:rPr>
            <w:noProof/>
            <w:webHidden/>
          </w:rPr>
        </w:r>
        <w:r>
          <w:rPr>
            <w:noProof/>
            <w:webHidden/>
          </w:rPr>
          <w:fldChar w:fldCharType="separate"/>
        </w:r>
        <w:r w:rsidR="001A0D8D">
          <w:rPr>
            <w:noProof/>
            <w:webHidden/>
          </w:rPr>
          <w:t>4</w:t>
        </w:r>
        <w:r>
          <w:rPr>
            <w:noProof/>
            <w:webHidden/>
          </w:rPr>
          <w:fldChar w:fldCharType="end"/>
        </w:r>
      </w:hyperlink>
    </w:p>
    <w:p w:rsidR="002548E1" w:rsidRDefault="00057190" w:rsidP="002548E1">
      <w:pPr>
        <w:pStyle w:val="DaftarIlustrasi"/>
        <w:rPr>
          <w:rFonts w:asciiTheme="minorHAnsi" w:hAnsiTheme="minorHAnsi"/>
          <w:noProof/>
          <w:sz w:val="22"/>
        </w:rPr>
      </w:pPr>
      <w:hyperlink r:id="rId16" w:anchor="_Toc331485137" w:history="1">
        <w:r w:rsidR="002548E1" w:rsidRPr="00245147">
          <w:rPr>
            <w:rStyle w:val="Hyperlink"/>
            <w:i/>
            <w:noProof/>
          </w:rPr>
          <w:t>Style</w:t>
        </w:r>
        <w:r w:rsidR="002548E1" w:rsidRPr="00245147">
          <w:rPr>
            <w:rStyle w:val="Hyperlink"/>
            <w:noProof/>
          </w:rPr>
          <w:t xml:space="preserve"> yang tersedia pada templat</w:t>
        </w:r>
        <w:r w:rsidR="002548E1">
          <w:rPr>
            <w:noProof/>
            <w:webHidden/>
          </w:rPr>
          <w:tab/>
        </w:r>
        <w:r w:rsidR="00785881">
          <w:rPr>
            <w:noProof/>
            <w:webHidden/>
          </w:rPr>
          <w:fldChar w:fldCharType="begin"/>
        </w:r>
        <w:r w:rsidR="002548E1">
          <w:rPr>
            <w:noProof/>
            <w:webHidden/>
          </w:rPr>
          <w:instrText xml:space="preserve"> PAGEREF _Toc331485137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17" w:anchor="_Toc331485138" w:history="1">
        <w:r w:rsidR="002548E1" w:rsidRPr="00245147">
          <w:rPr>
            <w:rStyle w:val="Hyperlink"/>
            <w:noProof/>
          </w:rPr>
          <w:t>Opsi pembuatan bagian Daftar Isi</w:t>
        </w:r>
        <w:r w:rsidR="002548E1">
          <w:rPr>
            <w:noProof/>
            <w:webHidden/>
          </w:rPr>
          <w:tab/>
        </w:r>
        <w:r w:rsidR="00785881">
          <w:rPr>
            <w:noProof/>
            <w:webHidden/>
          </w:rPr>
          <w:fldChar w:fldCharType="begin"/>
        </w:r>
        <w:r w:rsidR="002548E1">
          <w:rPr>
            <w:noProof/>
            <w:webHidden/>
          </w:rPr>
          <w:instrText xml:space="preserve"> PAGEREF _Toc331485138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18" w:anchor="_Toc331485139" w:history="1">
        <w:r w:rsidR="002548E1" w:rsidRPr="00245147">
          <w:rPr>
            <w:rStyle w:val="Hyperlink"/>
            <w:noProof/>
          </w:rPr>
          <w:t xml:space="preserve">Membuat </w:t>
        </w:r>
        <w:r w:rsidR="002548E1" w:rsidRPr="00245147">
          <w:rPr>
            <w:rStyle w:val="Hyperlink"/>
            <w:i/>
            <w:noProof/>
          </w:rPr>
          <w:t>text box</w:t>
        </w:r>
        <w:r w:rsidR="002548E1">
          <w:rPr>
            <w:noProof/>
            <w:webHidden/>
          </w:rPr>
          <w:tab/>
        </w:r>
        <w:r w:rsidR="00785881">
          <w:rPr>
            <w:noProof/>
            <w:webHidden/>
          </w:rPr>
          <w:fldChar w:fldCharType="begin"/>
        </w:r>
        <w:r w:rsidR="002548E1">
          <w:rPr>
            <w:noProof/>
            <w:webHidden/>
          </w:rPr>
          <w:instrText xml:space="preserve"> PAGEREF _Toc331485139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19" w:anchor="_Toc331485140" w:history="1">
        <w:r w:rsidR="002548E1" w:rsidRPr="00245147">
          <w:rPr>
            <w:rStyle w:val="Hyperlink"/>
            <w:noProof/>
          </w:rPr>
          <w:t xml:space="preserve">Jendela </w:t>
        </w:r>
        <w:r w:rsidR="002548E1" w:rsidRPr="00245147">
          <w:rPr>
            <w:rStyle w:val="Hyperlink"/>
            <w:i/>
            <w:noProof/>
          </w:rPr>
          <w:t>Layout</w:t>
        </w:r>
        <w:r w:rsidR="002548E1">
          <w:rPr>
            <w:noProof/>
            <w:webHidden/>
          </w:rPr>
          <w:tab/>
        </w:r>
        <w:r w:rsidR="00785881">
          <w:rPr>
            <w:noProof/>
            <w:webHidden/>
          </w:rPr>
          <w:fldChar w:fldCharType="begin"/>
        </w:r>
        <w:r w:rsidR="002548E1">
          <w:rPr>
            <w:noProof/>
            <w:webHidden/>
          </w:rPr>
          <w:instrText xml:space="preserve"> PAGEREF _Toc331485140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20" w:anchor="_Toc331485141" w:history="1">
        <w:r w:rsidR="002548E1" w:rsidRPr="00245147">
          <w:rPr>
            <w:rStyle w:val="Hyperlink"/>
            <w:noProof/>
          </w:rPr>
          <w:t xml:space="preserve">Pilih </w:t>
        </w:r>
        <w:r w:rsidR="002548E1" w:rsidRPr="00245147">
          <w:rPr>
            <w:rStyle w:val="Hyperlink"/>
            <w:i/>
            <w:noProof/>
          </w:rPr>
          <w:t>Top and Bottom</w:t>
        </w:r>
        <w:r w:rsidR="002548E1" w:rsidRPr="00245147">
          <w:rPr>
            <w:rStyle w:val="Hyperlink"/>
            <w:noProof/>
          </w:rPr>
          <w:t xml:space="preserve"> pada jendela </w:t>
        </w:r>
        <w:r w:rsidR="002548E1" w:rsidRPr="00245147">
          <w:rPr>
            <w:rStyle w:val="Hyperlink"/>
            <w:i/>
            <w:noProof/>
          </w:rPr>
          <w:t>Text   Wrapping</w:t>
        </w:r>
        <w:r w:rsidR="002548E1">
          <w:rPr>
            <w:noProof/>
            <w:webHidden/>
          </w:rPr>
          <w:tab/>
        </w:r>
        <w:r w:rsidR="00785881">
          <w:rPr>
            <w:noProof/>
            <w:webHidden/>
          </w:rPr>
          <w:fldChar w:fldCharType="begin"/>
        </w:r>
        <w:r w:rsidR="002548E1">
          <w:rPr>
            <w:noProof/>
            <w:webHidden/>
          </w:rPr>
          <w:instrText xml:space="preserve"> PAGEREF _Toc331485141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21" w:anchor="_Toc331485142" w:history="1">
        <w:r w:rsidR="002548E1" w:rsidRPr="00245147">
          <w:rPr>
            <w:rStyle w:val="Hyperlink"/>
            <w:noProof/>
          </w:rPr>
          <w:t>Jendela untuk memasukkan judul ilustrasi</w:t>
        </w:r>
        <w:r w:rsidR="002548E1">
          <w:rPr>
            <w:noProof/>
            <w:webHidden/>
          </w:rPr>
          <w:tab/>
        </w:r>
        <w:r w:rsidR="00785881">
          <w:rPr>
            <w:noProof/>
            <w:webHidden/>
          </w:rPr>
          <w:fldChar w:fldCharType="begin"/>
        </w:r>
        <w:r w:rsidR="002548E1">
          <w:rPr>
            <w:noProof/>
            <w:webHidden/>
          </w:rPr>
          <w:instrText xml:space="preserve"> PAGEREF _Toc331485142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22" w:anchor="_Toc331485143" w:history="1">
        <w:r w:rsidR="002548E1" w:rsidRPr="00245147">
          <w:rPr>
            <w:rStyle w:val="Hyperlink"/>
            <w:noProof/>
          </w:rPr>
          <w:t>Jendela pembuatan Daftar Gambar, Tabel, dan Lampiran</w:t>
        </w:r>
        <w:r w:rsidR="002548E1">
          <w:rPr>
            <w:noProof/>
            <w:webHidden/>
          </w:rPr>
          <w:tab/>
        </w:r>
        <w:r w:rsidR="00785881">
          <w:rPr>
            <w:noProof/>
            <w:webHidden/>
          </w:rPr>
          <w:fldChar w:fldCharType="begin"/>
        </w:r>
        <w:r w:rsidR="002548E1">
          <w:rPr>
            <w:noProof/>
            <w:webHidden/>
          </w:rPr>
          <w:instrText xml:space="preserve"> PAGEREF _Toc331485143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23" w:anchor="_Toc331485144" w:history="1">
        <w:r w:rsidR="002548E1" w:rsidRPr="00245147">
          <w:rPr>
            <w:rStyle w:val="Hyperlink"/>
            <w:noProof/>
          </w:rPr>
          <w:t xml:space="preserve">Menu untuk memasukkan </w:t>
        </w:r>
        <w:r w:rsidR="002548E1" w:rsidRPr="00245147">
          <w:rPr>
            <w:rStyle w:val="Hyperlink"/>
            <w:i/>
            <w:noProof/>
          </w:rPr>
          <w:t>page break</w:t>
        </w:r>
        <w:r w:rsidR="002548E1">
          <w:rPr>
            <w:noProof/>
            <w:webHidden/>
          </w:rPr>
          <w:tab/>
        </w:r>
        <w:r w:rsidR="00785881">
          <w:rPr>
            <w:noProof/>
            <w:webHidden/>
          </w:rPr>
          <w:fldChar w:fldCharType="begin"/>
        </w:r>
        <w:r w:rsidR="002548E1">
          <w:rPr>
            <w:noProof/>
            <w:webHidden/>
          </w:rPr>
          <w:instrText xml:space="preserve"> PAGEREF _Toc331485144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2548E1" w:rsidRDefault="00057190" w:rsidP="002548E1">
      <w:pPr>
        <w:pStyle w:val="DaftarIlustrasi"/>
        <w:rPr>
          <w:rFonts w:asciiTheme="minorHAnsi" w:hAnsiTheme="minorHAnsi"/>
          <w:noProof/>
          <w:sz w:val="22"/>
        </w:rPr>
      </w:pPr>
      <w:hyperlink r:id="rId24" w:anchor="_Toc331485145" w:history="1">
        <w:r w:rsidR="002548E1" w:rsidRPr="00245147">
          <w:rPr>
            <w:rStyle w:val="Hyperlink"/>
            <w:noProof/>
          </w:rPr>
          <w:t>Contoh gambar yang memiliki lebar   kurang dari 10 cm</w:t>
        </w:r>
        <w:r w:rsidR="002548E1">
          <w:rPr>
            <w:noProof/>
            <w:webHidden/>
          </w:rPr>
          <w:tab/>
        </w:r>
        <w:r w:rsidR="00785881">
          <w:rPr>
            <w:noProof/>
            <w:webHidden/>
          </w:rPr>
          <w:fldChar w:fldCharType="begin"/>
        </w:r>
        <w:r w:rsidR="002548E1">
          <w:rPr>
            <w:noProof/>
            <w:webHidden/>
          </w:rPr>
          <w:instrText xml:space="preserve"> PAGEREF _Toc331485145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C77660" w:rsidRDefault="00785881" w:rsidP="00F54F6F">
      <w:r>
        <w:fldChar w:fldCharType="end"/>
      </w:r>
    </w:p>
    <w:p w:rsidR="005F794C" w:rsidRPr="00F54F6F" w:rsidRDefault="005F794C" w:rsidP="00F54F6F"/>
    <w:p w:rsidR="005E2F8C" w:rsidRPr="00B7685B" w:rsidRDefault="00F54F6F" w:rsidP="00B7685B">
      <w:pPr>
        <w:ind w:firstLine="0"/>
        <w:jc w:val="center"/>
        <w:rPr>
          <w:b/>
          <w:sz w:val="28"/>
        </w:rPr>
      </w:pPr>
      <w:bookmarkStart w:id="3" w:name="_Toc331005284"/>
      <w:r w:rsidRPr="00B7685B">
        <w:rPr>
          <w:b/>
          <w:sz w:val="28"/>
        </w:rPr>
        <w:t>DAFTAR LAMPIRAN</w:t>
      </w:r>
      <w:bookmarkEnd w:id="3"/>
    </w:p>
    <w:p w:rsidR="00B7685B" w:rsidRDefault="00B7685B" w:rsidP="00B7685B">
      <w:pPr>
        <w:ind w:firstLine="0"/>
      </w:pPr>
    </w:p>
    <w:p w:rsidR="005E2F8C" w:rsidRPr="00B0382B" w:rsidRDefault="00785881" w:rsidP="00B0382B">
      <w:pPr>
        <w:pStyle w:val="DaftarIlustrasi"/>
        <w:numPr>
          <w:ilvl w:val="0"/>
          <w:numId w:val="17"/>
        </w:numPr>
        <w:ind w:left="426" w:hanging="142"/>
        <w:rPr>
          <w:rFonts w:asciiTheme="minorHAnsi" w:hAnsiTheme="minorHAnsi"/>
          <w:noProof/>
          <w:sz w:val="22"/>
        </w:rPr>
      </w:pPr>
      <w:r>
        <w:rPr>
          <w:b/>
          <w:sz w:val="28"/>
        </w:rPr>
        <w:fldChar w:fldCharType="begin"/>
      </w:r>
      <w:r w:rsidR="005E2F8C" w:rsidRPr="00B0382B">
        <w:rPr>
          <w:b/>
          <w:sz w:val="28"/>
        </w:rPr>
        <w:instrText xml:space="preserve"> TOC \h \z \a "Lampiran" </w:instrText>
      </w:r>
      <w:r>
        <w:rPr>
          <w:b/>
          <w:sz w:val="28"/>
        </w:rPr>
        <w:fldChar w:fldCharType="separate"/>
      </w:r>
      <w:hyperlink w:anchor="_Toc330898088" w:history="1">
        <w:r w:rsidR="005E2F8C" w:rsidRPr="004A64B5">
          <w:rPr>
            <w:rStyle w:val="Hyperlink"/>
            <w:noProof/>
          </w:rPr>
          <w:t>Rata-rata dan simpangan baku beberapa sifat físik dan kimia tanah dari 78 contoh tanah di Kebun Percobaan Ciheuleut</w:t>
        </w:r>
        <w:r w:rsidR="005E2F8C">
          <w:rPr>
            <w:noProof/>
            <w:webHidden/>
          </w:rPr>
          <w:tab/>
        </w:r>
        <w:r>
          <w:rPr>
            <w:noProof/>
            <w:webHidden/>
          </w:rPr>
          <w:fldChar w:fldCharType="begin"/>
        </w:r>
        <w:r w:rsidR="005E2F8C">
          <w:rPr>
            <w:noProof/>
            <w:webHidden/>
          </w:rPr>
          <w:instrText xml:space="preserve"> PAGEREF _Toc330898088 \h </w:instrText>
        </w:r>
        <w:r>
          <w:rPr>
            <w:noProof/>
            <w:webHidden/>
          </w:rPr>
        </w:r>
        <w:r>
          <w:rPr>
            <w:noProof/>
            <w:webHidden/>
          </w:rPr>
          <w:fldChar w:fldCharType="separate"/>
        </w:r>
        <w:r w:rsidR="001A0D8D">
          <w:rPr>
            <w:noProof/>
            <w:webHidden/>
          </w:rPr>
          <w:t>4</w:t>
        </w:r>
        <w:r>
          <w:rPr>
            <w:noProof/>
            <w:webHidden/>
          </w:rPr>
          <w:fldChar w:fldCharType="end"/>
        </w:r>
      </w:hyperlink>
    </w:p>
    <w:p w:rsidR="005E2F8C" w:rsidRDefault="00057190" w:rsidP="00B0382B">
      <w:pPr>
        <w:pStyle w:val="DaftarIlustrasi"/>
        <w:rPr>
          <w:rFonts w:asciiTheme="minorHAnsi" w:hAnsiTheme="minorHAnsi"/>
          <w:noProof/>
          <w:sz w:val="22"/>
        </w:rPr>
      </w:pPr>
      <w:hyperlink w:anchor="_Toc330898089" w:history="1">
        <w:r w:rsidR="005E2F8C" w:rsidRPr="004A64B5">
          <w:rPr>
            <w:rStyle w:val="Hyperlink"/>
            <w:noProof/>
            <w:shd w:val="clear" w:color="auto" w:fill="FFFFFF"/>
          </w:rPr>
          <w:t>Umu</w:t>
        </w:r>
        <w:r w:rsidR="005E2F8C" w:rsidRPr="004A64B5">
          <w:rPr>
            <w:rStyle w:val="Hyperlink"/>
            <w:noProof/>
          </w:rPr>
          <w:t xml:space="preserve">r, indeks luas daun, dan hasil biji kering jagung yang ditanam pada lima ketinggian </w:t>
        </w:r>
        <w:r w:rsidR="005E2F8C" w:rsidRPr="00B0382B">
          <w:rPr>
            <w:rStyle w:val="Hyperlink"/>
            <w:noProof/>
            <w:color w:val="auto"/>
            <w:u w:val="none"/>
          </w:rPr>
          <w:t>tempat</w:t>
        </w:r>
        <w:r w:rsidR="005E2F8C">
          <w:rPr>
            <w:noProof/>
            <w:webHidden/>
          </w:rPr>
          <w:tab/>
        </w:r>
        <w:r w:rsidR="00785881">
          <w:rPr>
            <w:noProof/>
            <w:webHidden/>
          </w:rPr>
          <w:fldChar w:fldCharType="begin"/>
        </w:r>
        <w:r w:rsidR="005E2F8C">
          <w:rPr>
            <w:noProof/>
            <w:webHidden/>
          </w:rPr>
          <w:instrText xml:space="preserve"> PAGEREF _Toc330898089 \h </w:instrText>
        </w:r>
        <w:r w:rsidR="00785881">
          <w:rPr>
            <w:noProof/>
            <w:webHidden/>
          </w:rPr>
        </w:r>
        <w:r w:rsidR="00785881">
          <w:rPr>
            <w:noProof/>
            <w:webHidden/>
          </w:rPr>
          <w:fldChar w:fldCharType="separate"/>
        </w:r>
        <w:r w:rsidR="001A0D8D">
          <w:rPr>
            <w:noProof/>
            <w:webHidden/>
          </w:rPr>
          <w:t>4</w:t>
        </w:r>
        <w:r w:rsidR="00785881">
          <w:rPr>
            <w:noProof/>
            <w:webHidden/>
          </w:rPr>
          <w:fldChar w:fldCharType="end"/>
        </w:r>
      </w:hyperlink>
    </w:p>
    <w:p w:rsidR="005E2F8C" w:rsidRPr="009C7C3B" w:rsidRDefault="00785881" w:rsidP="005E2F8C">
      <w:pPr>
        <w:ind w:firstLine="0"/>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785881"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4" w:name="_Toc330535261"/>
      <w:bookmarkStart w:id="5" w:name="_Toc330535323"/>
      <w:bookmarkStart w:id="6" w:name="_Toc330535349"/>
      <w:bookmarkStart w:id="7" w:name="_Toc330964701"/>
      <w:bookmarkStart w:id="8" w:name="_Toc337162922"/>
      <w:r>
        <w:lastRenderedPageBreak/>
        <w:t>PENDAHULUAN</w:t>
      </w:r>
      <w:bookmarkEnd w:id="4"/>
      <w:bookmarkEnd w:id="5"/>
      <w:bookmarkEnd w:id="6"/>
      <w:bookmarkEnd w:id="7"/>
      <w:bookmarkEnd w:id="8"/>
    </w:p>
    <w:p w:rsidR="00351288" w:rsidRDefault="00351288" w:rsidP="00351288">
      <w:pPr>
        <w:pStyle w:val="Paragraf"/>
        <w:rPr>
          <w:szCs w:val="24"/>
          <w:lang w:val="en-US"/>
        </w:rPr>
      </w:pPr>
      <w:bookmarkStart w:id="9" w:name="_Toc330535262"/>
      <w:bookmarkStart w:id="10" w:name="_Toc330535324"/>
      <w:bookmarkStart w:id="11" w:name="_Toc330535350"/>
      <w:r w:rsidRPr="00B9794C">
        <w:t xml:space="preserve">Bab pendahuluan memuat latar belakang </w:t>
      </w:r>
      <w:r>
        <w:t xml:space="preserve">atau </w:t>
      </w:r>
      <w:r w:rsidRPr="00B9794C">
        <w:t xml:space="preserve">alasan </w:t>
      </w:r>
      <w:r>
        <w:t xml:space="preserve">kuat dilakukannya </w:t>
      </w:r>
      <w:r w:rsidRPr="00B9794C">
        <w:t xml:space="preserve">penelitian, tujuan, dan hipotesis jika ada. Di dalam pendahuluan dijelaskan </w:t>
      </w:r>
      <w:r>
        <w:t>pula</w:t>
      </w:r>
      <w:r w:rsidRPr="00B9794C">
        <w:t xml:space="preserve"> perumusan atau pen</w:t>
      </w:r>
      <w:r w:rsidRPr="007316EB">
        <w:t>dekatan penyelesaian masalah dan alasan pe</w:t>
      </w:r>
      <w:r>
        <w:t>milihan metode yang digunakan.</w:t>
      </w:r>
      <w:r>
        <w:rPr>
          <w:lang w:val="en-US"/>
        </w:rPr>
        <w:t xml:space="preserve"> </w:t>
      </w:r>
      <w:r w:rsidRPr="007316EB">
        <w:rPr>
          <w:szCs w:val="24"/>
        </w:rPr>
        <w:t>Bergantung pada proses perumusan masalah penelitian, bagian Kerangka Pikir dan Hipotesis dapat ditulis di sini, tid</w:t>
      </w:r>
      <w:r>
        <w:rPr>
          <w:szCs w:val="24"/>
        </w:rPr>
        <w:t>ak ditulis dalam bab tersendiri</w:t>
      </w:r>
      <w:r>
        <w:rPr>
          <w:szCs w:val="24"/>
          <w:lang w:val="en-US"/>
        </w:rPr>
        <w:t>.</w:t>
      </w:r>
    </w:p>
    <w:p w:rsidR="00351288" w:rsidRDefault="00351288" w:rsidP="00351288">
      <w:pPr>
        <w:pStyle w:val="Paragraf"/>
        <w:rPr>
          <w:szCs w:val="24"/>
          <w:lang w:val="en-US"/>
        </w:rPr>
      </w:pPr>
      <w:r w:rsidRPr="007316EB">
        <w:rPr>
          <w:szCs w:val="24"/>
        </w:rPr>
        <w:t>Paparan tidak berbelit-belit atau dimulai dengan latar belakang yang terlalu umum</w:t>
      </w:r>
      <w:r>
        <w:rPr>
          <w:szCs w:val="24"/>
          <w:lang w:val="en-US"/>
        </w:rPr>
        <w:t xml:space="preserve">. </w:t>
      </w:r>
      <w:r>
        <w:rPr>
          <w:szCs w:val="24"/>
        </w:rPr>
        <w:t>P</w:t>
      </w:r>
      <w:r w:rsidRPr="007316EB">
        <w:rPr>
          <w:szCs w:val="24"/>
        </w:rPr>
        <w:t>ernyataan mengenai apa yang diteliti dan apa yang diharapkannya</w:t>
      </w:r>
      <w:r>
        <w:rPr>
          <w:szCs w:val="24"/>
        </w:rPr>
        <w:t xml:space="preserve"> diawali dengan pemikiran logis</w:t>
      </w:r>
      <w:r>
        <w:rPr>
          <w:szCs w:val="24"/>
          <w:lang w:val="en-US"/>
        </w:rPr>
        <w:t xml:space="preserve">. </w:t>
      </w:r>
      <w:r w:rsidRPr="00867A64">
        <w:rPr>
          <w:szCs w:val="24"/>
        </w:rPr>
        <w:t xml:space="preserve">Tujuan penelitian ditulis di bagian akhir bab ini dengan </w:t>
      </w:r>
      <w:r>
        <w:rPr>
          <w:szCs w:val="24"/>
        </w:rPr>
        <w:t xml:space="preserve">memilih </w:t>
      </w:r>
      <w:r w:rsidRPr="00867A64">
        <w:rPr>
          <w:szCs w:val="24"/>
        </w:rPr>
        <w:t>kata kerja yang hasilnya dapat diukur dan dilihat, seperti</w:t>
      </w:r>
      <w:r w:rsidRPr="00867A64">
        <w:rPr>
          <w:szCs w:val="24"/>
          <w:lang w:val="en-US"/>
        </w:rPr>
        <w:t>:</w:t>
      </w:r>
      <w:r w:rsidRPr="00867A64">
        <w:rPr>
          <w:szCs w:val="24"/>
        </w:rPr>
        <w:t xml:space="preserve"> </w:t>
      </w:r>
      <w:r w:rsidRPr="00867A64">
        <w:rPr>
          <w:i/>
          <w:szCs w:val="24"/>
        </w:rPr>
        <w:t>menguraikan, menerangkan, membuktikan, menjajaki, menguji, membuktikan, atau menerapkan suatu gejala, konsep atau dugaan</w:t>
      </w:r>
      <w:r w:rsidRPr="00867A64">
        <w:rPr>
          <w:szCs w:val="24"/>
        </w:rPr>
        <w:t xml:space="preserve">, atau bahkan </w:t>
      </w:r>
      <w:r w:rsidRPr="00867A64">
        <w:rPr>
          <w:i/>
          <w:szCs w:val="24"/>
        </w:rPr>
        <w:t>membuat suatu prototipe</w:t>
      </w:r>
      <w:r w:rsidRPr="00867A64">
        <w:rPr>
          <w:szCs w:val="24"/>
        </w:rPr>
        <w:t>. Jangan menggunakan kata kerja mengetahui atau memahami.</w:t>
      </w:r>
    </w:p>
    <w:p w:rsidR="00351288" w:rsidRDefault="00351288" w:rsidP="00351288">
      <w:r w:rsidRPr="007316EB">
        <w:t>Untuk tesis/disertasi dengan pola rangkaian  penelitian, dapat dituliskan telaah pustaka secara umum</w:t>
      </w:r>
      <w:r>
        <w:t xml:space="preserve">. </w:t>
      </w:r>
      <w:r w:rsidRPr="007316EB">
        <w:t>Kebaruan (</w:t>
      </w:r>
      <w:r w:rsidRPr="00867A64">
        <w:rPr>
          <w:i/>
        </w:rPr>
        <w:t>novelty</w:t>
      </w:r>
      <w:r w:rsidRPr="007316EB">
        <w:t>)</w:t>
      </w:r>
      <w:r w:rsidRPr="007316EB">
        <w:rPr>
          <w:i/>
        </w:rPr>
        <w:t xml:space="preserve"> </w:t>
      </w:r>
      <w:r w:rsidRPr="007316EB">
        <w:t xml:space="preserve">merupakan hal penting yang harus jelas tersurat atau tersirat dalam disertasi. Hal ini berarti penelitian disertasi bukan sekadar mengulang </w:t>
      </w:r>
      <w:r>
        <w:t xml:space="preserve">atau mengadaptasi </w:t>
      </w:r>
      <w:r w:rsidRPr="007316EB">
        <w:t>penelitian yang t</w:t>
      </w:r>
      <w:r>
        <w:t xml:space="preserve">elah dikerjakan oleh orang lain. </w:t>
      </w:r>
      <w:r w:rsidRPr="007316EB">
        <w:t>Kebaruan dapat berupa penggunaan metode baru atau pendekatan baru untuk menelaah suatu permasalahan. Kebaruan dapat juga berupa perbaikan asumsi yang biasanya diambil untuk penyederhanaan dalam menelaah suatu permasalahan atau gejala, sehingga kebaruan yang ditawarkan ini merupakan sumbangan bermakna dari p</w:t>
      </w:r>
      <w:r>
        <w:t>enulis pada pengembangan ipteks</w:t>
      </w:r>
      <w:r w:rsidRPr="00AF6271">
        <w:t>.</w:t>
      </w:r>
    </w:p>
    <w:p w:rsidR="006F1C30" w:rsidRDefault="006F1C30" w:rsidP="0035128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F1C30" w:rsidRDefault="006F1C30" w:rsidP="0035128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F1C30" w:rsidRDefault="006F1C30" w:rsidP="0035128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F1C30" w:rsidRDefault="006F1C30" w:rsidP="00351288"/>
    <w:p w:rsidR="00351288" w:rsidRDefault="00351288" w:rsidP="00351288"/>
    <w:p w:rsidR="00C40F1D" w:rsidRDefault="00C40F1D" w:rsidP="00C40F1D">
      <w:pPr>
        <w:pStyle w:val="Heading2"/>
      </w:pPr>
      <w:bookmarkStart w:id="12" w:name="_Toc330964702"/>
      <w:bookmarkStart w:id="13" w:name="_Toc337162923"/>
      <w:r>
        <w:t>Latar Belakang</w:t>
      </w:r>
      <w:bookmarkEnd w:id="9"/>
      <w:bookmarkEnd w:id="10"/>
      <w:bookmarkEnd w:id="11"/>
      <w:bookmarkEnd w:id="12"/>
      <w:bookmarkEnd w:id="13"/>
    </w:p>
    <w:p w:rsidR="00710BC0" w:rsidRPr="00710BC0" w:rsidRDefault="00351288" w:rsidP="00710BC0">
      <w:pPr>
        <w:pStyle w:val="Paragraf"/>
        <w:rPr>
          <w:szCs w:val="24"/>
          <w:lang w:val="en-US"/>
        </w:rPr>
      </w:pPr>
      <w:r w:rsidRPr="007316EB">
        <w:t>Latar Belakang memuat ulasan singkat men</w:t>
      </w:r>
      <w:r>
        <w:t>gapa penelitian perlu dilakukan</w:t>
      </w:r>
      <w:r>
        <w:rPr>
          <w:lang w:val="en-US"/>
        </w:rPr>
        <w:t xml:space="preserve">. </w:t>
      </w:r>
      <w:r>
        <w:rPr>
          <w:szCs w:val="24"/>
        </w:rPr>
        <w:t>Uraian di</w:t>
      </w:r>
      <w:r w:rsidRPr="007316EB">
        <w:rPr>
          <w:szCs w:val="24"/>
        </w:rPr>
        <w:t>mulai dengan hal yang unik, fakta, masalah, dan pendapat yang me</w:t>
      </w:r>
      <w:r>
        <w:rPr>
          <w:szCs w:val="24"/>
        </w:rPr>
        <w:t>ndasari dilakukannya penelitian</w:t>
      </w:r>
      <w:r>
        <w:rPr>
          <w:szCs w:val="24"/>
          <w:lang w:val="en-US"/>
        </w:rPr>
        <w:t>. Di dalamnya d</w:t>
      </w:r>
      <w:r w:rsidRPr="007316EB">
        <w:rPr>
          <w:szCs w:val="24"/>
        </w:rPr>
        <w:t xml:space="preserve">iuraikan juga alasan teoretis </w:t>
      </w:r>
      <w:r w:rsidRPr="007316EB">
        <w:rPr>
          <w:szCs w:val="24"/>
        </w:rPr>
        <w:lastRenderedPageBreak/>
        <w:t>dan alasan praktis dari perlunya penelitian dilakukan, dan bagaimana masalah tersebut dapat dipecahkan dan manfaat dari penyelesaian masalah.</w:t>
      </w:r>
    </w:p>
    <w:p w:rsidR="00CC10C4" w:rsidRDefault="00CC10C4" w:rsidP="00C40F1D"/>
    <w:p w:rsidR="009543CF" w:rsidRDefault="009543CF" w:rsidP="00C40F1D"/>
    <w:p w:rsidR="00F62ADA" w:rsidRDefault="00F62ADA" w:rsidP="00F62ADA">
      <w:pPr>
        <w:pStyle w:val="Heading2"/>
      </w:pPr>
      <w:bookmarkStart w:id="14" w:name="_Toc330535263"/>
      <w:bookmarkStart w:id="15" w:name="_Toc330535325"/>
      <w:bookmarkStart w:id="16" w:name="_Toc330535351"/>
      <w:bookmarkStart w:id="17" w:name="_Toc330964703"/>
      <w:bookmarkStart w:id="18" w:name="_Toc337162924"/>
      <w:r>
        <w:t>Perumusan Masalah</w:t>
      </w:r>
      <w:bookmarkEnd w:id="14"/>
      <w:bookmarkEnd w:id="15"/>
      <w:bookmarkEnd w:id="16"/>
      <w:bookmarkEnd w:id="17"/>
      <w:bookmarkEnd w:id="18"/>
    </w:p>
    <w:p w:rsidR="00351288" w:rsidRPr="007316EB" w:rsidRDefault="00351288" w:rsidP="00351288">
      <w:pPr>
        <w:pStyle w:val="Paragraf"/>
        <w:rPr>
          <w:szCs w:val="24"/>
        </w:rPr>
      </w:pPr>
      <w:r w:rsidRPr="007316EB">
        <w:t>Berbekalkan latar belakang dan kerangka pikir, masalah</w:t>
      </w:r>
      <w:r>
        <w:t xml:space="preserve"> yang diteliti dapat dirumuskan</w:t>
      </w:r>
      <w:r>
        <w:rPr>
          <w:lang w:val="en-US"/>
        </w:rPr>
        <w:t xml:space="preserve">. </w:t>
      </w:r>
      <w:r w:rsidRPr="007316EB">
        <w:rPr>
          <w:szCs w:val="24"/>
        </w:rPr>
        <w:t xml:space="preserve">Masalah yang dirumuskan harus jelas dan fokus </w:t>
      </w:r>
      <w:r>
        <w:rPr>
          <w:szCs w:val="24"/>
        </w:rPr>
        <w:t>pada kata kunci utama yang unik</w:t>
      </w:r>
      <w:r>
        <w:rPr>
          <w:szCs w:val="24"/>
          <w:lang w:val="en-US"/>
        </w:rPr>
        <w:t xml:space="preserve">. </w:t>
      </w:r>
      <w:r w:rsidRPr="007316EB">
        <w:rPr>
          <w:szCs w:val="24"/>
        </w:rPr>
        <w:t xml:space="preserve">Dalam merumuskan masalah, deskripsi lokasi studi terutama keunikannya sudah termasuk dalam </w:t>
      </w:r>
      <w:r>
        <w:rPr>
          <w:szCs w:val="24"/>
        </w:rPr>
        <w:t>dalam pertimbangan</w:t>
      </w:r>
      <w:r>
        <w:rPr>
          <w:szCs w:val="24"/>
          <w:lang w:val="en-US"/>
        </w:rPr>
        <w:t xml:space="preserve">. </w:t>
      </w:r>
      <w:r w:rsidRPr="007316EB">
        <w:rPr>
          <w:szCs w:val="24"/>
        </w:rPr>
        <w:t>Untuk memperjelas perumusan masalah, dapat juga dibuat beberapa pertanyaan yang hend</w:t>
      </w:r>
      <w:r>
        <w:rPr>
          <w:szCs w:val="24"/>
        </w:rPr>
        <w:t>ak dijawab dalam penelitian itu</w:t>
      </w:r>
      <w:r>
        <w:rPr>
          <w:szCs w:val="24"/>
          <w:lang w:val="en-US"/>
        </w:rPr>
        <w:t xml:space="preserve">. </w:t>
      </w:r>
      <w:r w:rsidRPr="007316EB">
        <w:rPr>
          <w:szCs w:val="24"/>
        </w:rPr>
        <w:t>Dalam uraian harus tercakup pendekatan yang di</w:t>
      </w:r>
      <w:r>
        <w:rPr>
          <w:szCs w:val="24"/>
        </w:rPr>
        <w:t>gunakan dalam perumusan masalah</w:t>
      </w:r>
      <w:r>
        <w:rPr>
          <w:szCs w:val="24"/>
          <w:lang w:val="en-US"/>
        </w:rPr>
        <w:t xml:space="preserve">. </w:t>
      </w:r>
      <w:r w:rsidRPr="007316EB">
        <w:rPr>
          <w:szCs w:val="24"/>
        </w:rPr>
        <w:t>Untuk membantu mengikuti alur pikir secara skematis, dapat juga dibuat bagan alir kerangka proses dan rumusan masalah serta pencapain tujuan penelitian</w:t>
      </w:r>
      <w:r w:rsidRPr="007316EB">
        <w:rPr>
          <w:szCs w:val="24"/>
          <w:lang w:val="en-US"/>
        </w:rPr>
        <w:t>.</w:t>
      </w:r>
    </w:p>
    <w:p w:rsidR="00F62ADA" w:rsidRDefault="00F62ADA" w:rsidP="00F62ADA"/>
    <w:p w:rsidR="00710BC0" w:rsidRPr="00F62ADA" w:rsidRDefault="00710BC0" w:rsidP="00F62ADA"/>
    <w:p w:rsidR="00F62ADA" w:rsidRDefault="00F62ADA" w:rsidP="00F62ADA">
      <w:pPr>
        <w:pStyle w:val="Heading2"/>
      </w:pPr>
      <w:bookmarkStart w:id="19" w:name="_Toc330535264"/>
      <w:bookmarkStart w:id="20" w:name="_Toc330535326"/>
      <w:bookmarkStart w:id="21" w:name="_Toc330535352"/>
      <w:bookmarkStart w:id="22" w:name="_Toc330964704"/>
      <w:bookmarkStart w:id="23" w:name="_Toc337162925"/>
      <w:r>
        <w:t>Tujuan Penelitian</w:t>
      </w:r>
      <w:bookmarkEnd w:id="19"/>
      <w:bookmarkEnd w:id="20"/>
      <w:bookmarkEnd w:id="21"/>
      <w:bookmarkEnd w:id="22"/>
      <w:bookmarkEnd w:id="23"/>
    </w:p>
    <w:p w:rsidR="00351288" w:rsidRPr="007316EB" w:rsidRDefault="00351288" w:rsidP="00351288">
      <w:pPr>
        <w:pStyle w:val="Paragraf"/>
        <w:rPr>
          <w:szCs w:val="24"/>
        </w:rPr>
      </w:pPr>
      <w:r w:rsidRPr="007316EB">
        <w:t xml:space="preserve">Pernyataan tujuan penelitian </w:t>
      </w:r>
      <w:r>
        <w:t xml:space="preserve">ialah </w:t>
      </w:r>
      <w:r w:rsidRPr="007316EB">
        <w:t xml:space="preserve">pernyataan singkat dan jelas tentang tujuan yang </w:t>
      </w:r>
      <w:r w:rsidRPr="007316EB">
        <w:rPr>
          <w:lang w:val="en-US"/>
        </w:rPr>
        <w:t>akan</w:t>
      </w:r>
      <w:r w:rsidRPr="007316EB">
        <w:t xml:space="preserve"> dicapai sebagai upaya pemecahan masalah maupun memahami gejala (fenomena) yang </w:t>
      </w:r>
      <w:r>
        <w:t>dijelaskan dalam latar belakang</w:t>
      </w:r>
      <w:r>
        <w:rPr>
          <w:lang w:val="en-US"/>
        </w:rPr>
        <w:t xml:space="preserve">. </w:t>
      </w:r>
      <w:r w:rsidRPr="007316EB">
        <w:rPr>
          <w:szCs w:val="24"/>
        </w:rPr>
        <w:t>Gunakan kata k</w:t>
      </w:r>
      <w:r>
        <w:rPr>
          <w:szCs w:val="24"/>
        </w:rPr>
        <w:t>erja yang hasilnya dapat diukur</w:t>
      </w:r>
      <w:r>
        <w:rPr>
          <w:szCs w:val="24"/>
          <w:lang w:val="en-US"/>
        </w:rPr>
        <w:t xml:space="preserve">. </w:t>
      </w:r>
      <w:r w:rsidRPr="007316EB">
        <w:rPr>
          <w:szCs w:val="24"/>
        </w:rPr>
        <w:t>Bila ada atau memungkinkan, dapat ditulis manfaat atau kegunaan hasil penelitian bagi kepentingan pengembangan ipteks, pertimbangan dalam mengambil kebijakan, kepentingan profesi maupun masyarakat pada umumnya.</w:t>
      </w:r>
    </w:p>
    <w:p w:rsidR="00F62ADA" w:rsidRDefault="00F62ADA" w:rsidP="00F62ADA"/>
    <w:p w:rsidR="00CC10C4" w:rsidRPr="00F62ADA" w:rsidRDefault="00CC10C4" w:rsidP="00F62ADA"/>
    <w:p w:rsidR="00F62ADA" w:rsidRDefault="00F62ADA" w:rsidP="00F62ADA">
      <w:pPr>
        <w:pStyle w:val="Heading2"/>
      </w:pPr>
      <w:bookmarkStart w:id="24" w:name="_Toc330535265"/>
      <w:bookmarkStart w:id="25" w:name="_Toc330535327"/>
      <w:bookmarkStart w:id="26" w:name="_Toc330535353"/>
      <w:bookmarkStart w:id="27" w:name="_Toc330964705"/>
      <w:bookmarkStart w:id="28" w:name="_Toc337162926"/>
      <w:r>
        <w:t>Manfaat Penelitian</w:t>
      </w:r>
      <w:bookmarkEnd w:id="24"/>
      <w:bookmarkEnd w:id="25"/>
      <w:bookmarkEnd w:id="26"/>
      <w:bookmarkEnd w:id="27"/>
      <w:bookmarkEnd w:id="28"/>
    </w:p>
    <w:p w:rsidR="00F62ADA" w:rsidRDefault="001A0D8D" w:rsidP="00F62ADA">
      <w:r>
        <w:rPr>
          <w:noProof/>
        </w:rPr>
        <mc:AlternateContent>
          <mc:Choice Requires="wps">
            <w:drawing>
              <wp:anchor distT="0" distB="0" distL="114300" distR="114300" simplePos="0" relativeHeight="251670528" behindDoc="0" locked="0" layoutInCell="1" allowOverlap="0">
                <wp:simplePos x="0" y="0"/>
                <wp:positionH relativeFrom="margin">
                  <wp:align>center</wp:align>
                </wp:positionH>
                <wp:positionV relativeFrom="margin">
                  <wp:align>bottom</wp:align>
                </wp:positionV>
                <wp:extent cx="3358515" cy="2538095"/>
                <wp:effectExtent l="0" t="0" r="0" b="0"/>
                <wp:wrapTopAndBottom/>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515" cy="253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ECE" w:rsidRPr="00393DAD" w:rsidRDefault="00AF2ECE" w:rsidP="001F083D">
                            <w:pPr>
                              <w:ind w:firstLine="0"/>
                              <w:jc w:val="center"/>
                            </w:pPr>
                            <w:r>
                              <w:rPr>
                                <w:noProof/>
                                <w:lang w:eastAsia="en-US"/>
                              </w:rPr>
                              <w:drawing>
                                <wp:inline distT="0" distB="0" distL="0" distR="0">
                                  <wp:extent cx="3277209" cy="1997050"/>
                                  <wp:effectExtent l="0" t="0" r="0" b="0"/>
                                  <wp:docPr id="6"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2ECE" w:rsidRDefault="00AF2ECE" w:rsidP="001F083D">
                            <w:pPr>
                              <w:pStyle w:val="Caption"/>
                              <w:ind w:left="1134" w:hanging="1134"/>
                            </w:pPr>
                            <w:bookmarkStart w:id="29" w:name="_Ref330988287"/>
                            <w:bookmarkStart w:id="30" w:name="_Toc330454155"/>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1</w:t>
                            </w:r>
                            <w:r w:rsidR="00057190">
                              <w:rPr>
                                <w:noProof/>
                              </w:rPr>
                              <w:fldChar w:fldCharType="end"/>
                            </w:r>
                            <w:bookmarkEnd w:id="29"/>
                            <w:r w:rsidRPr="00393DAD">
                              <w:t xml:space="preserve">  </w:t>
                            </w:r>
                            <w:bookmarkStart w:id="31" w:name="_Toc323028735"/>
                            <w:bookmarkStart w:id="32" w:name="_Toc323028859"/>
                            <w:bookmarkStart w:id="33" w:name="_Toc323029152"/>
                            <w:bookmarkStart w:id="34" w:name="_Toc323036036"/>
                            <w:bookmarkStart w:id="35" w:name="_Toc330454356"/>
                            <w:bookmarkStart w:id="36" w:name="_Toc330455587"/>
                            <w:bookmarkStart w:id="37" w:name="_Toc330455864"/>
                            <w:bookmarkStart w:id="38" w:name="_Toc331485136"/>
                            <w:r w:rsidRPr="00393DAD">
                              <w:t>Diameter bunga krisan cv. Red Granada (</w:t>
                            </w:r>
                            <w:r w:rsidRPr="003C792E">
                              <w:rPr>
                                <w:b/>
                              </w:rPr>
                              <w:sym w:font="Wingdings 2" w:char="F099"/>
                            </w:r>
                            <w:r w:rsidRPr="00393DAD">
                              <w:t>) dan Gold van Langen (</w:t>
                            </w:r>
                            <w:r w:rsidRPr="00CA4C1F">
                              <w:sym w:font="Wingdings 2" w:char="0098"/>
                            </w:r>
                            <w:r w:rsidRPr="00393DAD">
                              <w:t>)</w:t>
                            </w:r>
                            <w:r>
                              <w:t xml:space="preserve"> </w:t>
                            </w:r>
                            <w:r w:rsidRPr="00393DAD">
                              <w:t>pada</w:t>
                            </w:r>
                            <w:r>
                              <w:t xml:space="preserve"> </w:t>
                            </w:r>
                            <w:r w:rsidRPr="00393DAD">
                              <w:t>beberapa tingkat naungan</w:t>
                            </w:r>
                            <w:bookmarkEnd w:id="30"/>
                            <w:bookmarkEnd w:id="31"/>
                            <w:bookmarkEnd w:id="32"/>
                            <w:bookmarkEnd w:id="33"/>
                            <w:bookmarkEnd w:id="34"/>
                            <w:bookmarkEnd w:id="35"/>
                            <w:bookmarkEnd w:id="36"/>
                            <w:bookmarkEnd w:id="37"/>
                            <w:bookmarkEnd w:id="38"/>
                          </w:p>
                          <w:p w:rsidR="00AF2ECE" w:rsidRPr="00F9403A" w:rsidRDefault="00AF2ECE" w:rsidP="001F083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left:0;text-align:left;margin-left:0;margin-top:0;width:264.45pt;height:199.85pt;z-index:25167052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zrsg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" o:allowoverlap="f" filled="f" stroked="f">
                <v:textbox inset="0,0,0,0">
                  <w:txbxContent>
                    <w:p w:rsidR="00AF2ECE" w:rsidRPr="00393DAD" w:rsidRDefault="00AF2ECE" w:rsidP="001F083D">
                      <w:pPr>
                        <w:ind w:firstLine="0"/>
                        <w:jc w:val="center"/>
                      </w:pPr>
                      <w:r>
                        <w:rPr>
                          <w:noProof/>
                          <w:lang w:eastAsia="en-US"/>
                        </w:rPr>
                        <w:drawing>
                          <wp:inline distT="0" distB="0" distL="0" distR="0">
                            <wp:extent cx="3277209" cy="1997050"/>
                            <wp:effectExtent l="0" t="0" r="0" b="0"/>
                            <wp:docPr id="6"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2ECE" w:rsidRDefault="00AF2ECE" w:rsidP="001F083D">
                      <w:pPr>
                        <w:pStyle w:val="Caption"/>
                        <w:ind w:left="1134" w:hanging="1134"/>
                      </w:pPr>
                      <w:bookmarkStart w:id="39" w:name="_Ref330988287"/>
                      <w:bookmarkStart w:id="40" w:name="_Toc330454155"/>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1</w:t>
                      </w:r>
                      <w:r w:rsidR="00057190">
                        <w:rPr>
                          <w:noProof/>
                        </w:rPr>
                        <w:fldChar w:fldCharType="end"/>
                      </w:r>
                      <w:bookmarkEnd w:id="39"/>
                      <w:r w:rsidRPr="00393DAD">
                        <w:t xml:space="preserve">  </w:t>
                      </w:r>
                      <w:bookmarkStart w:id="41" w:name="_Toc323028735"/>
                      <w:bookmarkStart w:id="42" w:name="_Toc323028859"/>
                      <w:bookmarkStart w:id="43" w:name="_Toc323029152"/>
                      <w:bookmarkStart w:id="44" w:name="_Toc323036036"/>
                      <w:bookmarkStart w:id="45" w:name="_Toc330454356"/>
                      <w:bookmarkStart w:id="46" w:name="_Toc330455587"/>
                      <w:bookmarkStart w:id="47" w:name="_Toc330455864"/>
                      <w:bookmarkStart w:id="48" w:name="_Toc331485136"/>
                      <w:r w:rsidRPr="00393DAD">
                        <w:t>Diameter bunga krisan cv. Red Granada (</w:t>
                      </w:r>
                      <w:r w:rsidRPr="003C792E">
                        <w:rPr>
                          <w:b/>
                        </w:rPr>
                        <w:sym w:font="Wingdings 2" w:char="F099"/>
                      </w:r>
                      <w:r w:rsidRPr="00393DAD">
                        <w:t>) dan Gold van Langen (</w:t>
                      </w:r>
                      <w:r w:rsidRPr="00CA4C1F">
                        <w:sym w:font="Wingdings 2" w:char="0098"/>
                      </w:r>
                      <w:r w:rsidRPr="00393DAD">
                        <w:t>)</w:t>
                      </w:r>
                      <w:r>
                        <w:t xml:space="preserve"> </w:t>
                      </w:r>
                      <w:r w:rsidRPr="00393DAD">
                        <w:t>pada</w:t>
                      </w:r>
                      <w:r>
                        <w:t xml:space="preserve"> </w:t>
                      </w:r>
                      <w:r w:rsidRPr="00393DAD">
                        <w:t>beberapa tingkat naungan</w:t>
                      </w:r>
                      <w:bookmarkEnd w:id="40"/>
                      <w:bookmarkEnd w:id="41"/>
                      <w:bookmarkEnd w:id="42"/>
                      <w:bookmarkEnd w:id="43"/>
                      <w:bookmarkEnd w:id="44"/>
                      <w:bookmarkEnd w:id="45"/>
                      <w:bookmarkEnd w:id="46"/>
                      <w:bookmarkEnd w:id="47"/>
                      <w:bookmarkEnd w:id="48"/>
                    </w:p>
                    <w:p w:rsidR="00AF2ECE" w:rsidRPr="00F9403A" w:rsidRDefault="00AF2ECE" w:rsidP="001F083D"/>
                  </w:txbxContent>
                </v:textbox>
                <w10:wrap type="topAndBottom" anchorx="margin" anchory="margin"/>
              </v:shape>
            </w:pict>
          </mc:Fallback>
        </mc:AlternateContent>
      </w:r>
      <w:r w:rsidR="00F62ADA">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w:t>
      </w:r>
      <w:r w:rsidR="00F62ADA">
        <w:lastRenderedPageBreak/>
        <w:t>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F62ADA" w:rsidRDefault="001A0D8D" w:rsidP="00F62ADA">
      <w:r>
        <w:rPr>
          <w:noProof/>
        </w:rPr>
        <mc:AlternateContent>
          <mc:Choice Requires="wps">
            <w:drawing>
              <wp:anchor distT="0" distB="0" distL="114300" distR="114300" simplePos="0" relativeHeight="251671552" behindDoc="0" locked="0" layoutInCell="1" allowOverlap="0">
                <wp:simplePos x="0" y="0"/>
                <wp:positionH relativeFrom="margin">
                  <wp:align>center</wp:align>
                </wp:positionH>
                <wp:positionV relativeFrom="margin">
                  <wp:align>top</wp:align>
                </wp:positionV>
                <wp:extent cx="5031105" cy="4057650"/>
                <wp:effectExtent l="0" t="0" r="0" b="0"/>
                <wp:wrapTopAndBottom/>
                <wp:docPr id="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1105" cy="405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651E80">
                            <w:pPr>
                              <w:pStyle w:val="Caption"/>
                              <w:ind w:left="851" w:hanging="851"/>
                            </w:pPr>
                            <w:r>
                              <w:t xml:space="preserve">Tabel </w:t>
                            </w:r>
                            <w:r w:rsidR="00057190">
                              <w:rPr>
                                <w:noProof/>
                              </w:rPr>
                              <w:fldChar w:fldCharType="begin"/>
                            </w:r>
                            <w:r w:rsidR="00057190">
                              <w:rPr>
                                <w:noProof/>
                              </w:rPr>
                              <w:instrText xml:space="preserve"> SEQ Tabel \* ARABIC </w:instrText>
                            </w:r>
                            <w:r w:rsidR="00057190">
                              <w:rPr>
                                <w:noProof/>
                              </w:rPr>
                              <w:fldChar w:fldCharType="separate"/>
                            </w:r>
                            <w:r w:rsidR="001A0D8D">
                              <w:rPr>
                                <w:noProof/>
                              </w:rPr>
                              <w:t>1</w:t>
                            </w:r>
                            <w:r w:rsidR="00057190">
                              <w:rPr>
                                <w:noProof/>
                              </w:rPr>
                              <w:fldChar w:fldCharType="end"/>
                            </w:r>
                            <w:r>
                              <w:t xml:space="preserve">  </w:t>
                            </w:r>
                            <w:bookmarkStart w:id="49" w:name="_Toc323028896"/>
                            <w:bookmarkStart w:id="50" w:name="_Toc330455671"/>
                            <w:bookmarkStart w:id="51" w:name="_Toc330455721"/>
                            <w:bookmarkStart w:id="52" w:name="_Toc330896952"/>
                            <w:bookmarkStart w:id="53" w:name="_Toc330897740"/>
                            <w:r>
                              <w:t xml:space="preserve">Tingkat </w:t>
                            </w:r>
                            <w:r w:rsidRPr="00393DAD">
                              <w:t>kekerasan dan</w:t>
                            </w:r>
                            <w:r>
                              <w:t xml:space="preserve"> </w:t>
                            </w:r>
                            <w:r w:rsidRPr="00393DAD">
                              <w:t>kandungan gula buah pisang ambon</w:t>
                            </w:r>
                            <w:r>
                              <w:t xml:space="preserve"> pada suhu simpan yang berbeda dan pemberian putresina</w:t>
                            </w:r>
                            <w:bookmarkEnd w:id="49"/>
                            <w:bookmarkEnd w:id="50"/>
                            <w:bookmarkEnd w:id="51"/>
                            <w:bookmarkEnd w:id="52"/>
                            <w:bookmarkEnd w:id="5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60"/>
                              <w:gridCol w:w="1808"/>
                              <w:gridCol w:w="52"/>
                              <w:gridCol w:w="25"/>
                              <w:gridCol w:w="1732"/>
                              <w:gridCol w:w="103"/>
                              <w:gridCol w:w="51"/>
                              <w:gridCol w:w="1655"/>
                            </w:tblGrid>
                            <w:tr w:rsidR="00B0382B" w:rsidRPr="009F4498" w:rsidTr="00C514D7">
                              <w:trPr>
                                <w:trHeight w:val="108"/>
                                <w:jc w:val="center"/>
                              </w:trPr>
                              <w:tc>
                                <w:tcPr>
                                  <w:tcW w:w="2160" w:type="dxa"/>
                                  <w:vMerge w:val="restart"/>
                                  <w:shd w:val="clear" w:color="auto" w:fill="auto"/>
                                  <w:vAlign w:val="center"/>
                                </w:tcPr>
                                <w:p w:rsidR="00AF2ECE" w:rsidRPr="009F4498" w:rsidRDefault="00AF2ECE" w:rsidP="00651E80">
                                  <w:pPr>
                                    <w:ind w:right="598" w:firstLine="0"/>
                                  </w:pPr>
                                  <w:r w:rsidRPr="009F4498">
                                    <w:t>Perlakuan</w:t>
                                  </w:r>
                                </w:p>
                              </w:tc>
                              <w:tc>
                                <w:tcPr>
                                  <w:tcW w:w="5426" w:type="dxa"/>
                                  <w:gridSpan w:val="7"/>
                                  <w:shd w:val="clear" w:color="auto" w:fill="auto"/>
                                </w:tcPr>
                                <w:p w:rsidR="00AF2ECE" w:rsidRPr="009F4498" w:rsidRDefault="00AF2ECE" w:rsidP="00651E80">
                                  <w:pPr>
                                    <w:spacing w:before="40" w:after="40"/>
                                    <w:ind w:firstLine="0"/>
                                    <w:jc w:val="center"/>
                                    <w:rPr>
                                      <w:rFonts w:eastAsia="Calibri"/>
                                    </w:rPr>
                                  </w:pPr>
                                  <w:r w:rsidRPr="009F4498">
                                    <w:t>Kekerasan buah dan kandungan gula pada hari ke-</w:t>
                                  </w:r>
                                </w:p>
                              </w:tc>
                            </w:tr>
                            <w:tr w:rsidR="00815069" w:rsidRPr="009F4498" w:rsidTr="00C514D7">
                              <w:trPr>
                                <w:trHeight w:val="108"/>
                                <w:jc w:val="center"/>
                              </w:trPr>
                              <w:tc>
                                <w:tcPr>
                                  <w:tcW w:w="2160" w:type="dxa"/>
                                  <w:vMerge/>
                                  <w:tcBorders>
                                    <w:bottom w:val="single" w:sz="4" w:space="0" w:color="auto"/>
                                  </w:tcBorders>
                                  <w:shd w:val="clear" w:color="auto" w:fill="auto"/>
                                </w:tcPr>
                                <w:p w:rsidR="00AF2ECE" w:rsidRPr="009F4498" w:rsidRDefault="00AF2ECE" w:rsidP="00651E80">
                                  <w:pPr>
                                    <w:ind w:right="598" w:firstLine="0"/>
                                  </w:pPr>
                                </w:p>
                              </w:tc>
                              <w:tc>
                                <w:tcPr>
                                  <w:tcW w:w="1808" w:type="dxa"/>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0</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7</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14</w:t>
                                  </w:r>
                                </w:p>
                              </w:tc>
                            </w:tr>
                            <w:tr w:rsidR="00B0382B" w:rsidRPr="009F4498" w:rsidTr="00C514D7">
                              <w:trPr>
                                <w:jc w:val="center"/>
                              </w:trPr>
                              <w:tc>
                                <w:tcPr>
                                  <w:tcW w:w="2160" w:type="dxa"/>
                                  <w:tcBorders>
                                    <w:bottom w:val="nil"/>
                                  </w:tcBorders>
                                  <w:shd w:val="clear" w:color="auto" w:fill="auto"/>
                                </w:tcPr>
                                <w:p w:rsidR="00AF2ECE" w:rsidRPr="009F4498" w:rsidRDefault="00AF2ECE" w:rsidP="00651E80">
                                  <w:pPr>
                                    <w:ind w:right="598" w:firstLine="0"/>
                                  </w:pPr>
                                </w:p>
                              </w:tc>
                              <w:tc>
                                <w:tcPr>
                                  <w:tcW w:w="5426" w:type="dxa"/>
                                  <w:gridSpan w:val="7"/>
                                  <w:tcBorders>
                                    <w:bottom w:val="nil"/>
                                  </w:tcBorders>
                                  <w:shd w:val="clear" w:color="auto" w:fill="auto"/>
                                </w:tcPr>
                                <w:p w:rsidR="00AF2ECE" w:rsidRPr="009F4498" w:rsidRDefault="00AF2ECE" w:rsidP="00651E80">
                                  <w:pPr>
                                    <w:spacing w:before="60"/>
                                    <w:ind w:firstLine="0"/>
                                    <w:jc w:val="center"/>
                                    <w:rPr>
                                      <w:rFonts w:eastAsia="Calibri"/>
                                    </w:rPr>
                                  </w:pPr>
                                  <w:r w:rsidRPr="009F4498">
                                    <w:t>Kekerasan buah (mm 50 g</w:t>
                                  </w:r>
                                  <w:r w:rsidRPr="009F4498">
                                    <w:rPr>
                                      <w:vertAlign w:val="superscript"/>
                                    </w:rPr>
                                    <w:t>-1</w:t>
                                  </w:r>
                                  <w:r w:rsidRPr="009F4498">
                                    <w:t xml:space="preserve"> detik</w:t>
                                  </w:r>
                                  <w:r w:rsidRPr="009F4498">
                                    <w:rPr>
                                      <w:vertAlign w:val="superscript"/>
                                    </w:rPr>
                                    <w:t>-1</w:t>
                                  </w:r>
                                  <w:r w:rsidRPr="009F4498">
                                    <w:t>)</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60" w:type="dxa"/>
                                  <w:gridSpan w:val="2"/>
                                  <w:tcBorders>
                                    <w:top w:val="nil"/>
                                    <w:bottom w:val="nil"/>
                                  </w:tcBorders>
                                  <w:shd w:val="clear" w:color="auto" w:fill="auto"/>
                                </w:tcPr>
                                <w:p w:rsidR="00AF2ECE" w:rsidRPr="009F4498" w:rsidRDefault="00AF2ECE" w:rsidP="00651E80">
                                  <w:pPr>
                                    <w:ind w:firstLine="0"/>
                                    <w:jc w:val="center"/>
                                  </w:pPr>
                                </w:p>
                              </w:tc>
                              <w:tc>
                                <w:tcPr>
                                  <w:tcW w:w="1860" w:type="dxa"/>
                                  <w:gridSpan w:val="3"/>
                                  <w:tcBorders>
                                    <w:top w:val="nil"/>
                                    <w:bottom w:val="nil"/>
                                  </w:tcBorders>
                                  <w:shd w:val="clear" w:color="auto" w:fill="auto"/>
                                </w:tcPr>
                                <w:p w:rsidR="00AF2ECE" w:rsidRPr="009F4498" w:rsidRDefault="00AF2ECE" w:rsidP="00651E80">
                                  <w:pPr>
                                    <w:ind w:firstLine="0"/>
                                    <w:jc w:val="center"/>
                                  </w:pPr>
                                </w:p>
                              </w:tc>
                              <w:tc>
                                <w:tcPr>
                                  <w:tcW w:w="1706" w:type="dxa"/>
                                  <w:gridSpan w:val="2"/>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10.20a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11.83a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10.64a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14.22a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88.43b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11.07a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13.23a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21.19a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Tanpa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10.76a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41.82b</w:t>
                                  </w:r>
                                </w:p>
                              </w:tc>
                            </w:tr>
                            <w:tr w:rsidR="00B0382B"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p>
                              </w:tc>
                              <w:tc>
                                <w:tcPr>
                                  <w:tcW w:w="5426" w:type="dxa"/>
                                  <w:gridSpan w:val="7"/>
                                  <w:tcBorders>
                                    <w:top w:val="nil"/>
                                    <w:bottom w:val="nil"/>
                                  </w:tcBorders>
                                  <w:shd w:val="clear" w:color="auto" w:fill="auto"/>
                                </w:tcPr>
                                <w:p w:rsidR="00AF2ECE" w:rsidRPr="009F4498" w:rsidRDefault="00AF2ECE" w:rsidP="00651E80">
                                  <w:pPr>
                                    <w:spacing w:before="60"/>
                                    <w:ind w:firstLine="0"/>
                                    <w:jc w:val="center"/>
                                    <w:rPr>
                                      <w:rFonts w:eastAsia="Calibri"/>
                                    </w:rPr>
                                  </w:pPr>
                                  <w:r w:rsidRPr="009F4498">
                                    <w:t>Gula (%)</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85" w:type="dxa"/>
                                  <w:gridSpan w:val="3"/>
                                  <w:tcBorders>
                                    <w:top w:val="nil"/>
                                    <w:bottom w:val="nil"/>
                                  </w:tcBorders>
                                  <w:shd w:val="clear" w:color="auto" w:fill="auto"/>
                                </w:tcPr>
                                <w:p w:rsidR="00AF2ECE" w:rsidRPr="009F4498" w:rsidRDefault="00AF2ECE" w:rsidP="00651E80">
                                  <w:pPr>
                                    <w:ind w:firstLine="0"/>
                                    <w:jc w:val="center"/>
                                  </w:pPr>
                                </w:p>
                              </w:tc>
                              <w:tc>
                                <w:tcPr>
                                  <w:tcW w:w="1886" w:type="dxa"/>
                                  <w:gridSpan w:val="3"/>
                                  <w:tcBorders>
                                    <w:top w:val="nil"/>
                                    <w:bottom w:val="nil"/>
                                  </w:tcBorders>
                                  <w:shd w:val="clear" w:color="auto" w:fill="auto"/>
                                </w:tcPr>
                                <w:p w:rsidR="00AF2ECE" w:rsidRPr="009F4498" w:rsidRDefault="00AF2ECE" w:rsidP="00651E80">
                                  <w:pPr>
                                    <w:ind w:firstLine="0"/>
                                    <w:jc w:val="center"/>
                                  </w:pPr>
                                </w:p>
                              </w:tc>
                              <w:tc>
                                <w:tcPr>
                                  <w:tcW w:w="1655" w:type="dxa"/>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0.38a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0.56a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0.73a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0.55a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1.82a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14.41b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0.87a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6.98a</w:t>
                                  </w:r>
                                </w:p>
                              </w:tc>
                            </w:tr>
                            <w:tr w:rsidR="00815069" w:rsidRPr="009F4498" w:rsidTr="00C514D7">
                              <w:trPr>
                                <w:jc w:val="center"/>
                              </w:trPr>
                              <w:tc>
                                <w:tcPr>
                                  <w:tcW w:w="2160" w:type="dxa"/>
                                  <w:tcBorders>
                                    <w:top w:val="nil"/>
                                  </w:tcBorders>
                                  <w:shd w:val="clear" w:color="auto" w:fill="auto"/>
                                </w:tcPr>
                                <w:p w:rsidR="00AF2ECE" w:rsidRPr="009F4498" w:rsidRDefault="00AF2ECE" w:rsidP="00651E80">
                                  <w:pPr>
                                    <w:spacing w:before="60"/>
                                    <w:ind w:firstLine="0"/>
                                    <w:rPr>
                                      <w:rFonts w:eastAsia="Calibri"/>
                                    </w:rPr>
                                  </w:pPr>
                                  <w:r w:rsidRPr="009F4498">
                                    <w:t xml:space="preserve">   Tanpa putresina</w:t>
                                  </w:r>
                                </w:p>
                              </w:tc>
                              <w:tc>
                                <w:tcPr>
                                  <w:tcW w:w="1808" w:type="dxa"/>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0.40a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1.52a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6.91a</w:t>
                                  </w:r>
                                </w:p>
                              </w:tc>
                            </w:tr>
                          </w:tbl>
                          <w:p w:rsidR="00AF2ECE" w:rsidRDefault="00AF2ECE" w:rsidP="00651E80">
                            <w:pPr>
                              <w:tabs>
                                <w:tab w:val="left" w:pos="8370"/>
                              </w:tabs>
                              <w:ind w:left="360" w:right="605" w:hanging="90"/>
                            </w:pPr>
                            <w:r w:rsidRPr="00393DAD">
                              <w:rPr>
                                <w:vertAlign w:val="superscript"/>
                              </w:rPr>
                              <w:t>a</w:t>
                            </w:r>
                            <w:r w:rsidRPr="003C792E">
                              <w:rPr>
                                <w:sz w:val="20"/>
                                <w:szCs w:val="20"/>
                              </w:rPr>
                              <w:t>Angka-angka pada kolom yang sama yang diikuti oleh huruf yang sama tidak berbeda nyata pada taraf uji 5% (uji selang berganda Duncan).</w:t>
                            </w:r>
                            <w:r w:rsidRPr="00393DAD">
                              <w:t xml:space="preserve"> </w:t>
                            </w:r>
                          </w:p>
                          <w:p w:rsidR="00AF2ECE" w:rsidRDefault="00AF2ECE" w:rsidP="00651E80"/>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0;margin-top:0;width:396.15pt;height:319.5pt;z-index:2516715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" o:allowoverlap="f" filled="f" stroked="f">
                <v:textbox style="mso-fit-shape-to-text:t" inset="0,0,0,0">
                  <w:txbxContent>
                    <w:p w:rsidR="00AF2ECE" w:rsidRDefault="00AF2ECE" w:rsidP="00651E80">
                      <w:pPr>
                        <w:pStyle w:val="Caption"/>
                        <w:ind w:left="851" w:hanging="851"/>
                      </w:pPr>
                      <w:r>
                        <w:t xml:space="preserve">Tabel </w:t>
                      </w:r>
                      <w:r w:rsidR="00057190">
                        <w:rPr>
                          <w:noProof/>
                        </w:rPr>
                        <w:fldChar w:fldCharType="begin"/>
                      </w:r>
                      <w:r w:rsidR="00057190">
                        <w:rPr>
                          <w:noProof/>
                        </w:rPr>
                        <w:instrText xml:space="preserve"> SEQ Tabel \* ARABIC </w:instrText>
                      </w:r>
                      <w:r w:rsidR="00057190">
                        <w:rPr>
                          <w:noProof/>
                        </w:rPr>
                        <w:fldChar w:fldCharType="separate"/>
                      </w:r>
                      <w:r w:rsidR="001A0D8D">
                        <w:rPr>
                          <w:noProof/>
                        </w:rPr>
                        <w:t>1</w:t>
                      </w:r>
                      <w:r w:rsidR="00057190">
                        <w:rPr>
                          <w:noProof/>
                        </w:rPr>
                        <w:fldChar w:fldCharType="end"/>
                      </w:r>
                      <w:r>
                        <w:t xml:space="preserve">  </w:t>
                      </w:r>
                      <w:bookmarkStart w:id="54" w:name="_Toc323028896"/>
                      <w:bookmarkStart w:id="55" w:name="_Toc330455671"/>
                      <w:bookmarkStart w:id="56" w:name="_Toc330455721"/>
                      <w:bookmarkStart w:id="57" w:name="_Toc330896952"/>
                      <w:bookmarkStart w:id="58" w:name="_Toc330897740"/>
                      <w:r>
                        <w:t xml:space="preserve">Tingkat </w:t>
                      </w:r>
                      <w:r w:rsidRPr="00393DAD">
                        <w:t>kekerasan dan</w:t>
                      </w:r>
                      <w:r>
                        <w:t xml:space="preserve"> </w:t>
                      </w:r>
                      <w:r w:rsidRPr="00393DAD">
                        <w:t>kandungan gula buah pisang ambon</w:t>
                      </w:r>
                      <w:r>
                        <w:t xml:space="preserve"> pada suhu simpan yang berbeda dan pemberian putresina</w:t>
                      </w:r>
                      <w:bookmarkEnd w:id="54"/>
                      <w:bookmarkEnd w:id="55"/>
                      <w:bookmarkEnd w:id="56"/>
                      <w:bookmarkEnd w:id="57"/>
                      <w:bookmarkEnd w:id="5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60"/>
                        <w:gridCol w:w="1808"/>
                        <w:gridCol w:w="52"/>
                        <w:gridCol w:w="25"/>
                        <w:gridCol w:w="1732"/>
                        <w:gridCol w:w="103"/>
                        <w:gridCol w:w="51"/>
                        <w:gridCol w:w="1655"/>
                      </w:tblGrid>
                      <w:tr w:rsidR="00B0382B" w:rsidRPr="009F4498" w:rsidTr="00C514D7">
                        <w:trPr>
                          <w:trHeight w:val="108"/>
                          <w:jc w:val="center"/>
                        </w:trPr>
                        <w:tc>
                          <w:tcPr>
                            <w:tcW w:w="2160" w:type="dxa"/>
                            <w:vMerge w:val="restart"/>
                            <w:shd w:val="clear" w:color="auto" w:fill="auto"/>
                            <w:vAlign w:val="center"/>
                          </w:tcPr>
                          <w:p w:rsidR="00AF2ECE" w:rsidRPr="009F4498" w:rsidRDefault="00AF2ECE" w:rsidP="00651E80">
                            <w:pPr>
                              <w:ind w:right="598" w:firstLine="0"/>
                            </w:pPr>
                            <w:r w:rsidRPr="009F4498">
                              <w:t>Perlakuan</w:t>
                            </w:r>
                          </w:p>
                        </w:tc>
                        <w:tc>
                          <w:tcPr>
                            <w:tcW w:w="5426" w:type="dxa"/>
                            <w:gridSpan w:val="7"/>
                            <w:shd w:val="clear" w:color="auto" w:fill="auto"/>
                          </w:tcPr>
                          <w:p w:rsidR="00AF2ECE" w:rsidRPr="009F4498" w:rsidRDefault="00AF2ECE" w:rsidP="00651E80">
                            <w:pPr>
                              <w:spacing w:before="40" w:after="40"/>
                              <w:ind w:firstLine="0"/>
                              <w:jc w:val="center"/>
                              <w:rPr>
                                <w:rFonts w:eastAsia="Calibri"/>
                              </w:rPr>
                            </w:pPr>
                            <w:r w:rsidRPr="009F4498">
                              <w:t>Kekerasan buah dan kandungan gula pada hari ke-</w:t>
                            </w:r>
                          </w:p>
                        </w:tc>
                      </w:tr>
                      <w:tr w:rsidR="00815069" w:rsidRPr="009F4498" w:rsidTr="00C514D7">
                        <w:trPr>
                          <w:trHeight w:val="108"/>
                          <w:jc w:val="center"/>
                        </w:trPr>
                        <w:tc>
                          <w:tcPr>
                            <w:tcW w:w="2160" w:type="dxa"/>
                            <w:vMerge/>
                            <w:tcBorders>
                              <w:bottom w:val="single" w:sz="4" w:space="0" w:color="auto"/>
                            </w:tcBorders>
                            <w:shd w:val="clear" w:color="auto" w:fill="auto"/>
                          </w:tcPr>
                          <w:p w:rsidR="00AF2ECE" w:rsidRPr="009F4498" w:rsidRDefault="00AF2ECE" w:rsidP="00651E80">
                            <w:pPr>
                              <w:ind w:right="598" w:firstLine="0"/>
                            </w:pPr>
                          </w:p>
                        </w:tc>
                        <w:tc>
                          <w:tcPr>
                            <w:tcW w:w="1808" w:type="dxa"/>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0</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7</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14</w:t>
                            </w:r>
                          </w:p>
                        </w:tc>
                      </w:tr>
                      <w:tr w:rsidR="00B0382B" w:rsidRPr="009F4498" w:rsidTr="00C514D7">
                        <w:trPr>
                          <w:jc w:val="center"/>
                        </w:trPr>
                        <w:tc>
                          <w:tcPr>
                            <w:tcW w:w="2160" w:type="dxa"/>
                            <w:tcBorders>
                              <w:bottom w:val="nil"/>
                            </w:tcBorders>
                            <w:shd w:val="clear" w:color="auto" w:fill="auto"/>
                          </w:tcPr>
                          <w:p w:rsidR="00AF2ECE" w:rsidRPr="009F4498" w:rsidRDefault="00AF2ECE" w:rsidP="00651E80">
                            <w:pPr>
                              <w:ind w:right="598" w:firstLine="0"/>
                            </w:pPr>
                          </w:p>
                        </w:tc>
                        <w:tc>
                          <w:tcPr>
                            <w:tcW w:w="5426" w:type="dxa"/>
                            <w:gridSpan w:val="7"/>
                            <w:tcBorders>
                              <w:bottom w:val="nil"/>
                            </w:tcBorders>
                            <w:shd w:val="clear" w:color="auto" w:fill="auto"/>
                          </w:tcPr>
                          <w:p w:rsidR="00AF2ECE" w:rsidRPr="009F4498" w:rsidRDefault="00AF2ECE" w:rsidP="00651E80">
                            <w:pPr>
                              <w:spacing w:before="60"/>
                              <w:ind w:firstLine="0"/>
                              <w:jc w:val="center"/>
                              <w:rPr>
                                <w:rFonts w:eastAsia="Calibri"/>
                              </w:rPr>
                            </w:pPr>
                            <w:r w:rsidRPr="009F4498">
                              <w:t>Kekerasan buah (mm 50 g</w:t>
                            </w:r>
                            <w:r w:rsidRPr="009F4498">
                              <w:rPr>
                                <w:vertAlign w:val="superscript"/>
                              </w:rPr>
                              <w:t>-1</w:t>
                            </w:r>
                            <w:r w:rsidRPr="009F4498">
                              <w:t xml:space="preserve"> detik</w:t>
                            </w:r>
                            <w:r w:rsidRPr="009F4498">
                              <w:rPr>
                                <w:vertAlign w:val="superscript"/>
                              </w:rPr>
                              <w:t>-1</w:t>
                            </w:r>
                            <w:r w:rsidRPr="009F4498">
                              <w:t>)</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60" w:type="dxa"/>
                            <w:gridSpan w:val="2"/>
                            <w:tcBorders>
                              <w:top w:val="nil"/>
                              <w:bottom w:val="nil"/>
                            </w:tcBorders>
                            <w:shd w:val="clear" w:color="auto" w:fill="auto"/>
                          </w:tcPr>
                          <w:p w:rsidR="00AF2ECE" w:rsidRPr="009F4498" w:rsidRDefault="00AF2ECE" w:rsidP="00651E80">
                            <w:pPr>
                              <w:ind w:firstLine="0"/>
                              <w:jc w:val="center"/>
                            </w:pPr>
                          </w:p>
                        </w:tc>
                        <w:tc>
                          <w:tcPr>
                            <w:tcW w:w="1860" w:type="dxa"/>
                            <w:gridSpan w:val="3"/>
                            <w:tcBorders>
                              <w:top w:val="nil"/>
                              <w:bottom w:val="nil"/>
                            </w:tcBorders>
                            <w:shd w:val="clear" w:color="auto" w:fill="auto"/>
                          </w:tcPr>
                          <w:p w:rsidR="00AF2ECE" w:rsidRPr="009F4498" w:rsidRDefault="00AF2ECE" w:rsidP="00651E80">
                            <w:pPr>
                              <w:ind w:firstLine="0"/>
                              <w:jc w:val="center"/>
                            </w:pPr>
                          </w:p>
                        </w:tc>
                        <w:tc>
                          <w:tcPr>
                            <w:tcW w:w="1706" w:type="dxa"/>
                            <w:gridSpan w:val="2"/>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10.20a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11.83a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10.64a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14.22a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88.43b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11.07a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13.23a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21.19a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Tanpa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10.76a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41.82b</w:t>
                            </w:r>
                          </w:p>
                        </w:tc>
                      </w:tr>
                      <w:tr w:rsidR="00B0382B"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p>
                        </w:tc>
                        <w:tc>
                          <w:tcPr>
                            <w:tcW w:w="5426" w:type="dxa"/>
                            <w:gridSpan w:val="7"/>
                            <w:tcBorders>
                              <w:top w:val="nil"/>
                              <w:bottom w:val="nil"/>
                            </w:tcBorders>
                            <w:shd w:val="clear" w:color="auto" w:fill="auto"/>
                          </w:tcPr>
                          <w:p w:rsidR="00AF2ECE" w:rsidRPr="009F4498" w:rsidRDefault="00AF2ECE" w:rsidP="00651E80">
                            <w:pPr>
                              <w:spacing w:before="60"/>
                              <w:ind w:firstLine="0"/>
                              <w:jc w:val="center"/>
                              <w:rPr>
                                <w:rFonts w:eastAsia="Calibri"/>
                              </w:rPr>
                            </w:pPr>
                            <w:r w:rsidRPr="009F4498">
                              <w:t>Gula (%)</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85" w:type="dxa"/>
                            <w:gridSpan w:val="3"/>
                            <w:tcBorders>
                              <w:top w:val="nil"/>
                              <w:bottom w:val="nil"/>
                            </w:tcBorders>
                            <w:shd w:val="clear" w:color="auto" w:fill="auto"/>
                          </w:tcPr>
                          <w:p w:rsidR="00AF2ECE" w:rsidRPr="009F4498" w:rsidRDefault="00AF2ECE" w:rsidP="00651E80">
                            <w:pPr>
                              <w:ind w:firstLine="0"/>
                              <w:jc w:val="center"/>
                            </w:pPr>
                          </w:p>
                        </w:tc>
                        <w:tc>
                          <w:tcPr>
                            <w:tcW w:w="1886" w:type="dxa"/>
                            <w:gridSpan w:val="3"/>
                            <w:tcBorders>
                              <w:top w:val="nil"/>
                              <w:bottom w:val="nil"/>
                            </w:tcBorders>
                            <w:shd w:val="clear" w:color="auto" w:fill="auto"/>
                          </w:tcPr>
                          <w:p w:rsidR="00AF2ECE" w:rsidRPr="009F4498" w:rsidRDefault="00AF2ECE" w:rsidP="00651E80">
                            <w:pPr>
                              <w:ind w:firstLine="0"/>
                              <w:jc w:val="center"/>
                            </w:pPr>
                          </w:p>
                        </w:tc>
                        <w:tc>
                          <w:tcPr>
                            <w:tcW w:w="1655" w:type="dxa"/>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0.38a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0.56a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0.73a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0.55a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1.82a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14.41b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0.87a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6.98a</w:t>
                            </w:r>
                          </w:p>
                        </w:tc>
                      </w:tr>
                      <w:tr w:rsidR="00815069" w:rsidRPr="009F4498" w:rsidTr="00C514D7">
                        <w:trPr>
                          <w:jc w:val="center"/>
                        </w:trPr>
                        <w:tc>
                          <w:tcPr>
                            <w:tcW w:w="2160" w:type="dxa"/>
                            <w:tcBorders>
                              <w:top w:val="nil"/>
                            </w:tcBorders>
                            <w:shd w:val="clear" w:color="auto" w:fill="auto"/>
                          </w:tcPr>
                          <w:p w:rsidR="00AF2ECE" w:rsidRPr="009F4498" w:rsidRDefault="00AF2ECE" w:rsidP="00651E80">
                            <w:pPr>
                              <w:spacing w:before="60"/>
                              <w:ind w:firstLine="0"/>
                              <w:rPr>
                                <w:rFonts w:eastAsia="Calibri"/>
                              </w:rPr>
                            </w:pPr>
                            <w:r w:rsidRPr="009F4498">
                              <w:t xml:space="preserve">   Tanpa putresina</w:t>
                            </w:r>
                          </w:p>
                        </w:tc>
                        <w:tc>
                          <w:tcPr>
                            <w:tcW w:w="1808" w:type="dxa"/>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0.40a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1.52a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6.91a</w:t>
                            </w:r>
                          </w:p>
                        </w:tc>
                      </w:tr>
                    </w:tbl>
                    <w:p w:rsidR="00AF2ECE" w:rsidRDefault="00AF2ECE" w:rsidP="00651E80">
                      <w:pPr>
                        <w:tabs>
                          <w:tab w:val="left" w:pos="8370"/>
                        </w:tabs>
                        <w:ind w:left="360" w:right="605" w:hanging="90"/>
                      </w:pPr>
                      <w:r w:rsidRPr="00393DAD">
                        <w:rPr>
                          <w:vertAlign w:val="superscript"/>
                        </w:rPr>
                        <w:t>a</w:t>
                      </w:r>
                      <w:r w:rsidRPr="003C792E">
                        <w:rPr>
                          <w:sz w:val="20"/>
                          <w:szCs w:val="20"/>
                        </w:rPr>
                        <w:t>Angka-angka pada kolom yang sama yang diikuti oleh huruf yang sama tidak berbeda nyata pada taraf uji 5% (uji selang berganda Duncan).</w:t>
                      </w:r>
                      <w:r w:rsidRPr="00393DAD">
                        <w:t xml:space="preserve"> </w:t>
                      </w:r>
                    </w:p>
                    <w:p w:rsidR="00AF2ECE" w:rsidRDefault="00AF2ECE" w:rsidP="00651E80"/>
                  </w:txbxContent>
                </v:textbox>
                <w10:wrap type="topAndBottom" anchorx="margin" anchory="margin"/>
              </v:shape>
            </w:pict>
          </mc:Fallback>
        </mc:AlternateContent>
      </w:r>
    </w:p>
    <w:p w:rsidR="00CC10C4" w:rsidRPr="00F62ADA" w:rsidRDefault="00CC10C4" w:rsidP="00F62ADA"/>
    <w:p w:rsidR="00F62ADA" w:rsidRDefault="00F62ADA" w:rsidP="00F62ADA">
      <w:pPr>
        <w:pStyle w:val="Heading2"/>
      </w:pPr>
      <w:bookmarkStart w:id="59" w:name="_Toc330535266"/>
      <w:bookmarkStart w:id="60" w:name="_Toc330535328"/>
      <w:bookmarkStart w:id="61" w:name="_Toc330535354"/>
      <w:bookmarkStart w:id="62" w:name="_Toc330964706"/>
      <w:bookmarkStart w:id="63" w:name="_Toc337162927"/>
      <w:r>
        <w:t>Ruang Lingkup Penelitian</w:t>
      </w:r>
      <w:bookmarkEnd w:id="59"/>
      <w:bookmarkEnd w:id="60"/>
      <w:bookmarkEnd w:id="61"/>
      <w:bookmarkEnd w:id="62"/>
      <w:bookmarkEnd w:id="63"/>
    </w:p>
    <w:p w:rsidR="004D78CD" w:rsidRDefault="00F62ADA" w:rsidP="0084704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715E1E" w:rsidRDefault="00715E1E" w:rsidP="00847047"/>
    <w:p w:rsidR="00715E1E" w:rsidRDefault="00715E1E" w:rsidP="00847047"/>
    <w:p w:rsidR="00351288" w:rsidRDefault="00F04EFD" w:rsidP="00847047">
      <w:pPr>
        <w:pStyle w:val="Heading1"/>
      </w:pPr>
      <w:bookmarkStart w:id="64" w:name="_Toc330964707"/>
      <w:bookmarkStart w:id="65" w:name="_Toc337162928"/>
      <w:r>
        <w:t>T</w:t>
      </w:r>
      <w:r w:rsidR="00351288">
        <w:t>INJAUAN PUSTAKA (OPSIONAL)</w:t>
      </w:r>
      <w:bookmarkEnd w:id="64"/>
      <w:bookmarkEnd w:id="65"/>
    </w:p>
    <w:p w:rsidR="00B80796" w:rsidRDefault="00782687" w:rsidP="00F62ADA">
      <w:r>
        <w:t>Pustaka yang digunakan dalam bab ini ialah acuan primer, diutamakan artikel jurnal dan paten yang relevan dengan bidang yang diteliti, terkini, dan asli (</w:t>
      </w:r>
      <w:r>
        <w:rPr>
          <w:i/>
        </w:rPr>
        <w:t>state of the art</w:t>
      </w:r>
      <w:r>
        <w:t xml:space="preserve">). Diktat dan buku ajar tidak termasuk acuan primer. Tinjauan pustaka memuat telaah singkat, jelas, dan sistematis tentang kerangka teoretis, </w:t>
      </w:r>
      <w:r>
        <w:lastRenderedPageBreak/>
        <w:t>kerangka pikir, temuan, postulat-postulat, prinsip, asumsi, dan hasil-hasil penelitian yang relevan yang melandasi masalah penelitian atau gagasan guna menggali pemahaman mengenai masalah penelitian dan pemecahan masalahnya. Oleh karena itu, dari tinjauan pustaka harus dapat diturunkan kerangka pikir, hipotesis penelitian, dan metode penelitian.</w:t>
      </w:r>
    </w:p>
    <w:p w:rsidR="00626699" w:rsidRDefault="00626699" w:rsidP="00F62ADA"/>
    <w:p w:rsidR="00626699" w:rsidRDefault="00626699" w:rsidP="00F62ADA"/>
    <w:p w:rsidR="00C40F1D" w:rsidRDefault="00F62ADA" w:rsidP="00F62ADA">
      <w:pPr>
        <w:pStyle w:val="Heading1"/>
      </w:pPr>
      <w:bookmarkStart w:id="66" w:name="_Toc330535267"/>
      <w:bookmarkStart w:id="67" w:name="_Toc330535329"/>
      <w:bookmarkStart w:id="68" w:name="_Toc330535355"/>
      <w:bookmarkStart w:id="69" w:name="_Toc330964708"/>
      <w:bookmarkStart w:id="70" w:name="_Toc337162929"/>
      <w:r>
        <w:t>METODE</w:t>
      </w:r>
      <w:bookmarkEnd w:id="66"/>
      <w:bookmarkEnd w:id="67"/>
      <w:bookmarkEnd w:id="68"/>
      <w:bookmarkEnd w:id="69"/>
      <w:bookmarkEnd w:id="70"/>
    </w:p>
    <w:p w:rsidR="002711AE" w:rsidRDefault="002711AE" w:rsidP="002711AE">
      <w:pPr>
        <w:pStyle w:val="Paragraf"/>
        <w:rPr>
          <w:szCs w:val="24"/>
          <w:lang w:val="en-US"/>
        </w:rPr>
      </w:pPr>
      <w:r w:rsidRPr="007316EB">
        <w:t xml:space="preserve">Bab ini dapat diawali dengan kerangka pendekatan studi. </w:t>
      </w:r>
      <w:r w:rsidRPr="007316EB">
        <w:rPr>
          <w:szCs w:val="24"/>
        </w:rPr>
        <w:t>Metode penelitian dapat berupa percobaan laboratorium, percobaan lapangan, dan survei lapangan yang dirancang sesuai dengan tujuan atau jenis penelitian, seperti</w:t>
      </w:r>
      <w:r w:rsidRPr="007316EB">
        <w:rPr>
          <w:szCs w:val="24"/>
          <w:lang w:val="en-US"/>
        </w:rPr>
        <w:t>:</w:t>
      </w:r>
      <w:r w:rsidRPr="007316EB">
        <w:rPr>
          <w:szCs w:val="24"/>
        </w:rPr>
        <w:t xml:space="preserve"> eksploratif, deskriptif, koreksional, kausal, komparatif, eksperimen, tindakan (</w:t>
      </w:r>
      <w:r w:rsidRPr="007316EB">
        <w:rPr>
          <w:i/>
          <w:iCs/>
          <w:szCs w:val="24"/>
        </w:rPr>
        <w:t>action research</w:t>
      </w:r>
      <w:r w:rsidRPr="007316EB">
        <w:rPr>
          <w:szCs w:val="24"/>
        </w:rPr>
        <w:t>), pemodelan, analisis suatu teori, atau kombinasi dari ber</w:t>
      </w:r>
      <w:r>
        <w:rPr>
          <w:szCs w:val="24"/>
        </w:rPr>
        <w:t>bagai jenis penelitian tersebut</w:t>
      </w:r>
      <w:r>
        <w:rPr>
          <w:szCs w:val="24"/>
          <w:lang w:val="en-US"/>
        </w:rPr>
        <w:t xml:space="preserve">. </w:t>
      </w:r>
      <w:r w:rsidRPr="007316EB">
        <w:rPr>
          <w:szCs w:val="24"/>
        </w:rPr>
        <w:t>Untuk penelitian yang menggunakan metode kualitatif, jelaskan pendekatan yang  digunakan, proses pengumpulan dan analisis informasi, dan proses penafsiran hasil penelitian. Maksud dari perincian ini ialah un</w:t>
      </w:r>
      <w:r>
        <w:rPr>
          <w:szCs w:val="24"/>
        </w:rPr>
        <w:t>tuk menjamin keterulangan hasil</w:t>
      </w:r>
      <w:r>
        <w:rPr>
          <w:szCs w:val="24"/>
          <w:lang w:val="en-US"/>
        </w:rPr>
        <w:t>.</w:t>
      </w:r>
    </w:p>
    <w:p w:rsidR="003B634A" w:rsidRDefault="003B634A" w:rsidP="003B634A"/>
    <w:p w:rsidR="003B634A" w:rsidRPr="003B634A" w:rsidRDefault="003B634A" w:rsidP="003B634A"/>
    <w:p w:rsidR="00F62ADA" w:rsidRDefault="00F62ADA" w:rsidP="00F62ADA">
      <w:pPr>
        <w:pStyle w:val="Heading2"/>
      </w:pPr>
      <w:bookmarkStart w:id="71" w:name="_Toc330535268"/>
      <w:bookmarkStart w:id="72" w:name="_Toc330535330"/>
      <w:bookmarkStart w:id="73" w:name="_Toc330535356"/>
      <w:bookmarkStart w:id="74" w:name="_Toc330964709"/>
      <w:bookmarkStart w:id="75" w:name="_Toc337162930"/>
      <w:r>
        <w:t>Bahan</w:t>
      </w:r>
      <w:bookmarkEnd w:id="71"/>
      <w:bookmarkEnd w:id="72"/>
      <w:bookmarkEnd w:id="73"/>
      <w:bookmarkEnd w:id="74"/>
      <w:bookmarkEnd w:id="75"/>
    </w:p>
    <w:p w:rsidR="00F62ADA" w:rsidRDefault="001A43AF" w:rsidP="00F62ADA">
      <w:r>
        <w:t>Untuk penelitian yang memerlu</w:t>
      </w:r>
      <w:r w:rsidRPr="007316EB">
        <w:t>kan bahan berupa organisme, perlu di</w:t>
      </w:r>
      <w:r>
        <w:t>pe</w:t>
      </w:r>
      <w:r w:rsidRPr="007316EB">
        <w:t xml:space="preserve">rinci </w:t>
      </w:r>
      <w:r>
        <w:t xml:space="preserve">asal </w:t>
      </w:r>
      <w:r w:rsidRPr="007316EB">
        <w:t xml:space="preserve">tumbuhan, hewan, atau mikroorganisme </w:t>
      </w:r>
      <w:r>
        <w:t xml:space="preserve">dengan identitas spesies atau galurnya. </w:t>
      </w:r>
      <w:r w:rsidRPr="007316EB">
        <w:rPr>
          <w:szCs w:val="24"/>
        </w:rPr>
        <w:t>Bahan kimia yang lazim terdapat di laboratorium tidak perlu di</w:t>
      </w:r>
      <w:r>
        <w:rPr>
          <w:szCs w:val="24"/>
        </w:rPr>
        <w:t xml:space="preserve">perinci. </w:t>
      </w:r>
      <w:r w:rsidRPr="007316EB">
        <w:rPr>
          <w:szCs w:val="24"/>
        </w:rPr>
        <w:t>Pada penelitian yang besifat eksperimen, nama pabrik pembuat reagen yang digunakan ada kalanya perlu disebutkan. Sumber bahan dari perusahaan atau individu maupun lembaga dapat dituliskan sepanjang hal itu sangat spesifik. Penyebutan merek dagang perlu dihindari sebab karya ilmiah bukan media iklan.</w:t>
      </w:r>
    </w:p>
    <w:p w:rsidR="00CC10C4" w:rsidRDefault="00CC10C4" w:rsidP="00F62ADA"/>
    <w:p w:rsidR="001A43AF" w:rsidRPr="00F62ADA" w:rsidRDefault="001A43AF" w:rsidP="00F62ADA"/>
    <w:p w:rsidR="00F62ADA" w:rsidRDefault="00F62ADA" w:rsidP="00F62ADA">
      <w:pPr>
        <w:pStyle w:val="Heading2"/>
      </w:pPr>
      <w:bookmarkStart w:id="76" w:name="_Toc330535269"/>
      <w:bookmarkStart w:id="77" w:name="_Toc330535331"/>
      <w:bookmarkStart w:id="78" w:name="_Toc330535357"/>
      <w:bookmarkStart w:id="79" w:name="_Toc330964710"/>
      <w:bookmarkStart w:id="80" w:name="_Toc337162931"/>
      <w:r>
        <w:t>Alat</w:t>
      </w:r>
      <w:bookmarkEnd w:id="76"/>
      <w:bookmarkEnd w:id="77"/>
      <w:bookmarkEnd w:id="78"/>
      <w:bookmarkEnd w:id="79"/>
      <w:bookmarkEnd w:id="80"/>
    </w:p>
    <w:p w:rsidR="002711AE" w:rsidRPr="005B47EE" w:rsidRDefault="002711AE" w:rsidP="002711AE">
      <w:pPr>
        <w:pStyle w:val="Paragraf"/>
        <w:rPr>
          <w:szCs w:val="24"/>
          <w:lang w:val="en-US"/>
        </w:rPr>
      </w:pPr>
      <w:r w:rsidRPr="007316EB">
        <w:t>Peralatan khusus perlu dideskripsikan secara lengkap</w:t>
      </w:r>
      <w:r>
        <w:rPr>
          <w:lang w:val="en-US"/>
        </w:rPr>
        <w:t xml:space="preserve">. </w:t>
      </w:r>
      <w:r w:rsidRPr="007316EB">
        <w:rPr>
          <w:szCs w:val="24"/>
        </w:rPr>
        <w:t>Mer</w:t>
      </w:r>
      <w:r w:rsidRPr="007316EB">
        <w:rPr>
          <w:szCs w:val="24"/>
          <w:lang w:val="en-US"/>
        </w:rPr>
        <w:t>e</w:t>
      </w:r>
      <w:r w:rsidRPr="007316EB">
        <w:rPr>
          <w:szCs w:val="24"/>
        </w:rPr>
        <w:t xml:space="preserve">k instrumen utama sering kali diperlukan untuk menunjukkan kecanggihan atau ketelitian alat yang digunakan, misalnya “senyawa </w:t>
      </w:r>
      <w:r w:rsidRPr="007316EB">
        <w:rPr>
          <w:rFonts w:eastAsia="AdvPSTim"/>
          <w:szCs w:val="24"/>
          <w:lang w:eastAsia="id-ID"/>
        </w:rPr>
        <w:t xml:space="preserve">organoklorin dianalisis dengan kromatograf gas-spektrometer massa Hewlett Packard (HP) 6890/5973 yang menggunakan kolom kapiler 50 m </w:t>
      </w:r>
      <w:r w:rsidRPr="007316EB">
        <w:rPr>
          <w:rFonts w:eastAsia="AdvPSTim"/>
          <w:szCs w:val="24"/>
          <w:lang w:eastAsia="id-ID"/>
        </w:rPr>
        <w:sym w:font="Symbol" w:char="F0B4"/>
      </w:r>
      <w:r w:rsidRPr="007316EB">
        <w:rPr>
          <w:rFonts w:eastAsia="AdvPSTim"/>
          <w:szCs w:val="24"/>
          <w:lang w:eastAsia="id-ID"/>
        </w:rPr>
        <w:t xml:space="preserve"> 0.22 mm </w:t>
      </w:r>
      <w:r w:rsidRPr="007316EB">
        <w:rPr>
          <w:rFonts w:eastAsia="AdvPSTim"/>
          <w:szCs w:val="24"/>
          <w:lang w:eastAsia="id-ID"/>
        </w:rPr>
        <w:sym w:font="Symbol" w:char="F0B4"/>
      </w:r>
      <w:r w:rsidRPr="007316EB">
        <w:rPr>
          <w:rFonts w:eastAsia="AdvPSTim"/>
          <w:szCs w:val="24"/>
          <w:lang w:eastAsia="id-ID"/>
        </w:rPr>
        <w:t xml:space="preserve"> 0.25 </w:t>
      </w:r>
      <w:r w:rsidRPr="007316EB">
        <w:rPr>
          <w:rFonts w:eastAsia="AdvPSTim"/>
          <w:szCs w:val="24"/>
          <w:lang w:eastAsia="id-ID"/>
        </w:rPr>
        <w:sym w:font="Symbol" w:char="F06D"/>
      </w:r>
      <w:r w:rsidRPr="007316EB">
        <w:rPr>
          <w:rFonts w:eastAsia="AdvPSTim"/>
          <w:szCs w:val="24"/>
          <w:lang w:eastAsia="id-ID"/>
        </w:rPr>
        <w:t>m HT-8 (SGE).</w:t>
      </w:r>
      <w:r w:rsidRPr="007316EB">
        <w:rPr>
          <w:szCs w:val="24"/>
        </w:rPr>
        <w:t>” Peralatan umum yang lazim digunalan di lapangan atau di laboratorium tidak perlu diperinci karena dengan sendirinya akan terungkap saat prosedur kerja dipaparkan.</w:t>
      </w:r>
    </w:p>
    <w:p w:rsidR="00F62ADA" w:rsidRDefault="00F62ADA" w:rsidP="00F62ADA"/>
    <w:p w:rsidR="00F62ADA" w:rsidRPr="00F62ADA" w:rsidRDefault="00F62ADA" w:rsidP="00F62ADA"/>
    <w:p w:rsidR="00F62ADA" w:rsidRDefault="00F62ADA" w:rsidP="00F62ADA">
      <w:pPr>
        <w:pStyle w:val="Heading2"/>
      </w:pPr>
      <w:bookmarkStart w:id="81" w:name="_Toc330535270"/>
      <w:bookmarkStart w:id="82" w:name="_Toc330535332"/>
      <w:bookmarkStart w:id="83" w:name="_Toc330535358"/>
      <w:bookmarkStart w:id="84" w:name="_Toc330964711"/>
      <w:bookmarkStart w:id="85" w:name="_Toc337162932"/>
      <w:r>
        <w:t>Prosedur</w:t>
      </w:r>
      <w:bookmarkEnd w:id="81"/>
      <w:bookmarkEnd w:id="82"/>
      <w:bookmarkEnd w:id="83"/>
      <w:r w:rsidR="001A43AF">
        <w:t xml:space="preserve"> Analisis Data</w:t>
      </w:r>
      <w:bookmarkEnd w:id="84"/>
      <w:bookmarkEnd w:id="85"/>
    </w:p>
    <w:p w:rsidR="001A43AF" w:rsidRDefault="001A43AF" w:rsidP="001A43AF">
      <w:pPr>
        <w:pStyle w:val="Paragraf"/>
        <w:rPr>
          <w:szCs w:val="24"/>
          <w:lang w:val="en-US"/>
        </w:rPr>
      </w:pPr>
      <w:r w:rsidRPr="007316EB">
        <w:t xml:space="preserve">Analisis data menjelaskan </w:t>
      </w:r>
      <w:r>
        <w:t>cara meng</w:t>
      </w:r>
      <w:r w:rsidRPr="007316EB">
        <w:t xml:space="preserve">analisis atau teknik </w:t>
      </w:r>
      <w:r>
        <w:t>m</w:t>
      </w:r>
      <w:r w:rsidRPr="007316EB">
        <w:t xml:space="preserve">engolah data yang digunakan untuk menarik simpulan dari hasil kajian dari topik yang diteliti. </w:t>
      </w:r>
      <w:r w:rsidRPr="007316EB">
        <w:rPr>
          <w:szCs w:val="24"/>
        </w:rPr>
        <w:t>Untuk disertasi dengan pola rangkaian penelitian, Metode diuraikan secara terpisah-pisah sesuai dengan subjudul penelitian.</w:t>
      </w:r>
    </w:p>
    <w:p w:rsidR="00833699" w:rsidRDefault="00833699" w:rsidP="00351288">
      <w:pPr>
        <w:ind w:firstLine="0"/>
      </w:pPr>
    </w:p>
    <w:p w:rsidR="00CF2A6E" w:rsidRDefault="00CF2A6E" w:rsidP="00351288">
      <w:pPr>
        <w:ind w:firstLine="0"/>
      </w:pPr>
    </w:p>
    <w:p w:rsidR="00F62ADA" w:rsidRDefault="00347691" w:rsidP="00D500D1">
      <w:pPr>
        <w:pStyle w:val="Heading1"/>
      </w:pPr>
      <w:bookmarkStart w:id="86" w:name="_Toc330535333"/>
      <w:bookmarkStart w:id="87" w:name="_Toc330535359"/>
      <w:bookmarkStart w:id="88" w:name="_Toc330964712"/>
      <w:bookmarkStart w:id="89" w:name="_Toc337162933"/>
      <w:r>
        <w:t>HASIL DAN PEMBAHASAN</w:t>
      </w:r>
      <w:bookmarkEnd w:id="86"/>
      <w:bookmarkEnd w:id="87"/>
      <w:bookmarkEnd w:id="88"/>
      <w:bookmarkEnd w:id="89"/>
    </w:p>
    <w:p w:rsidR="009935BF" w:rsidRDefault="001A0D8D" w:rsidP="009935BF">
      <w:pPr>
        <w:pStyle w:val="Paragraf"/>
        <w:rPr>
          <w:szCs w:val="24"/>
          <w:lang w:val="en-US"/>
        </w:rPr>
      </w:pPr>
      <w:r>
        <w:rPr>
          <w:noProof/>
          <w:lang w:val="en-US" w:eastAsia="ja-JP"/>
        </w:rPr>
        <mc:AlternateContent>
          <mc:Choice Requires="wps">
            <w:drawing>
              <wp:anchor distT="0" distB="0" distL="114300" distR="114300" simplePos="0" relativeHeight="251672576" behindDoc="0" locked="0" layoutInCell="1" allowOverlap="0">
                <wp:simplePos x="0" y="0"/>
                <wp:positionH relativeFrom="margin">
                  <wp:align>center</wp:align>
                </wp:positionH>
                <wp:positionV relativeFrom="margin">
                  <wp:align>top</wp:align>
                </wp:positionV>
                <wp:extent cx="4692650" cy="2877820"/>
                <wp:effectExtent l="0" t="0" r="0" b="0"/>
                <wp:wrapTopAndBottom/>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287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ECE" w:rsidRPr="00D62E75" w:rsidRDefault="00AF2ECE" w:rsidP="001F4C32">
                            <w:pPr>
                              <w:pStyle w:val="Caption"/>
                              <w:ind w:left="851" w:hanging="851"/>
                            </w:pPr>
                            <w:r>
                              <w:t xml:space="preserve">Tabel </w:t>
                            </w:r>
                            <w:r w:rsidR="00057190">
                              <w:rPr>
                                <w:noProof/>
                              </w:rPr>
                              <w:fldChar w:fldCharType="begin"/>
                            </w:r>
                            <w:r w:rsidR="00057190">
                              <w:rPr>
                                <w:noProof/>
                              </w:rPr>
                              <w:instrText xml:space="preserve"> SEQ Tabel \* ARABIC </w:instrText>
                            </w:r>
                            <w:r w:rsidR="00057190">
                              <w:rPr>
                                <w:noProof/>
                              </w:rPr>
                              <w:fldChar w:fldCharType="separate"/>
                            </w:r>
                            <w:r w:rsidR="001A0D8D">
                              <w:rPr>
                                <w:noProof/>
                              </w:rPr>
                              <w:t>2</w:t>
                            </w:r>
                            <w:r w:rsidR="00057190">
                              <w:rPr>
                                <w:noProof/>
                              </w:rPr>
                              <w:fldChar w:fldCharType="end"/>
                            </w:r>
                            <w:r>
                              <w:t xml:space="preserve">  </w:t>
                            </w:r>
                            <w:bookmarkStart w:id="90" w:name="_Toc330455672"/>
                            <w:bookmarkStart w:id="91" w:name="_Toc330455722"/>
                            <w:bookmarkStart w:id="92" w:name="_Toc330896953"/>
                            <w:bookmarkStart w:id="93" w:name="_Toc330897741"/>
                            <w:r>
                              <w:t xml:space="preserve">Tingkat </w:t>
                            </w:r>
                            <w:r w:rsidRPr="00393DAD">
                              <w:t xml:space="preserve">kekerasan buah pisang </w:t>
                            </w:r>
                            <w:r>
                              <w:t>raja pada suhu simpan yang berbeda dan pemberian putresina</w:t>
                            </w:r>
                            <w:bookmarkEnd w:id="90"/>
                            <w:bookmarkEnd w:id="91"/>
                            <w:bookmarkEnd w:id="92"/>
                            <w:bookmarkEnd w:id="9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AF2ECE" w:rsidRPr="009F4498" w:rsidTr="00C514D7">
                              <w:trPr>
                                <w:trHeight w:val="108"/>
                                <w:jc w:val="center"/>
                              </w:trPr>
                              <w:tc>
                                <w:tcPr>
                                  <w:tcW w:w="0" w:type="auto"/>
                                  <w:vMerge w:val="restart"/>
                                  <w:shd w:val="clear" w:color="auto" w:fill="auto"/>
                                  <w:vAlign w:val="center"/>
                                </w:tcPr>
                                <w:p w:rsidR="00AF2ECE" w:rsidRPr="009F4498" w:rsidRDefault="00AF2ECE" w:rsidP="001C6B4B">
                                  <w:pPr>
                                    <w:ind w:firstLine="0"/>
                                  </w:pPr>
                                  <w:r w:rsidRPr="009F4498">
                                    <w:t>Perlakuan</w:t>
                                  </w:r>
                                </w:p>
                              </w:tc>
                              <w:tc>
                                <w:tcPr>
                                  <w:tcW w:w="0" w:type="auto"/>
                                  <w:gridSpan w:val="3"/>
                                  <w:shd w:val="clear" w:color="auto" w:fill="auto"/>
                                  <w:vAlign w:val="center"/>
                                </w:tcPr>
                                <w:p w:rsidR="00AF2ECE" w:rsidRPr="009F4498" w:rsidRDefault="00AF2ECE" w:rsidP="001C6B4B">
                                  <w:pPr>
                                    <w:spacing w:before="40" w:after="40"/>
                                    <w:ind w:firstLine="0"/>
                                    <w:jc w:val="center"/>
                                    <w:rPr>
                                      <w:rFonts w:eastAsia="Calibri"/>
                                    </w:rPr>
                                  </w:pPr>
                                  <w:r w:rsidRPr="009F4498">
                                    <w:t>Kekerasan buah dan kandungan gula pada hari ke-</w:t>
                                  </w:r>
                                </w:p>
                              </w:tc>
                            </w:tr>
                            <w:tr w:rsidR="00AF2ECE" w:rsidRPr="009F4498" w:rsidTr="00C514D7">
                              <w:trPr>
                                <w:trHeight w:val="108"/>
                                <w:jc w:val="center"/>
                              </w:trPr>
                              <w:tc>
                                <w:tcPr>
                                  <w:tcW w:w="0" w:type="auto"/>
                                  <w:vMerge/>
                                  <w:tcBorders>
                                    <w:bottom w:val="single" w:sz="4" w:space="0" w:color="auto"/>
                                  </w:tcBorders>
                                  <w:shd w:val="clear" w:color="auto" w:fill="auto"/>
                                  <w:vAlign w:val="center"/>
                                </w:tcPr>
                                <w:p w:rsidR="00AF2ECE" w:rsidRPr="009F4498" w:rsidRDefault="00AF2ECE" w:rsidP="001C6B4B">
                                  <w:pPr>
                                    <w:ind w:firstLine="0"/>
                                  </w:pP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14</w:t>
                                  </w:r>
                                </w:p>
                              </w:tc>
                            </w:tr>
                            <w:tr w:rsidR="00AF2ECE" w:rsidRPr="009F4498" w:rsidTr="00C514D7">
                              <w:trPr>
                                <w:jc w:val="center"/>
                              </w:trPr>
                              <w:tc>
                                <w:tcPr>
                                  <w:tcW w:w="0" w:type="auto"/>
                                  <w:tcBorders>
                                    <w:bottom w:val="nil"/>
                                  </w:tcBorders>
                                  <w:shd w:val="clear" w:color="auto" w:fill="auto"/>
                                </w:tcPr>
                                <w:p w:rsidR="00AF2ECE" w:rsidRPr="009F4498" w:rsidRDefault="00AF2ECE" w:rsidP="001C6B4B">
                                  <w:pPr>
                                    <w:spacing w:before="60"/>
                                    <w:ind w:firstLine="0"/>
                                    <w:rPr>
                                      <w:rFonts w:eastAsia="Calibri"/>
                                    </w:rPr>
                                  </w:pPr>
                                </w:p>
                              </w:tc>
                              <w:tc>
                                <w:tcPr>
                                  <w:tcW w:w="0" w:type="auto"/>
                                  <w:gridSpan w:val="3"/>
                                  <w:tcBorders>
                                    <w:bottom w:val="nil"/>
                                  </w:tcBorders>
                                  <w:shd w:val="clear" w:color="auto" w:fill="auto"/>
                                  <w:vAlign w:val="center"/>
                                </w:tcPr>
                                <w:p w:rsidR="00AF2ECE" w:rsidRPr="009F4498" w:rsidRDefault="00AF2ECE" w:rsidP="001C6B4B">
                                  <w:pPr>
                                    <w:spacing w:before="60"/>
                                    <w:ind w:firstLine="0"/>
                                    <w:jc w:val="center"/>
                                    <w:rPr>
                                      <w:rFonts w:eastAsia="Calibri"/>
                                    </w:rPr>
                                  </w:pPr>
                                  <w:r w:rsidRPr="009F4498">
                                    <w:rPr>
                                      <w:rFonts w:eastAsia="Calibri"/>
                                    </w:rPr>
                                    <w:t>Kekerasan buah (mm 50 g-1 detik -1)</w:t>
                                  </w:r>
                                  <w:r w:rsidRPr="009F4498">
                                    <w:rPr>
                                      <w:rFonts w:eastAsia="Calibri"/>
                                      <w:vertAlign w:val="superscript"/>
                                    </w:rPr>
                                    <w:t>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firstLine="0"/>
                                  </w:pPr>
                                  <w:r w:rsidRPr="009F4498">
                                    <w:t>Suhu Simpan</w:t>
                                  </w: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9.20a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13.40a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11.83a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80.43b</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11.19a</w:t>
                                  </w:r>
                                </w:p>
                              </w:tc>
                            </w:tr>
                            <w:tr w:rsidR="00AF2ECE" w:rsidRPr="009F4498" w:rsidTr="00C514D7">
                              <w:trPr>
                                <w:jc w:val="center"/>
                              </w:trPr>
                              <w:tc>
                                <w:tcPr>
                                  <w:tcW w:w="0" w:type="auto"/>
                                  <w:tcBorders>
                                    <w:top w:val="nil"/>
                                    <w:bottom w:val="single" w:sz="4" w:space="0" w:color="auto"/>
                                  </w:tcBorders>
                                  <w:shd w:val="clear" w:color="auto" w:fill="auto"/>
                                </w:tcPr>
                                <w:p w:rsidR="00AF2ECE" w:rsidRPr="009F4498" w:rsidRDefault="00AF2ECE"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41.12b</w:t>
                                  </w:r>
                                </w:p>
                              </w:tc>
                            </w:tr>
                          </w:tbl>
                          <w:p w:rsidR="00AF2ECE" w:rsidRPr="00A5556D" w:rsidRDefault="00AF2ECE"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AF2ECE" w:rsidRDefault="00AF2ECE" w:rsidP="001F4C32"/>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4" type="#_x0000_t202" style="position:absolute;left:0;text-align:left;margin-left:0;margin-top:0;width:369.5pt;height:226.6pt;z-index:251672576;visibility:visible;mso-wrap-style:square;mso-width-percent:0;mso-height-percent:200;mso-wrap-distance-left:9pt;mso-wrap-distance-top:0;mso-wrap-distance-right:9pt;mso-wrap-distance-bottom:0;mso-position-horizontal:center;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uqsg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" o:allowoverlap="f" filled="f" stroked="f">
                <v:textbox style="mso-fit-shape-to-text:t" inset="0,0,0,0">
                  <w:txbxContent>
                    <w:p w:rsidR="00AF2ECE" w:rsidRPr="00D62E75" w:rsidRDefault="00AF2ECE" w:rsidP="001F4C32">
                      <w:pPr>
                        <w:pStyle w:val="Caption"/>
                        <w:ind w:left="851" w:hanging="851"/>
                      </w:pPr>
                      <w:r>
                        <w:t xml:space="preserve">Tabel </w:t>
                      </w:r>
                      <w:r w:rsidR="00057190">
                        <w:rPr>
                          <w:noProof/>
                        </w:rPr>
                        <w:fldChar w:fldCharType="begin"/>
                      </w:r>
                      <w:r w:rsidR="00057190">
                        <w:rPr>
                          <w:noProof/>
                        </w:rPr>
                        <w:instrText xml:space="preserve"> SEQ Tabel \* ARABIC </w:instrText>
                      </w:r>
                      <w:r w:rsidR="00057190">
                        <w:rPr>
                          <w:noProof/>
                        </w:rPr>
                        <w:fldChar w:fldCharType="separate"/>
                      </w:r>
                      <w:r w:rsidR="001A0D8D">
                        <w:rPr>
                          <w:noProof/>
                        </w:rPr>
                        <w:t>2</w:t>
                      </w:r>
                      <w:r w:rsidR="00057190">
                        <w:rPr>
                          <w:noProof/>
                        </w:rPr>
                        <w:fldChar w:fldCharType="end"/>
                      </w:r>
                      <w:r>
                        <w:t xml:space="preserve">  </w:t>
                      </w:r>
                      <w:bookmarkStart w:id="94" w:name="_Toc330455672"/>
                      <w:bookmarkStart w:id="95" w:name="_Toc330455722"/>
                      <w:bookmarkStart w:id="96" w:name="_Toc330896953"/>
                      <w:bookmarkStart w:id="97" w:name="_Toc330897741"/>
                      <w:r>
                        <w:t xml:space="preserve">Tingkat </w:t>
                      </w:r>
                      <w:r w:rsidRPr="00393DAD">
                        <w:t xml:space="preserve">kekerasan buah pisang </w:t>
                      </w:r>
                      <w:r>
                        <w:t>raja pada suhu simpan yang berbeda dan pemberian putresina</w:t>
                      </w:r>
                      <w:bookmarkEnd w:id="94"/>
                      <w:bookmarkEnd w:id="95"/>
                      <w:bookmarkEnd w:id="96"/>
                      <w:bookmarkEnd w:id="97"/>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AF2ECE" w:rsidRPr="009F4498" w:rsidTr="00C514D7">
                        <w:trPr>
                          <w:trHeight w:val="108"/>
                          <w:jc w:val="center"/>
                        </w:trPr>
                        <w:tc>
                          <w:tcPr>
                            <w:tcW w:w="0" w:type="auto"/>
                            <w:vMerge w:val="restart"/>
                            <w:shd w:val="clear" w:color="auto" w:fill="auto"/>
                            <w:vAlign w:val="center"/>
                          </w:tcPr>
                          <w:p w:rsidR="00AF2ECE" w:rsidRPr="009F4498" w:rsidRDefault="00AF2ECE" w:rsidP="001C6B4B">
                            <w:pPr>
                              <w:ind w:firstLine="0"/>
                            </w:pPr>
                            <w:r w:rsidRPr="009F4498">
                              <w:t>Perlakuan</w:t>
                            </w:r>
                          </w:p>
                        </w:tc>
                        <w:tc>
                          <w:tcPr>
                            <w:tcW w:w="0" w:type="auto"/>
                            <w:gridSpan w:val="3"/>
                            <w:shd w:val="clear" w:color="auto" w:fill="auto"/>
                            <w:vAlign w:val="center"/>
                          </w:tcPr>
                          <w:p w:rsidR="00AF2ECE" w:rsidRPr="009F4498" w:rsidRDefault="00AF2ECE" w:rsidP="001C6B4B">
                            <w:pPr>
                              <w:spacing w:before="40" w:after="40"/>
                              <w:ind w:firstLine="0"/>
                              <w:jc w:val="center"/>
                              <w:rPr>
                                <w:rFonts w:eastAsia="Calibri"/>
                              </w:rPr>
                            </w:pPr>
                            <w:r w:rsidRPr="009F4498">
                              <w:t>Kekerasan buah dan kandungan gula pada hari ke-</w:t>
                            </w:r>
                          </w:p>
                        </w:tc>
                      </w:tr>
                      <w:tr w:rsidR="00AF2ECE" w:rsidRPr="009F4498" w:rsidTr="00C514D7">
                        <w:trPr>
                          <w:trHeight w:val="108"/>
                          <w:jc w:val="center"/>
                        </w:trPr>
                        <w:tc>
                          <w:tcPr>
                            <w:tcW w:w="0" w:type="auto"/>
                            <w:vMerge/>
                            <w:tcBorders>
                              <w:bottom w:val="single" w:sz="4" w:space="0" w:color="auto"/>
                            </w:tcBorders>
                            <w:shd w:val="clear" w:color="auto" w:fill="auto"/>
                            <w:vAlign w:val="center"/>
                          </w:tcPr>
                          <w:p w:rsidR="00AF2ECE" w:rsidRPr="009F4498" w:rsidRDefault="00AF2ECE" w:rsidP="001C6B4B">
                            <w:pPr>
                              <w:ind w:firstLine="0"/>
                            </w:pP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14</w:t>
                            </w:r>
                          </w:p>
                        </w:tc>
                      </w:tr>
                      <w:tr w:rsidR="00AF2ECE" w:rsidRPr="009F4498" w:rsidTr="00C514D7">
                        <w:trPr>
                          <w:jc w:val="center"/>
                        </w:trPr>
                        <w:tc>
                          <w:tcPr>
                            <w:tcW w:w="0" w:type="auto"/>
                            <w:tcBorders>
                              <w:bottom w:val="nil"/>
                            </w:tcBorders>
                            <w:shd w:val="clear" w:color="auto" w:fill="auto"/>
                          </w:tcPr>
                          <w:p w:rsidR="00AF2ECE" w:rsidRPr="009F4498" w:rsidRDefault="00AF2ECE" w:rsidP="001C6B4B">
                            <w:pPr>
                              <w:spacing w:before="60"/>
                              <w:ind w:firstLine="0"/>
                              <w:rPr>
                                <w:rFonts w:eastAsia="Calibri"/>
                              </w:rPr>
                            </w:pPr>
                          </w:p>
                        </w:tc>
                        <w:tc>
                          <w:tcPr>
                            <w:tcW w:w="0" w:type="auto"/>
                            <w:gridSpan w:val="3"/>
                            <w:tcBorders>
                              <w:bottom w:val="nil"/>
                            </w:tcBorders>
                            <w:shd w:val="clear" w:color="auto" w:fill="auto"/>
                            <w:vAlign w:val="center"/>
                          </w:tcPr>
                          <w:p w:rsidR="00AF2ECE" w:rsidRPr="009F4498" w:rsidRDefault="00AF2ECE" w:rsidP="001C6B4B">
                            <w:pPr>
                              <w:spacing w:before="60"/>
                              <w:ind w:firstLine="0"/>
                              <w:jc w:val="center"/>
                              <w:rPr>
                                <w:rFonts w:eastAsia="Calibri"/>
                              </w:rPr>
                            </w:pPr>
                            <w:r w:rsidRPr="009F4498">
                              <w:rPr>
                                <w:rFonts w:eastAsia="Calibri"/>
                              </w:rPr>
                              <w:t>Kekerasan buah (mm 50 g-1 detik -1)</w:t>
                            </w:r>
                            <w:r w:rsidRPr="009F4498">
                              <w:rPr>
                                <w:rFonts w:eastAsia="Calibri"/>
                                <w:vertAlign w:val="superscript"/>
                              </w:rPr>
                              <w:t>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firstLine="0"/>
                            </w:pPr>
                            <w:r w:rsidRPr="009F4498">
                              <w:t>Suhu Simpan</w:t>
                            </w: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9.20a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13.40a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11.83a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80.43b</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11.19a</w:t>
                            </w:r>
                          </w:p>
                        </w:tc>
                      </w:tr>
                      <w:tr w:rsidR="00AF2ECE" w:rsidRPr="009F4498" w:rsidTr="00C514D7">
                        <w:trPr>
                          <w:jc w:val="center"/>
                        </w:trPr>
                        <w:tc>
                          <w:tcPr>
                            <w:tcW w:w="0" w:type="auto"/>
                            <w:tcBorders>
                              <w:top w:val="nil"/>
                              <w:bottom w:val="single" w:sz="4" w:space="0" w:color="auto"/>
                            </w:tcBorders>
                            <w:shd w:val="clear" w:color="auto" w:fill="auto"/>
                          </w:tcPr>
                          <w:p w:rsidR="00AF2ECE" w:rsidRPr="009F4498" w:rsidRDefault="00AF2ECE"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41.12b</w:t>
                            </w:r>
                          </w:p>
                        </w:tc>
                      </w:tr>
                    </w:tbl>
                    <w:p w:rsidR="00AF2ECE" w:rsidRPr="00A5556D" w:rsidRDefault="00AF2ECE"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AF2ECE" w:rsidRDefault="00AF2ECE" w:rsidP="001F4C32"/>
                  </w:txbxContent>
                </v:textbox>
                <w10:wrap type="topAndBottom" anchorx="margin" anchory="margin"/>
              </v:shape>
            </w:pict>
          </mc:Fallback>
        </mc:AlternateContent>
      </w:r>
      <w:r w:rsidR="009935BF" w:rsidRPr="00071265">
        <w:t>H</w:t>
      </w:r>
      <w:r w:rsidR="009935BF" w:rsidRPr="007316EB">
        <w:t xml:space="preserve">asil penelitian </w:t>
      </w:r>
      <w:r w:rsidR="009935BF">
        <w:t xml:space="preserve">dapat </w:t>
      </w:r>
      <w:r w:rsidR="009935BF" w:rsidRPr="007316EB">
        <w:t>digabung dengan pembahasan menjadi bab Hasil dan Pembahasan. Pemisahan atau penggabungan kedua bagian ini bergantung pada keadaan data dan kedalaman pembahasannya</w:t>
      </w:r>
      <w:r w:rsidR="009935BF">
        <w:t xml:space="preserve"> sesuai dengan arahan pembimbing</w:t>
      </w:r>
      <w:r w:rsidR="009935BF" w:rsidRPr="007316EB">
        <w:t xml:space="preserve">. Bila Hasil dan Pembahasan disatukan dalam satu bab, sajikan dahulu hasil penelitian, beri penjelasan yang cukup untuk temuan penting, lanjutkan dengan analisis dan kemudian dengan </w:t>
      </w:r>
      <w:r w:rsidR="009935BF">
        <w:t>pembahasan</w:t>
      </w:r>
      <w:r w:rsidR="009935BF">
        <w:rPr>
          <w:lang w:val="en-US"/>
        </w:rPr>
        <w:t xml:space="preserve">. </w:t>
      </w:r>
      <w:r w:rsidR="009935BF" w:rsidRPr="007316EB">
        <w:rPr>
          <w:szCs w:val="24"/>
        </w:rPr>
        <w:t>Subbab dalam Hasil dan Pembahasan dikembangkan secara sistematis dan mengarah ke simpulan.</w:t>
      </w:r>
    </w:p>
    <w:p w:rsidR="00CF2A6E" w:rsidRDefault="00CF2A6E" w:rsidP="009935BF">
      <w:pPr>
        <w:pStyle w:val="Paragraf"/>
        <w:rPr>
          <w:szCs w:val="24"/>
          <w:lang w:val="en-US"/>
        </w:rPr>
      </w:pPr>
    </w:p>
    <w:p w:rsidR="00CF2A6E" w:rsidRDefault="00CF2A6E" w:rsidP="009935BF">
      <w:pPr>
        <w:pStyle w:val="Paragraf"/>
        <w:rPr>
          <w:szCs w:val="24"/>
          <w:lang w:val="en-US"/>
        </w:rPr>
      </w:pPr>
    </w:p>
    <w:p w:rsidR="00CF2A6E" w:rsidRDefault="00CF2A6E" w:rsidP="00CF2A6E">
      <w:pPr>
        <w:pStyle w:val="Heading2"/>
      </w:pPr>
      <w:bookmarkStart w:id="98" w:name="_Toc330964713"/>
      <w:bookmarkStart w:id="99" w:name="_Toc337162934"/>
      <w:r>
        <w:t>Hasil</w:t>
      </w:r>
      <w:bookmarkEnd w:id="98"/>
      <w:bookmarkEnd w:id="99"/>
    </w:p>
    <w:p w:rsidR="00D500D1" w:rsidRDefault="009935BF" w:rsidP="00D500D1">
      <w:r>
        <w:t>H</w:t>
      </w:r>
      <w:r w:rsidRPr="007316EB">
        <w:t xml:space="preserve">asil penelitian </w:t>
      </w:r>
      <w:r>
        <w:t xml:space="preserve">dituliskan </w:t>
      </w:r>
      <w:r w:rsidRPr="007316EB">
        <w:t>secara sistematis sesuai dengan data yang dipero</w:t>
      </w:r>
      <w:r>
        <w:t xml:space="preserve">leh dan analisis yang dilakukan. </w:t>
      </w:r>
      <w:r w:rsidRPr="007316EB">
        <w:rPr>
          <w:rFonts w:cs="Times New Roman"/>
        </w:rPr>
        <w:t>Bab Hasil dapat dibagi dalam beberapa subbab atau bahkan dalam beberapa bab dengan judul yang berbeda-beda sesuai dengan tujuan penelitian. Misal: dimulai dengan deskripsi daerah penelitian (</w:t>
      </w:r>
      <w:r w:rsidRPr="007316EB">
        <w:rPr>
          <w:rFonts w:cs="Times New Roman"/>
          <w:i/>
          <w:iCs/>
        </w:rPr>
        <w:t>setting</w:t>
      </w:r>
      <w:r w:rsidRPr="007316EB">
        <w:rPr>
          <w:rFonts w:cs="Times New Roman"/>
        </w:rPr>
        <w:t xml:space="preserve">) dan </w:t>
      </w:r>
      <w:r>
        <w:rPr>
          <w:rFonts w:cs="Times New Roman"/>
        </w:rPr>
        <w:t xml:space="preserve">diikuti oleh </w:t>
      </w:r>
      <w:r w:rsidRPr="007316EB">
        <w:rPr>
          <w:rFonts w:cs="Times New Roman"/>
        </w:rPr>
        <w:t>beberapa bab untuk menjawab setiap tujuan penelitian</w:t>
      </w:r>
      <w:r>
        <w:rPr>
          <w:rFonts w:cs="Times New Roman"/>
        </w:rPr>
        <w:t xml:space="preserve">. </w:t>
      </w:r>
      <w:r w:rsidRPr="007316EB">
        <w:rPr>
          <w:szCs w:val="24"/>
        </w:rPr>
        <w:t>Hasil penelitian disajikan dengan jelas, terutama k</w:t>
      </w:r>
      <w:r>
        <w:rPr>
          <w:szCs w:val="24"/>
        </w:rPr>
        <w:t>etika memaparkan temuan penting.</w:t>
      </w:r>
    </w:p>
    <w:p w:rsidR="00351288" w:rsidRDefault="00351288" w:rsidP="00D500D1"/>
    <w:p w:rsidR="00D90448" w:rsidRDefault="00D90448" w:rsidP="00D500D1"/>
    <w:p w:rsidR="00D500D1" w:rsidRDefault="00D500D1" w:rsidP="00D500D1">
      <w:pPr>
        <w:pStyle w:val="Heading2"/>
      </w:pPr>
      <w:bookmarkStart w:id="100" w:name="_Toc330535273"/>
      <w:bookmarkStart w:id="101" w:name="_Toc330535335"/>
      <w:bookmarkStart w:id="102" w:name="_Toc330535361"/>
      <w:bookmarkStart w:id="103" w:name="_Toc330964714"/>
      <w:bookmarkStart w:id="104" w:name="_Toc337162935"/>
      <w:r>
        <w:t>Pembahasan</w:t>
      </w:r>
      <w:bookmarkEnd w:id="100"/>
      <w:bookmarkEnd w:id="101"/>
      <w:bookmarkEnd w:id="102"/>
      <w:bookmarkEnd w:id="103"/>
      <w:bookmarkEnd w:id="104"/>
    </w:p>
    <w:p w:rsidR="009935BF" w:rsidRDefault="009935BF" w:rsidP="009935BF">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lastRenderedPageBreak/>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FE65EB" w:rsidRDefault="00FE65EB" w:rsidP="009935BF">
      <w:pPr>
        <w:pStyle w:val="Paragraf"/>
        <w:widowControl w:val="0"/>
        <w:rPr>
          <w:szCs w:val="24"/>
          <w:lang w:val="en-US"/>
        </w:rPr>
      </w:pPr>
    </w:p>
    <w:p w:rsidR="00FE65EB" w:rsidRDefault="00FE65EB" w:rsidP="009935BF">
      <w:pPr>
        <w:pStyle w:val="Paragraf"/>
        <w:widowControl w:val="0"/>
        <w:rPr>
          <w:szCs w:val="24"/>
          <w:lang w:val="en-US"/>
        </w:rPr>
      </w:pPr>
    </w:p>
    <w:p w:rsidR="00FE65EB" w:rsidRDefault="00FE65EB" w:rsidP="00FE65EB">
      <w:pPr>
        <w:pStyle w:val="Heading2"/>
      </w:pPr>
      <w:bookmarkStart w:id="105" w:name="_Toc337162936"/>
      <w:r>
        <w:t>Panduan Teknis Penulisan</w:t>
      </w:r>
      <w:bookmarkEnd w:id="105"/>
    </w:p>
    <w:p w:rsidR="00FE65EB" w:rsidRPr="00FE65EB" w:rsidRDefault="00FE65EB" w:rsidP="00FE65EB">
      <w:r>
        <w:t>Dalam pembuatan karya tugas akhir,</w:t>
      </w:r>
      <w:r w:rsidR="00AD184B">
        <w:t xml:space="preserve"> kendala teknis dalam penggunaan aplikasi pengolah kata sering ditemui. Pada bagian ini, beberapa langkah untuk menyelesaikan kendala tersebut akan diberikan. Penyelesaikan kendala tersebut disesuaikan dengan templat ini. Panduan teknis yang lebih lengkap dapat diakses di situs </w:t>
      </w:r>
      <w:r>
        <w:t xml:space="preserve"> </w:t>
      </w:r>
      <w:r w:rsidR="003D6EF4">
        <w:t>http://ppki.</w:t>
      </w:r>
      <w:r w:rsidR="00AD184B">
        <w:t>ipb.ac.id.</w:t>
      </w:r>
    </w:p>
    <w:p w:rsidR="00BB7804" w:rsidRDefault="00BB7804" w:rsidP="00BB7804">
      <w:pPr>
        <w:pStyle w:val="Heading3"/>
      </w:pPr>
    </w:p>
    <w:p w:rsidR="00BB7804" w:rsidRPr="009F64AA" w:rsidRDefault="00BB7804" w:rsidP="00BB7804">
      <w:pPr>
        <w:pStyle w:val="Heading3"/>
      </w:pPr>
      <w:r>
        <w:t xml:space="preserve">Pengaturan </w:t>
      </w:r>
      <w:r w:rsidR="009F64AA">
        <w:rPr>
          <w:i/>
        </w:rPr>
        <w:t>Style</w:t>
      </w:r>
      <w:r w:rsidR="009F64AA">
        <w:t xml:space="preserve"> Tulisan</w:t>
      </w:r>
    </w:p>
    <w:p w:rsidR="00BB7804" w:rsidRDefault="00BB7804" w:rsidP="00BB7804">
      <w:r>
        <w:t>Judul bab, subbab, dan subsubbab masing-masing memiliki format penulisan tersendiri (</w:t>
      </w:r>
      <w:r>
        <w:rPr>
          <w:i/>
        </w:rPr>
        <w:t xml:space="preserve">lihat </w:t>
      </w:r>
      <w:r>
        <w:t xml:space="preserve">Lampiran 1 buku Pedoman Penulisan Karya Ilmiah). Format tersebut dapat diatur secara otomatis menggunakan fitur </w:t>
      </w:r>
      <w:r w:rsidR="00F67811">
        <w:rPr>
          <w:i/>
        </w:rPr>
        <w:t>s</w:t>
      </w:r>
      <w:r>
        <w:rPr>
          <w:i/>
        </w:rPr>
        <w:t>tyles</w:t>
      </w:r>
      <w:r>
        <w:t xml:space="preserve"> pada Microsoft Word. Pada templat ini, beberapa </w:t>
      </w:r>
      <w:r w:rsidR="00F67811">
        <w:rPr>
          <w:i/>
        </w:rPr>
        <w:t>s</w:t>
      </w:r>
      <w:r>
        <w:rPr>
          <w:i/>
        </w:rPr>
        <w:t>tyle</w:t>
      </w:r>
      <w:r>
        <w:t xml:space="preserve"> yang sering digunakan dalam penulisan karya ilmiah telah tersedia (</w:t>
      </w:r>
      <w:r w:rsidR="00785881">
        <w:fldChar w:fldCharType="begin"/>
      </w:r>
      <w:r>
        <w:instrText xml:space="preserve"> REF _Ref330966280 \h </w:instrText>
      </w:r>
      <w:r w:rsidR="00785881">
        <w:fldChar w:fldCharType="separate"/>
      </w:r>
      <w:r w:rsidR="001A0D8D">
        <w:t xml:space="preserve">Gambar </w:t>
      </w:r>
      <w:r w:rsidR="001A0D8D">
        <w:rPr>
          <w:noProof/>
        </w:rPr>
        <w:t>2</w:t>
      </w:r>
      <w:r w:rsidR="00785881">
        <w:fldChar w:fldCharType="end"/>
      </w:r>
      <w:r>
        <w:t xml:space="preserve">). </w:t>
      </w:r>
      <w:r>
        <w:rPr>
          <w:i/>
        </w:rPr>
        <w:t>Style</w:t>
      </w:r>
      <w:r>
        <w:t xml:space="preserve"> dapat diakses pada menu </w:t>
      </w:r>
      <w:r w:rsidRPr="00CC54A1">
        <w:rPr>
          <w:i/>
        </w:rPr>
        <w:t>Home</w:t>
      </w:r>
      <w:r>
        <w:t>.</w:t>
      </w:r>
    </w:p>
    <w:p w:rsidR="00F67811" w:rsidRPr="00101994" w:rsidRDefault="00F67811" w:rsidP="00BB7804">
      <w:r>
        <w:rPr>
          <w:i/>
        </w:rPr>
        <w:t xml:space="preserve">Style </w:t>
      </w:r>
      <w:r>
        <w:t xml:space="preserve">yang disediakan oleh templat ialah </w:t>
      </w:r>
      <w:r>
        <w:rPr>
          <w:i/>
        </w:rPr>
        <w:t>style</w:t>
      </w:r>
      <w:r>
        <w:t xml:space="preserve"> untuk daftar ilustrasi (tabel, gambar, dan lampiran), daftar pustaka, tubuh tulisan, judul bab, judul subbab, judul subsubbab, </w:t>
      </w:r>
      <w:r w:rsidR="009710C1">
        <w:t xml:space="preserve">dan judul </w:t>
      </w:r>
      <w:r w:rsidR="00B95033">
        <w:t xml:space="preserve">ilustrasi. Beberapa </w:t>
      </w:r>
      <w:r w:rsidR="00B95033">
        <w:rPr>
          <w:i/>
        </w:rPr>
        <w:t>style</w:t>
      </w:r>
      <w:r w:rsidR="00B95033">
        <w:t xml:space="preserve"> tersebut tetap memerlukan pengaturan secara manual yang dilakukan oleh penulis </w:t>
      </w:r>
      <w:r w:rsidR="0076619B">
        <w:t xml:space="preserve">karya ilmiah. </w:t>
      </w:r>
      <w:r w:rsidR="00101994">
        <w:t xml:space="preserve">Contohnya, penomoran pada daftar tabel, gambar, dan lampiran harus </w:t>
      </w:r>
      <w:r w:rsidR="00D8349C">
        <w:t>diulang pada setiap daftar ilustrasi. Oleh karena itu, pengecekan</w:t>
      </w:r>
      <w:r w:rsidR="0026617A">
        <w:t xml:space="preserve"> format</w:t>
      </w:r>
      <w:r w:rsidR="00D8349C">
        <w:t xml:space="preserve"> oleh penulis</w:t>
      </w:r>
      <w:r w:rsidR="0026617A">
        <w:t xml:space="preserve"> tetap</w:t>
      </w:r>
      <w:r w:rsidR="00D8349C">
        <w:t xml:space="preserve"> disarankan untuk dilakukan sebelum karya ilmiah dicetak. </w:t>
      </w:r>
    </w:p>
    <w:p w:rsidR="00D90448" w:rsidRDefault="001A0D8D" w:rsidP="009935BF">
      <w:pPr>
        <w:pStyle w:val="Paragraf"/>
        <w:widowControl w:val="0"/>
        <w:rPr>
          <w:szCs w:val="24"/>
          <w:lang w:val="en-US"/>
        </w:rPr>
      </w:pPr>
      <w:r>
        <w:rPr>
          <w:noProof/>
          <w:lang w:eastAsia="zh-TW"/>
        </w:rPr>
        <mc:AlternateContent>
          <mc:Choice Requires="wps">
            <w:drawing>
              <wp:anchor distT="0" distB="0" distL="114300" distR="114300" simplePos="0" relativeHeight="251674624" behindDoc="0" locked="0" layoutInCell="1" allowOverlap="0">
                <wp:simplePos x="0" y="0"/>
                <wp:positionH relativeFrom="margin">
                  <wp:align>center</wp:align>
                </wp:positionH>
                <wp:positionV relativeFrom="margin">
                  <wp:align>top</wp:align>
                </wp:positionV>
                <wp:extent cx="3876040" cy="1599565"/>
                <wp:effectExtent l="0" t="3810" r="0" b="0"/>
                <wp:wrapTopAndBottom/>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159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AF2ECE" w:rsidRPr="00CC54A1" w:rsidRDefault="00AF2ECE" w:rsidP="001C56D5">
                            <w:pPr>
                              <w:pStyle w:val="Caption"/>
                              <w:jc w:val="center"/>
                            </w:pPr>
                            <w:bookmarkStart w:id="106" w:name="_Ref330966280"/>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2</w:t>
                            </w:r>
                            <w:r w:rsidR="00057190">
                              <w:rPr>
                                <w:noProof/>
                              </w:rPr>
                              <w:fldChar w:fldCharType="end"/>
                            </w:r>
                            <w:bookmarkEnd w:id="106"/>
                            <w:r>
                              <w:t xml:space="preserve">  </w:t>
                            </w:r>
                            <w:bookmarkStart w:id="107" w:name="_Toc331485137"/>
                            <w:r w:rsidRPr="00384492">
                              <w:rPr>
                                <w:i/>
                              </w:rPr>
                              <w:t>Style</w:t>
                            </w:r>
                            <w:r>
                              <w:t xml:space="preserve"> yang tersedia pada templat</w:t>
                            </w:r>
                            <w:bookmarkEnd w:id="107"/>
                          </w:p>
                          <w:p w:rsidR="00AF2ECE" w:rsidRDefault="00AF2EC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left:0;text-align:left;margin-left:0;margin-top:0;width:305.2pt;height:125.95pt;z-index:25167462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" o:allowoverlap="f" stroked="f">
                <v:textbox>
                  <w:txbxContent>
                    <w:p w:rsidR="00AF2ECE" w:rsidRDefault="00AF2ECE"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AF2ECE" w:rsidRPr="00CC54A1" w:rsidRDefault="00AF2ECE" w:rsidP="001C56D5">
                      <w:pPr>
                        <w:pStyle w:val="Caption"/>
                        <w:jc w:val="center"/>
                      </w:pPr>
                      <w:bookmarkStart w:id="108" w:name="_Ref330966280"/>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2</w:t>
                      </w:r>
                      <w:r w:rsidR="00057190">
                        <w:rPr>
                          <w:noProof/>
                        </w:rPr>
                        <w:fldChar w:fldCharType="end"/>
                      </w:r>
                      <w:bookmarkEnd w:id="108"/>
                      <w:r>
                        <w:t xml:space="preserve">  </w:t>
                      </w:r>
                      <w:bookmarkStart w:id="109" w:name="_Toc331485137"/>
                      <w:r w:rsidRPr="00384492">
                        <w:rPr>
                          <w:i/>
                        </w:rPr>
                        <w:t>Style</w:t>
                      </w:r>
                      <w:r>
                        <w:t xml:space="preserve"> yang tersedia pada templat</w:t>
                      </w:r>
                      <w:bookmarkEnd w:id="109"/>
                    </w:p>
                    <w:p w:rsidR="00AF2ECE" w:rsidRDefault="00AF2ECE"/>
                  </w:txbxContent>
                </v:textbox>
                <w10:wrap type="topAndBottom" anchorx="margin" anchory="margin"/>
              </v:shape>
            </w:pict>
          </mc:Fallback>
        </mc:AlternateContent>
      </w:r>
    </w:p>
    <w:p w:rsidR="00381A2C" w:rsidRDefault="00381A2C" w:rsidP="00381A2C">
      <w:pPr>
        <w:pStyle w:val="Heading3"/>
      </w:pPr>
      <w:r>
        <w:t>Pengaturan Judul Bab, Subbab, dan Subsubbab</w:t>
      </w:r>
    </w:p>
    <w:p w:rsidR="003C15B7" w:rsidRDefault="00E527AA" w:rsidP="00381A2C">
      <w:r>
        <w:t>Untuk me</w:t>
      </w:r>
      <w:r w:rsidR="00D86FA3">
        <w:t xml:space="preserve">ngatur format judul bab, subbab, dan subsubab, fitur </w:t>
      </w:r>
      <w:r w:rsidR="00D86FA3">
        <w:rPr>
          <w:i/>
        </w:rPr>
        <w:t>Style</w:t>
      </w:r>
      <w:r w:rsidR="00D86FA3">
        <w:t xml:space="preserve"> dapat digunakan. Untuk memberikan </w:t>
      </w:r>
      <w:r w:rsidR="00D86FA3">
        <w:rPr>
          <w:i/>
        </w:rPr>
        <w:t>Style</w:t>
      </w:r>
      <w:r w:rsidR="00D86FA3">
        <w:t xml:space="preserve"> pada ketiga judul tersebut, sorot</w:t>
      </w:r>
      <w:r w:rsidR="0011250C">
        <w:t>lah</w:t>
      </w:r>
      <w:r w:rsidR="00D86FA3">
        <w:t xml:space="preserve"> judul tersebut, kemudian pilih </w:t>
      </w:r>
      <w:r w:rsidR="00D86FA3">
        <w:rPr>
          <w:i/>
        </w:rPr>
        <w:t>Style</w:t>
      </w:r>
      <w:r w:rsidR="00D86FA3">
        <w:t xml:space="preserve"> yang sesua</w:t>
      </w:r>
      <w:r w:rsidR="00C66DE5">
        <w:t xml:space="preserve">i dengan jenis </w:t>
      </w:r>
      <w:r w:rsidR="003833FC">
        <w:t xml:space="preserve">judul yang diatur. </w:t>
      </w:r>
      <w:r w:rsidR="00D4159F">
        <w:t xml:space="preserve">Contohnya, teks yang akan dijadikan judul bab disorot, kemudian </w:t>
      </w:r>
      <w:r w:rsidR="00D4159F">
        <w:rPr>
          <w:i/>
        </w:rPr>
        <w:t>Style</w:t>
      </w:r>
      <w:r w:rsidR="00D4159F">
        <w:t xml:space="preserve"> judul bab dipilih. </w:t>
      </w:r>
      <w:r w:rsidR="00DD7277">
        <w:t xml:space="preserve">Pengaturan </w:t>
      </w:r>
      <w:r w:rsidR="00DD7277">
        <w:rPr>
          <w:i/>
        </w:rPr>
        <w:t>Style</w:t>
      </w:r>
      <w:r w:rsidR="00DD7277">
        <w:t xml:space="preserve"> pada judul-judul tersebut dapat mempermudah proses pembuatan daftar isi pada karya ilmiah.</w:t>
      </w:r>
      <w:r w:rsidR="00D4159F">
        <w:t xml:space="preserve"> </w:t>
      </w:r>
      <w:r w:rsidR="00D748E2">
        <w:t>Jarak antara judul dan bagian di bawahnya telah diatur secara otomatis. Akan tetapi, jarak antara judul dan bagian di atasnya tetap harus diatur secara manual karena beberapa kendala teknis.</w:t>
      </w:r>
      <w:r w:rsidR="002F417A">
        <w:t xml:space="preserve"> Berikan jarak yang sesuai dengan yang tercantum pada PPKI.</w:t>
      </w:r>
    </w:p>
    <w:p w:rsidR="00E079C2" w:rsidRDefault="00E079C2" w:rsidP="00381A2C"/>
    <w:p w:rsidR="00E079C2" w:rsidRDefault="00E079C2" w:rsidP="00E079C2">
      <w:pPr>
        <w:pStyle w:val="Heading3"/>
      </w:pPr>
      <w:r>
        <w:lastRenderedPageBreak/>
        <w:t>Pembuatan Daftar Isi</w:t>
      </w:r>
    </w:p>
    <w:p w:rsidR="00B474C9" w:rsidRPr="00EE269B" w:rsidRDefault="001A0D8D" w:rsidP="00B474C9">
      <w:r>
        <w:rPr>
          <w:i/>
          <w:noProof/>
          <w:lang w:eastAsia="zh-TW"/>
        </w:rPr>
        <mc:AlternateContent>
          <mc:Choice Requires="wps">
            <w:drawing>
              <wp:anchor distT="0" distB="0" distL="114300" distR="114300" simplePos="0" relativeHeight="251676672" behindDoc="0" locked="0" layoutInCell="1" allowOverlap="0">
                <wp:simplePos x="0" y="0"/>
                <wp:positionH relativeFrom="margin">
                  <wp:align>center</wp:align>
                </wp:positionH>
                <wp:positionV relativeFrom="margin">
                  <wp:align>bottom</wp:align>
                </wp:positionV>
                <wp:extent cx="4081780" cy="5255895"/>
                <wp:effectExtent l="2540" t="1905" r="1905" b="0"/>
                <wp:wrapTopAndBottom/>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525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10" w:name="_Ref330989254"/>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3</w:t>
                            </w:r>
                            <w:r w:rsidR="00057190">
                              <w:rPr>
                                <w:noProof/>
                              </w:rPr>
                              <w:fldChar w:fldCharType="end"/>
                            </w:r>
                            <w:bookmarkEnd w:id="110"/>
                            <w:r>
                              <w:t xml:space="preserve">  </w:t>
                            </w:r>
                            <w:bookmarkStart w:id="111" w:name="_Toc331485138"/>
                            <w:r>
                              <w:t>Opsi pembuatan bagian Daftar Isi</w:t>
                            </w:r>
                            <w:bookmarkEnd w:id="111"/>
                          </w:p>
                          <w:p w:rsidR="00D92664" w:rsidRPr="00D92664" w:rsidRDefault="00D92664" w:rsidP="00D92664"/>
                          <w:p w:rsidR="008F6C25" w:rsidRDefault="008F6C25" w:rsidP="008F6C25">
                            <w:pPr>
                              <w:pStyle w:val="Paragraf"/>
                              <w:keepNext/>
                              <w:ind w:firstLine="0"/>
                              <w:jc w:val="center"/>
                            </w:pPr>
                            <w:r>
                              <w:rPr>
                                <w:noProof/>
                                <w:lang w:val="en-US"/>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8F6C25" w:rsidRPr="008F6C25" w:rsidRDefault="008F6C25" w:rsidP="00275625">
                            <w:pPr>
                              <w:pStyle w:val="Caption"/>
                              <w:ind w:left="1134" w:hanging="1134"/>
                              <w:jc w:val="center"/>
                            </w:pPr>
                            <w:bookmarkStart w:id="112" w:name="_Ref330445938"/>
                            <w:bookmarkStart w:id="113" w:name="_Ref330445924"/>
                            <w:bookmarkStart w:id="114" w:name="_Toc330454156"/>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4</w:t>
                            </w:r>
                            <w:r w:rsidR="00057190">
                              <w:rPr>
                                <w:noProof/>
                              </w:rPr>
                              <w:fldChar w:fldCharType="end"/>
                            </w:r>
                            <w:bookmarkStart w:id="115" w:name="_Toc330454357"/>
                            <w:bookmarkStart w:id="116" w:name="_Toc330455588"/>
                            <w:bookmarkStart w:id="117" w:name="_Toc330455865"/>
                            <w:bookmarkEnd w:id="112"/>
                            <w:r w:rsidR="00D92664">
                              <w:t xml:space="preserve">  </w:t>
                            </w:r>
                            <w:bookmarkStart w:id="118" w:name="_Toc331485139"/>
                            <w:bookmarkEnd w:id="113"/>
                            <w:bookmarkEnd w:id="114"/>
                            <w:bookmarkEnd w:id="115"/>
                            <w:bookmarkEnd w:id="116"/>
                            <w:bookmarkEnd w:id="117"/>
                            <w:r w:rsidR="00D92664">
                              <w:t xml:space="preserve">Membuat </w:t>
                            </w:r>
                            <w:r w:rsidR="00D92664">
                              <w:rPr>
                                <w:i/>
                              </w:rPr>
                              <w:t>text box</w:t>
                            </w:r>
                            <w:bookmarkEnd w:id="11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left:0;text-align:left;margin-left:0;margin-top:0;width:321.4pt;height:413.85pt;z-index:25167667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" o:allowoverlap="f" stroked="f">
                <v:textbox>
                  <w:txbxContent>
                    <w:p w:rsidR="00AF2ECE" w:rsidRDefault="00AF2ECE"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19" w:name="_Ref330989254"/>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3</w:t>
                      </w:r>
                      <w:r w:rsidR="00057190">
                        <w:rPr>
                          <w:noProof/>
                        </w:rPr>
                        <w:fldChar w:fldCharType="end"/>
                      </w:r>
                      <w:bookmarkEnd w:id="119"/>
                      <w:r>
                        <w:t xml:space="preserve">  </w:t>
                      </w:r>
                      <w:bookmarkStart w:id="120" w:name="_Toc331485138"/>
                      <w:r>
                        <w:t>Opsi pembuatan bagian Daftar Isi</w:t>
                      </w:r>
                      <w:bookmarkEnd w:id="120"/>
                    </w:p>
                    <w:p w:rsidR="00D92664" w:rsidRPr="00D92664" w:rsidRDefault="00D92664" w:rsidP="00D92664"/>
                    <w:p w:rsidR="008F6C25" w:rsidRDefault="008F6C25" w:rsidP="008F6C25">
                      <w:pPr>
                        <w:pStyle w:val="Paragraf"/>
                        <w:keepNext/>
                        <w:ind w:firstLine="0"/>
                        <w:jc w:val="center"/>
                      </w:pPr>
                      <w:r>
                        <w:rPr>
                          <w:noProof/>
                          <w:lang w:val="en-US"/>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8F6C25" w:rsidRPr="008F6C25" w:rsidRDefault="008F6C25" w:rsidP="00275625">
                      <w:pPr>
                        <w:pStyle w:val="Caption"/>
                        <w:ind w:left="1134" w:hanging="1134"/>
                        <w:jc w:val="center"/>
                      </w:pPr>
                      <w:bookmarkStart w:id="121" w:name="_Ref330445938"/>
                      <w:bookmarkStart w:id="122" w:name="_Ref330445924"/>
                      <w:bookmarkStart w:id="123" w:name="_Toc330454156"/>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4</w:t>
                      </w:r>
                      <w:r w:rsidR="00057190">
                        <w:rPr>
                          <w:noProof/>
                        </w:rPr>
                        <w:fldChar w:fldCharType="end"/>
                      </w:r>
                      <w:bookmarkStart w:id="124" w:name="_Toc330454357"/>
                      <w:bookmarkStart w:id="125" w:name="_Toc330455588"/>
                      <w:bookmarkStart w:id="126" w:name="_Toc330455865"/>
                      <w:bookmarkEnd w:id="121"/>
                      <w:r w:rsidR="00D92664">
                        <w:t xml:space="preserve">  </w:t>
                      </w:r>
                      <w:bookmarkStart w:id="127" w:name="_Toc331485139"/>
                      <w:bookmarkEnd w:id="122"/>
                      <w:bookmarkEnd w:id="123"/>
                      <w:bookmarkEnd w:id="124"/>
                      <w:bookmarkEnd w:id="125"/>
                      <w:bookmarkEnd w:id="126"/>
                      <w:r w:rsidR="00D92664">
                        <w:t xml:space="preserve">Membuat </w:t>
                      </w:r>
                      <w:r w:rsidR="00D92664">
                        <w:rPr>
                          <w:i/>
                        </w:rPr>
                        <w:t>text box</w:t>
                      </w:r>
                      <w:bookmarkEnd w:id="127"/>
                    </w:p>
                  </w:txbxContent>
                </v:textbox>
                <w10:wrap type="topAndBottom" anchorx="margin" anchory="margin"/>
              </v:shape>
            </w:pict>
          </mc:Fallback>
        </mc:AlternateContent>
      </w:r>
      <w:r w:rsidR="00F9551D">
        <w:t>Daftar isi dapat dibuat secara otomatis menggunakan Microsoft Word. Syaratnya ialah setiap judul ba</w:t>
      </w:r>
      <w:r w:rsidR="0011250C">
        <w:t xml:space="preserve">b, subbab, dan subsubbab </w:t>
      </w:r>
      <w:r w:rsidR="00F9551D">
        <w:t xml:space="preserve">telah diatur menggunakan </w:t>
      </w:r>
      <w:r w:rsidR="00F9551D">
        <w:rPr>
          <w:i/>
        </w:rPr>
        <w:t>style</w:t>
      </w:r>
      <w:r w:rsidR="00F9551D">
        <w:t xml:space="preserve"> yang tersedia. Untuk membuat </w:t>
      </w:r>
      <w:r w:rsidR="00EE269B">
        <w:t>D</w:t>
      </w:r>
      <w:r w:rsidR="00F9551D">
        <w:t xml:space="preserve">aftar </w:t>
      </w:r>
      <w:r w:rsidR="00EE269B">
        <w:t>I</w:t>
      </w:r>
      <w:r w:rsidR="00F9551D">
        <w:t xml:space="preserve">si, </w:t>
      </w:r>
      <w:r w:rsidR="000B74F8">
        <w:t xml:space="preserve">letakkan kursor pada halaman Daftar Isi. Kemudian, </w:t>
      </w:r>
      <w:r w:rsidR="00F9551D">
        <w:t>pilih</w:t>
      </w:r>
      <w:r w:rsidR="0011250C">
        <w:t>lah</w:t>
      </w:r>
      <w:r w:rsidR="00F9551D">
        <w:t xml:space="preserve"> </w:t>
      </w:r>
      <w:r w:rsidR="00F9551D">
        <w:rPr>
          <w:i/>
        </w:rPr>
        <w:t>References</w:t>
      </w:r>
      <w:r w:rsidR="00F9551D">
        <w:t xml:space="preserve">, </w:t>
      </w:r>
      <w:r w:rsidR="00F9551D" w:rsidRPr="00F9551D">
        <w:rPr>
          <w:i/>
        </w:rPr>
        <w:t>Table of Contents</w:t>
      </w:r>
      <w:r w:rsidR="00F9551D">
        <w:t xml:space="preserve">, dan </w:t>
      </w:r>
      <w:r w:rsidR="00F9551D" w:rsidRPr="00F9551D">
        <w:rPr>
          <w:i/>
        </w:rPr>
        <w:t>Insert</w:t>
      </w:r>
      <w:r w:rsidR="00F9551D">
        <w:t xml:space="preserve"> </w:t>
      </w:r>
      <w:r w:rsidR="00F9551D" w:rsidRPr="00F9551D">
        <w:rPr>
          <w:i/>
        </w:rPr>
        <w:t>Table of Contents</w:t>
      </w:r>
      <w:r w:rsidR="00F9551D">
        <w:t>.</w:t>
      </w:r>
      <w:r w:rsidR="000B74F8">
        <w:t xml:space="preserve"> </w:t>
      </w:r>
      <w:r w:rsidR="00150FD7">
        <w:t xml:space="preserve">Pada jendela yang muncul, pilih opsi seperti yang tergambar pada </w:t>
      </w:r>
      <w:r w:rsidR="00785881">
        <w:fldChar w:fldCharType="begin"/>
      </w:r>
      <w:r w:rsidR="00150FD7">
        <w:instrText xml:space="preserve"> REF _Ref330989254 \h </w:instrText>
      </w:r>
      <w:r w:rsidR="00785881">
        <w:fldChar w:fldCharType="separate"/>
      </w:r>
      <w:r>
        <w:t xml:space="preserve">Gambar </w:t>
      </w:r>
      <w:r>
        <w:rPr>
          <w:noProof/>
        </w:rPr>
        <w:t>3</w:t>
      </w:r>
      <w:r w:rsidR="00785881">
        <w:fldChar w:fldCharType="end"/>
      </w:r>
      <w:r w:rsidR="00150FD7">
        <w:t>.</w:t>
      </w:r>
      <w:r w:rsidR="00E810C9">
        <w:t xml:space="preserve"> Kemudian, tekan tombol OK.</w:t>
      </w:r>
      <w:r w:rsidR="00EE269B">
        <w:t xml:space="preserve"> Apabila setelah Daftar Isi dibuat terdapat perubahan pada tulisan, tekan tombol kanan tetikus pada daerah Daftar Isi, kemudian pilih </w:t>
      </w:r>
      <w:r w:rsidR="00EE269B">
        <w:rPr>
          <w:i/>
        </w:rPr>
        <w:t>Update Field</w:t>
      </w:r>
      <w:r w:rsidR="00EE269B">
        <w:t>. Apabila yang berubah hanya halaman saja, pilih</w:t>
      </w:r>
      <w:r w:rsidR="0011250C">
        <w:t>lah</w:t>
      </w:r>
      <w:r w:rsidR="00EE269B">
        <w:t xml:space="preserve"> opsi</w:t>
      </w:r>
      <w:r w:rsidR="00EE269B">
        <w:rPr>
          <w:i/>
        </w:rPr>
        <w:t xml:space="preserve"> Update page number only</w:t>
      </w:r>
      <w:r w:rsidR="00EE269B">
        <w:t>. Apabila sistematika tulisan juga berubah, pilih</w:t>
      </w:r>
      <w:r w:rsidR="0011250C">
        <w:t>lah</w:t>
      </w:r>
      <w:r w:rsidR="00EE269B">
        <w:t xml:space="preserve"> opsi </w:t>
      </w:r>
      <w:r w:rsidR="00EE269B">
        <w:rPr>
          <w:i/>
        </w:rPr>
        <w:t>Update entire table</w:t>
      </w:r>
      <w:r w:rsidR="00EE269B">
        <w:t>. Setelah itu, tombol OK ditekan.</w:t>
      </w:r>
      <w:r w:rsidR="00A6100D">
        <w:t xml:space="preserve"> Nomor halaman untuk Daftar Isi, Daftar Gambar, Daftar Lampiran, Lampiran, dan Riwayat Hidup harus disesuaikan secara manual karena beberapa kendala teknis.</w:t>
      </w:r>
    </w:p>
    <w:p w:rsidR="00381A2C" w:rsidRDefault="00381A2C" w:rsidP="009935BF">
      <w:pPr>
        <w:pStyle w:val="Paragraf"/>
        <w:widowControl w:val="0"/>
        <w:rPr>
          <w:szCs w:val="24"/>
          <w:lang w:val="en-US"/>
        </w:rPr>
      </w:pPr>
    </w:p>
    <w:p w:rsidR="00D90448" w:rsidRPr="00D90448" w:rsidRDefault="00381A2C" w:rsidP="00482B76">
      <w:pPr>
        <w:pStyle w:val="Heading3"/>
      </w:pPr>
      <w:r>
        <w:t>Pengaturan</w:t>
      </w:r>
      <w:r w:rsidR="00ED76A8">
        <w:t xml:space="preserve"> Tata Letak Tabel dan Gambar</w:t>
      </w:r>
    </w:p>
    <w:p w:rsidR="001B186E" w:rsidRDefault="006C496A" w:rsidP="006C496A">
      <w:pPr>
        <w:pStyle w:val="Paragraf"/>
        <w:widowControl w:val="0"/>
        <w:rPr>
          <w:szCs w:val="24"/>
          <w:lang w:val="en-US"/>
        </w:rPr>
      </w:pPr>
      <w:r>
        <w:rPr>
          <w:szCs w:val="24"/>
          <w:lang w:val="en-US"/>
        </w:rPr>
        <w:t xml:space="preserve">Kesulitan yang sering ditemui dalam penulisan karya ilmiah ialah peletakan tabel dan gambar yang kurang tepat. Hal ini menimbulkan ruang kosong yang cukup banyak pada bagian bawah halaman atau terpotongnya tulisan dalam </w:t>
      </w:r>
      <w:r>
        <w:rPr>
          <w:szCs w:val="24"/>
          <w:lang w:val="en-US"/>
        </w:rPr>
        <w:lastRenderedPageBreak/>
        <w:t xml:space="preserve">sebuah halaman. Untuk mengatasi hal tersebut, gambar atau tabel dapat diletakkan dalam sebuah </w:t>
      </w:r>
      <w:r>
        <w:rPr>
          <w:i/>
          <w:szCs w:val="24"/>
          <w:lang w:val="en-US"/>
        </w:rPr>
        <w:t>text box</w:t>
      </w:r>
      <w:r>
        <w:rPr>
          <w:szCs w:val="24"/>
          <w:lang w:val="en-US"/>
        </w:rPr>
        <w:t xml:space="preserve"> yang diletakkan di bagian atas atau bawah halaman.</w:t>
      </w:r>
    </w:p>
    <w:p w:rsidR="006C496A" w:rsidRPr="00B15AFC" w:rsidRDefault="001A0D8D" w:rsidP="006C496A">
      <w:pPr>
        <w:pStyle w:val="Paragraf"/>
        <w:widowControl w:val="0"/>
        <w:rPr>
          <w:szCs w:val="24"/>
          <w:lang w:val="en-US"/>
        </w:rPr>
      </w:pPr>
      <w:r>
        <w:rPr>
          <w:noProof/>
          <w:szCs w:val="24"/>
          <w:lang w:val="en-US" w:eastAsia="ja-JP"/>
        </w:rPr>
        <mc:AlternateContent>
          <mc:Choice Requires="wps">
            <w:drawing>
              <wp:anchor distT="0" distB="0" distL="114300" distR="114300" simplePos="0" relativeHeight="251678720" behindDoc="0" locked="0" layoutInCell="1" allowOverlap="0">
                <wp:simplePos x="0" y="0"/>
                <wp:positionH relativeFrom="column">
                  <wp:align>center</wp:align>
                </wp:positionH>
                <wp:positionV relativeFrom="margin">
                  <wp:align>bottom</wp:align>
                </wp:positionV>
                <wp:extent cx="3431540" cy="7336155"/>
                <wp:effectExtent l="9525" t="11430" r="6985" b="571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7336155"/>
                        </a:xfrm>
                        <a:prstGeom prst="rect">
                          <a:avLst/>
                        </a:prstGeom>
                        <a:solidFill>
                          <a:srgbClr val="FFFFFF"/>
                        </a:solidFill>
                        <a:ln w="9525">
                          <a:solidFill>
                            <a:srgbClr val="FFFFFF"/>
                          </a:solidFill>
                          <a:miter lim="800000"/>
                          <a:headEnd/>
                          <a:tailEnd/>
                        </a:ln>
                      </wps:spPr>
                      <wps:txbx>
                        <w:txbxContent>
                          <w:p w:rsidR="00815069" w:rsidRDefault="00815069" w:rsidP="00815069">
                            <w:pPr>
                              <w:pStyle w:val="Paragraf"/>
                              <w:keepNext/>
                              <w:ind w:firstLine="0"/>
                              <w:jc w:val="center"/>
                            </w:pPr>
                            <w:r>
                              <w:rPr>
                                <w:noProof/>
                                <w:lang w:val="en-US"/>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275625">
                            <w:pPr>
                              <w:pStyle w:val="Caption"/>
                              <w:ind w:left="1134" w:hanging="1134"/>
                              <w:jc w:val="center"/>
                            </w:pPr>
                            <w:bookmarkStart w:id="128" w:name="_Ref330451782"/>
                            <w:bookmarkStart w:id="129" w:name="_Toc330454158"/>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5</w:t>
                            </w:r>
                            <w:r w:rsidR="00057190">
                              <w:rPr>
                                <w:noProof/>
                              </w:rPr>
                              <w:fldChar w:fldCharType="end"/>
                            </w:r>
                            <w:bookmarkEnd w:id="128"/>
                            <w:r>
                              <w:t xml:space="preserve">   </w:t>
                            </w:r>
                            <w:bookmarkStart w:id="130" w:name="_Toc330454359"/>
                            <w:bookmarkStart w:id="131" w:name="_Toc330455590"/>
                            <w:bookmarkStart w:id="132" w:name="_Toc330455867"/>
                            <w:bookmarkStart w:id="133" w:name="_Toc331485140"/>
                            <w:r>
                              <w:t xml:space="preserve">Jendela </w:t>
                            </w:r>
                            <w:r w:rsidRPr="003E6B15">
                              <w:rPr>
                                <w:i/>
                              </w:rPr>
                              <w:t>Layout</w:t>
                            </w:r>
                            <w:bookmarkEnd w:id="129"/>
                            <w:bookmarkEnd w:id="130"/>
                            <w:bookmarkEnd w:id="131"/>
                            <w:bookmarkEnd w:id="132"/>
                            <w:bookmarkEnd w:id="133"/>
                          </w:p>
                          <w:p w:rsidR="00815069" w:rsidRPr="008F6C25" w:rsidRDefault="00815069" w:rsidP="00815069">
                            <w:pPr>
                              <w:pStyle w:val="Paragraf"/>
                              <w:keepNext/>
                              <w:ind w:firstLine="0"/>
                              <w:jc w:val="center"/>
                              <w:rPr>
                                <w:lang w:val="en-US"/>
                              </w:rPr>
                            </w:pPr>
                            <w:r>
                              <w:rPr>
                                <w:noProof/>
                                <w:lang w:val="en-US"/>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B15AFC">
                            <w:pPr>
                              <w:pStyle w:val="Caption"/>
                              <w:ind w:left="993" w:hanging="993"/>
                            </w:pPr>
                            <w:bookmarkStart w:id="134" w:name="_Ref330451791"/>
                            <w:bookmarkStart w:id="135" w:name="_Toc330454159"/>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6</w:t>
                            </w:r>
                            <w:r w:rsidR="00057190">
                              <w:rPr>
                                <w:noProof/>
                              </w:rPr>
                              <w:fldChar w:fldCharType="end"/>
                            </w:r>
                            <w:bookmarkEnd w:id="134"/>
                            <w:r>
                              <w:t xml:space="preserve">  </w:t>
                            </w:r>
                            <w:bookmarkStart w:id="136" w:name="_Toc330454360"/>
                            <w:bookmarkStart w:id="137" w:name="_Toc330455591"/>
                            <w:bookmarkStart w:id="138" w:name="_Toc330455868"/>
                            <w:bookmarkStart w:id="139" w:name="_Toc331485141"/>
                            <w:r>
                              <w:t xml:space="preserve">Pilih </w:t>
                            </w:r>
                            <w:r w:rsidRPr="003E6B15">
                              <w:rPr>
                                <w:i/>
                              </w:rPr>
                              <w:t>Top and Bottom</w:t>
                            </w:r>
                            <w:r>
                              <w:t xml:space="preserve"> pada jendela </w:t>
                            </w:r>
                            <w:r w:rsidRPr="00275625">
                              <w:rPr>
                                <w:i/>
                              </w:rPr>
                              <w:t xml:space="preserve">Text </w:t>
                            </w:r>
                            <w:r w:rsidR="00B15AFC">
                              <w:rPr>
                                <w:i/>
                              </w:rPr>
                              <w:br/>
                              <w:t xml:space="preserve"> </w:t>
                            </w:r>
                            <w:r w:rsidRPr="00275625">
                              <w:rPr>
                                <w:i/>
                              </w:rPr>
                              <w:t>Wrapping</w:t>
                            </w:r>
                            <w:bookmarkEnd w:id="135"/>
                            <w:bookmarkEnd w:id="136"/>
                            <w:bookmarkEnd w:id="137"/>
                            <w:bookmarkEnd w:id="138"/>
                            <w:bookmarkEnd w:id="139"/>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7" type="#_x0000_t202" style="position:absolute;left:0;text-align:left;margin-left:0;margin-top:0;width:270.2pt;height:577.65pt;z-index:251678720;visibility:visible;mso-wrap-style:square;mso-width-percent:0;mso-height-percent:200;mso-wrap-distance-left:9pt;mso-wrap-distance-top:0;mso-wrap-distance-right:9pt;mso-wrap-distance-bottom:0;mso-position-horizontal:center;mso-position-horizontal-relative:text;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" o:allowoverlap="f" strokecolor="white">
                <v:textbox style="mso-fit-shape-to-text:t">
                  <w:txbxContent>
                    <w:p w:rsidR="00815069" w:rsidRDefault="00815069" w:rsidP="00815069">
                      <w:pPr>
                        <w:pStyle w:val="Paragraf"/>
                        <w:keepNext/>
                        <w:ind w:firstLine="0"/>
                        <w:jc w:val="center"/>
                      </w:pPr>
                      <w:r>
                        <w:rPr>
                          <w:noProof/>
                          <w:lang w:val="en-US"/>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275625">
                      <w:pPr>
                        <w:pStyle w:val="Caption"/>
                        <w:ind w:left="1134" w:hanging="1134"/>
                        <w:jc w:val="center"/>
                      </w:pPr>
                      <w:bookmarkStart w:id="140" w:name="_Ref330451782"/>
                      <w:bookmarkStart w:id="141" w:name="_Toc330454158"/>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5</w:t>
                      </w:r>
                      <w:r w:rsidR="00057190">
                        <w:rPr>
                          <w:noProof/>
                        </w:rPr>
                        <w:fldChar w:fldCharType="end"/>
                      </w:r>
                      <w:bookmarkEnd w:id="140"/>
                      <w:r>
                        <w:t xml:space="preserve">   </w:t>
                      </w:r>
                      <w:bookmarkStart w:id="142" w:name="_Toc330454359"/>
                      <w:bookmarkStart w:id="143" w:name="_Toc330455590"/>
                      <w:bookmarkStart w:id="144" w:name="_Toc330455867"/>
                      <w:bookmarkStart w:id="145" w:name="_Toc331485140"/>
                      <w:r>
                        <w:t xml:space="preserve">Jendela </w:t>
                      </w:r>
                      <w:r w:rsidRPr="003E6B15">
                        <w:rPr>
                          <w:i/>
                        </w:rPr>
                        <w:t>Layout</w:t>
                      </w:r>
                      <w:bookmarkEnd w:id="141"/>
                      <w:bookmarkEnd w:id="142"/>
                      <w:bookmarkEnd w:id="143"/>
                      <w:bookmarkEnd w:id="144"/>
                      <w:bookmarkEnd w:id="145"/>
                    </w:p>
                    <w:p w:rsidR="00815069" w:rsidRPr="008F6C25" w:rsidRDefault="00815069" w:rsidP="00815069">
                      <w:pPr>
                        <w:pStyle w:val="Paragraf"/>
                        <w:keepNext/>
                        <w:ind w:firstLine="0"/>
                        <w:jc w:val="center"/>
                        <w:rPr>
                          <w:lang w:val="en-US"/>
                        </w:rPr>
                      </w:pPr>
                      <w:r>
                        <w:rPr>
                          <w:noProof/>
                          <w:lang w:val="en-US"/>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B15AFC">
                      <w:pPr>
                        <w:pStyle w:val="Caption"/>
                        <w:ind w:left="993" w:hanging="993"/>
                      </w:pPr>
                      <w:bookmarkStart w:id="146" w:name="_Ref330451791"/>
                      <w:bookmarkStart w:id="147" w:name="_Toc330454159"/>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6</w:t>
                      </w:r>
                      <w:r w:rsidR="00057190">
                        <w:rPr>
                          <w:noProof/>
                        </w:rPr>
                        <w:fldChar w:fldCharType="end"/>
                      </w:r>
                      <w:bookmarkEnd w:id="146"/>
                      <w:r>
                        <w:t xml:space="preserve">  </w:t>
                      </w:r>
                      <w:bookmarkStart w:id="148" w:name="_Toc330454360"/>
                      <w:bookmarkStart w:id="149" w:name="_Toc330455591"/>
                      <w:bookmarkStart w:id="150" w:name="_Toc330455868"/>
                      <w:bookmarkStart w:id="151" w:name="_Toc331485141"/>
                      <w:r>
                        <w:t xml:space="preserve">Pilih </w:t>
                      </w:r>
                      <w:r w:rsidRPr="003E6B15">
                        <w:rPr>
                          <w:i/>
                        </w:rPr>
                        <w:t>Top and Bottom</w:t>
                      </w:r>
                      <w:r>
                        <w:t xml:space="preserve"> pada jendela </w:t>
                      </w:r>
                      <w:r w:rsidRPr="00275625">
                        <w:rPr>
                          <w:i/>
                        </w:rPr>
                        <w:t xml:space="preserve">Text </w:t>
                      </w:r>
                      <w:r w:rsidR="00B15AFC">
                        <w:rPr>
                          <w:i/>
                        </w:rPr>
                        <w:br/>
                        <w:t xml:space="preserve"> </w:t>
                      </w:r>
                      <w:r w:rsidRPr="00275625">
                        <w:rPr>
                          <w:i/>
                        </w:rPr>
                        <w:t>Wrapping</w:t>
                      </w:r>
                      <w:bookmarkEnd w:id="147"/>
                      <w:bookmarkEnd w:id="148"/>
                      <w:bookmarkEnd w:id="149"/>
                      <w:bookmarkEnd w:id="150"/>
                      <w:bookmarkEnd w:id="151"/>
                    </w:p>
                  </w:txbxContent>
                </v:textbox>
                <w10:wrap type="topAndBottom" anchory="margin"/>
              </v:shape>
            </w:pict>
          </mc:Fallback>
        </mc:AlternateContent>
      </w:r>
      <w:r w:rsidR="006C496A">
        <w:rPr>
          <w:szCs w:val="24"/>
          <w:lang w:val="en-US"/>
        </w:rPr>
        <w:t xml:space="preserve">Pertama, buatlah sebuah </w:t>
      </w:r>
      <w:r w:rsidR="006C496A">
        <w:rPr>
          <w:i/>
          <w:szCs w:val="24"/>
          <w:lang w:val="en-US"/>
        </w:rPr>
        <w:t>text box</w:t>
      </w:r>
      <w:r w:rsidR="006C496A">
        <w:rPr>
          <w:szCs w:val="24"/>
          <w:lang w:val="en-US"/>
        </w:rPr>
        <w:t xml:space="preserve">. </w:t>
      </w:r>
      <w:r w:rsidR="006C496A">
        <w:t xml:space="preserve">Pada Microsoft Word 2007 dan 2010, </w:t>
      </w:r>
      <w:r w:rsidR="006C496A">
        <w:rPr>
          <w:i/>
        </w:rPr>
        <w:t>text box</w:t>
      </w:r>
      <w:r w:rsidR="006C496A">
        <w:t xml:space="preserve"> dapat dibuat pada menu Insert </w:t>
      </w:r>
      <w:r w:rsidR="006C496A">
        <w:sym w:font="Wingdings" w:char="F0E0"/>
      </w:r>
      <w:r w:rsidR="006C496A">
        <w:t xml:space="preserve"> Text Box</w:t>
      </w:r>
      <w:r w:rsidR="006C496A">
        <w:rPr>
          <w:szCs w:val="24"/>
          <w:lang w:val="en-US"/>
        </w:rPr>
        <w:t xml:space="preserve"> (</w:t>
      </w:r>
      <w:r w:rsidR="00785881">
        <w:rPr>
          <w:szCs w:val="24"/>
          <w:lang w:val="en-US"/>
        </w:rPr>
        <w:fldChar w:fldCharType="begin"/>
      </w:r>
      <w:r w:rsidR="00275625">
        <w:rPr>
          <w:szCs w:val="24"/>
          <w:lang w:val="en-US"/>
        </w:rPr>
        <w:instrText xml:space="preserve"> REF _Ref330445938 \h </w:instrText>
      </w:r>
      <w:r w:rsidR="00785881">
        <w:rPr>
          <w:szCs w:val="24"/>
          <w:lang w:val="en-US"/>
        </w:rPr>
      </w:r>
      <w:r w:rsidR="00785881">
        <w:rPr>
          <w:szCs w:val="24"/>
          <w:lang w:val="en-US"/>
        </w:rPr>
        <w:fldChar w:fldCharType="separate"/>
      </w:r>
      <w:r>
        <w:t xml:space="preserve">Gambar </w:t>
      </w:r>
      <w:r>
        <w:rPr>
          <w:noProof/>
        </w:rPr>
        <w:t>4</w:t>
      </w:r>
      <w:r w:rsidR="00785881">
        <w:rPr>
          <w:szCs w:val="24"/>
          <w:lang w:val="en-US"/>
        </w:rPr>
        <w:fldChar w:fldCharType="end"/>
      </w:r>
      <w:r w:rsidR="006C496A">
        <w:rPr>
          <w:szCs w:val="24"/>
          <w:lang w:val="en-US"/>
        </w:rPr>
        <w:t xml:space="preserve">). Kemudian, pindahkan gambar atau tabel beserta judulnya ke dalam </w:t>
      </w:r>
      <w:r w:rsidR="006C496A">
        <w:rPr>
          <w:i/>
          <w:szCs w:val="24"/>
          <w:lang w:val="en-US"/>
        </w:rPr>
        <w:t>text box</w:t>
      </w:r>
      <w:r w:rsidR="006C496A">
        <w:rPr>
          <w:szCs w:val="24"/>
          <w:lang w:val="en-US"/>
        </w:rPr>
        <w:t xml:space="preserve"> tersebut</w:t>
      </w:r>
      <w:bookmarkStart w:id="152" w:name="_Toc330454358"/>
      <w:bookmarkStart w:id="153" w:name="_Toc330455589"/>
      <w:bookmarkStart w:id="154" w:name="_Toc330455866"/>
      <w:r w:rsidR="006C496A">
        <w:rPr>
          <w:szCs w:val="24"/>
          <w:lang w:val="en-US"/>
        </w:rPr>
        <w:t xml:space="preserve">, dan </w:t>
      </w:r>
      <w:r w:rsidR="006C496A">
        <w:t xml:space="preserve">sesuaikan ukuran </w:t>
      </w:r>
      <w:r w:rsidR="006C496A">
        <w:rPr>
          <w:i/>
        </w:rPr>
        <w:t>text box</w:t>
      </w:r>
      <w:r w:rsidR="006C496A">
        <w:t xml:space="preserve"> tersebut</w:t>
      </w:r>
      <w:bookmarkEnd w:id="152"/>
      <w:bookmarkEnd w:id="153"/>
      <w:bookmarkEnd w:id="154"/>
      <w:r w:rsidR="006C496A">
        <w:rPr>
          <w:szCs w:val="24"/>
          <w:lang w:val="en-US"/>
        </w:rPr>
        <w:t xml:space="preserve"> Sesuaikan ukuran </w:t>
      </w:r>
      <w:r w:rsidR="006C496A">
        <w:rPr>
          <w:i/>
          <w:szCs w:val="24"/>
          <w:lang w:val="en-US"/>
        </w:rPr>
        <w:t>text box</w:t>
      </w:r>
      <w:r w:rsidR="006C496A">
        <w:rPr>
          <w:szCs w:val="24"/>
          <w:lang w:val="en-US"/>
        </w:rPr>
        <w:t xml:space="preserve"> sesuai dengan </w:t>
      </w:r>
      <w:r w:rsidR="006C496A">
        <w:rPr>
          <w:szCs w:val="24"/>
          <w:lang w:val="en-US"/>
        </w:rPr>
        <w:lastRenderedPageBreak/>
        <w:t xml:space="preserve">besarnya gambar atau tabel. Lebar </w:t>
      </w:r>
      <w:r w:rsidR="006C496A">
        <w:rPr>
          <w:i/>
          <w:szCs w:val="24"/>
          <w:lang w:val="en-US"/>
        </w:rPr>
        <w:t>text box</w:t>
      </w:r>
      <w:r w:rsidR="001B186E">
        <w:rPr>
          <w:szCs w:val="24"/>
          <w:lang w:val="en-US"/>
        </w:rPr>
        <w:t xml:space="preserve"> disarankan sama dengan bidang gambar</w:t>
      </w:r>
      <w:r w:rsidR="00B15AFC">
        <w:rPr>
          <w:szCs w:val="24"/>
          <w:lang w:val="en-US"/>
        </w:rPr>
        <w:t xml:space="preserve"> agar lebar judul tidak melebihi bidang gambar atau tabel</w:t>
      </w:r>
      <w:r w:rsidR="001B186E">
        <w:rPr>
          <w:szCs w:val="24"/>
          <w:lang w:val="en-US"/>
        </w:rPr>
        <w:t>.</w:t>
      </w:r>
      <w:r w:rsidR="00B15AFC">
        <w:rPr>
          <w:szCs w:val="24"/>
          <w:lang w:val="en-US"/>
        </w:rPr>
        <w:t xml:space="preserve"> Namun, jika lebar gambar kurang dari 10 cm, lebar </w:t>
      </w:r>
      <w:r w:rsidR="00B15AFC">
        <w:rPr>
          <w:i/>
          <w:szCs w:val="24"/>
          <w:lang w:val="en-US"/>
        </w:rPr>
        <w:t>text box</w:t>
      </w:r>
      <w:r w:rsidR="00B15AFC">
        <w:rPr>
          <w:szCs w:val="24"/>
          <w:lang w:val="en-US"/>
        </w:rPr>
        <w:t xml:space="preserve"> diatur sebesar 10 cm.</w:t>
      </w:r>
      <w:r w:rsidR="00A82E0F">
        <w:rPr>
          <w:szCs w:val="24"/>
          <w:lang w:val="en-US"/>
        </w:rPr>
        <w:t xml:space="preserve"> Hal ini dilakukan agar bidang judul tidak terlalu sempit.</w:t>
      </w:r>
    </w:p>
    <w:p w:rsidR="008F6C25" w:rsidRDefault="001A0D8D" w:rsidP="008F6C25">
      <w:r>
        <w:rPr>
          <w:noProof/>
          <w:lang w:eastAsia="zh-TW"/>
        </w:rPr>
        <mc:AlternateContent>
          <mc:Choice Requires="wps">
            <w:drawing>
              <wp:anchor distT="0" distB="0" distL="114300" distR="114300" simplePos="0" relativeHeight="251680768" behindDoc="0" locked="0" layoutInCell="1" allowOverlap="0">
                <wp:simplePos x="0" y="0"/>
                <wp:positionH relativeFrom="margin">
                  <wp:align>center</wp:align>
                </wp:positionH>
                <wp:positionV relativeFrom="margin">
                  <wp:align>bottom</wp:align>
                </wp:positionV>
                <wp:extent cx="3738880" cy="2910840"/>
                <wp:effectExtent l="2540" t="1905" r="1905" b="1905"/>
                <wp:wrapTopAndBottom/>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880" cy="291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37E4" w:rsidRDefault="004537E4" w:rsidP="004537E4">
                            <w:pPr>
                              <w:pStyle w:val="Paragraf"/>
                              <w:keepNext/>
                              <w:ind w:firstLine="0"/>
                              <w:jc w:val="center"/>
                            </w:pPr>
                            <w:r>
                              <w:rPr>
                                <w:noProof/>
                                <w:lang w:val="en-US"/>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275625" w:rsidRDefault="004537E4" w:rsidP="004537E4">
                            <w:pPr>
                              <w:pStyle w:val="Caption"/>
                              <w:jc w:val="center"/>
                            </w:pPr>
                            <w:bookmarkStart w:id="155" w:name="_Ref330990903"/>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7</w:t>
                            </w:r>
                            <w:r w:rsidR="00057190">
                              <w:rPr>
                                <w:noProof/>
                              </w:rPr>
                              <w:fldChar w:fldCharType="end"/>
                            </w:r>
                            <w:bookmarkEnd w:id="155"/>
                            <w:r>
                              <w:t xml:space="preserve">  </w:t>
                            </w:r>
                            <w:bookmarkStart w:id="156" w:name="_Toc331485142"/>
                            <w:r>
                              <w:t>Jendela untuk memasukkan judul ilustrasi</w:t>
                            </w:r>
                            <w:bookmarkEnd w:id="1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8" type="#_x0000_t202" style="position:absolute;left:0;text-align:left;margin-left:0;margin-top:0;width:294.4pt;height:229.2pt;z-index:25168076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" o:allowoverlap="f" stroked="f">
                <v:textbox>
                  <w:txbxContent>
                    <w:p w:rsidR="004537E4" w:rsidRDefault="004537E4" w:rsidP="004537E4">
                      <w:pPr>
                        <w:pStyle w:val="Paragraf"/>
                        <w:keepNext/>
                        <w:ind w:firstLine="0"/>
                        <w:jc w:val="center"/>
                      </w:pPr>
                      <w:r>
                        <w:rPr>
                          <w:noProof/>
                          <w:lang w:val="en-US"/>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275625" w:rsidRDefault="004537E4" w:rsidP="004537E4">
                      <w:pPr>
                        <w:pStyle w:val="Caption"/>
                        <w:jc w:val="center"/>
                      </w:pPr>
                      <w:bookmarkStart w:id="157" w:name="_Ref330990903"/>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7</w:t>
                      </w:r>
                      <w:r w:rsidR="00057190">
                        <w:rPr>
                          <w:noProof/>
                        </w:rPr>
                        <w:fldChar w:fldCharType="end"/>
                      </w:r>
                      <w:bookmarkEnd w:id="157"/>
                      <w:r>
                        <w:t xml:space="preserve">  </w:t>
                      </w:r>
                      <w:bookmarkStart w:id="158" w:name="_Toc331485142"/>
                      <w:r>
                        <w:t>Jendela untuk memasukkan judul ilustrasi</w:t>
                      </w:r>
                      <w:bookmarkEnd w:id="158"/>
                    </w:p>
                  </w:txbxContent>
                </v:textbox>
                <w10:wrap type="topAndBottom" anchorx="margin" anchory="margin"/>
              </v:shape>
            </w:pict>
          </mc:Fallback>
        </mc:AlternateContent>
      </w:r>
      <w:r w:rsidR="006C496A">
        <w:rPr>
          <w:szCs w:val="24"/>
        </w:rPr>
        <w:t xml:space="preserve">Selanjutnya, tata letak </w:t>
      </w:r>
      <w:r w:rsidR="006C496A">
        <w:rPr>
          <w:i/>
          <w:szCs w:val="24"/>
        </w:rPr>
        <w:t>text box</w:t>
      </w:r>
      <w:r w:rsidR="006C496A">
        <w:rPr>
          <w:szCs w:val="24"/>
        </w:rPr>
        <w:t xml:space="preserve"> harus diatur agar sesuai dengan format yang diberikan dalam Pedoman Penyajian Karya Ilmiah. Opsi pengaturan tata letak berada pada jendela </w:t>
      </w:r>
      <w:r w:rsidR="006C496A" w:rsidRPr="00A82E0F">
        <w:rPr>
          <w:i/>
          <w:szCs w:val="24"/>
        </w:rPr>
        <w:t>Layout</w:t>
      </w:r>
      <w:r w:rsidR="006C496A">
        <w:rPr>
          <w:szCs w:val="24"/>
        </w:rPr>
        <w:t xml:space="preserve">. Untuk masuk ke jendela tersebut pada Word 2007, klik kanan pada </w:t>
      </w:r>
      <w:r w:rsidR="006C496A">
        <w:rPr>
          <w:i/>
          <w:szCs w:val="24"/>
        </w:rPr>
        <w:t>text box</w:t>
      </w:r>
      <w:r w:rsidR="006C496A">
        <w:rPr>
          <w:szCs w:val="24"/>
        </w:rPr>
        <w:t xml:space="preserve"> kemudian pilih </w:t>
      </w:r>
      <w:r w:rsidR="006C496A" w:rsidRPr="00275625">
        <w:rPr>
          <w:i/>
          <w:szCs w:val="24"/>
        </w:rPr>
        <w:t>Format Text Box</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Layout</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Advanced</w:t>
      </w:r>
      <w:r w:rsidR="006C496A">
        <w:rPr>
          <w:szCs w:val="24"/>
        </w:rPr>
        <w:t xml:space="preserve">. Pada Word 2010, klik kanan pada </w:t>
      </w:r>
      <w:r w:rsidR="006C496A">
        <w:rPr>
          <w:i/>
          <w:szCs w:val="24"/>
        </w:rPr>
        <w:t>text box</w:t>
      </w:r>
      <w:r w:rsidR="006C496A">
        <w:rPr>
          <w:szCs w:val="24"/>
        </w:rPr>
        <w:t xml:space="preserve"> kemudian pilih </w:t>
      </w:r>
      <w:r w:rsidR="006C496A" w:rsidRPr="00275625">
        <w:rPr>
          <w:i/>
          <w:szCs w:val="24"/>
        </w:rPr>
        <w:t>More Layout Options</w:t>
      </w:r>
      <w:r w:rsidR="006C496A">
        <w:rPr>
          <w:szCs w:val="24"/>
        </w:rPr>
        <w:t>.</w:t>
      </w:r>
      <w:r w:rsidR="008F6C25" w:rsidRPr="008F6C25">
        <w:t xml:space="preserve"> </w:t>
      </w:r>
    </w:p>
    <w:p w:rsidR="006C496A" w:rsidRPr="009F4498" w:rsidRDefault="006C496A" w:rsidP="006C496A">
      <w:pPr>
        <w:pStyle w:val="Paragraf"/>
        <w:rPr>
          <w:lang w:val="en-US"/>
        </w:rPr>
      </w:pPr>
      <w:r>
        <w:rPr>
          <w:lang w:val="en-US"/>
        </w:rPr>
        <w:t>Pada</w:t>
      </w:r>
      <w:r>
        <w:rPr>
          <w:i/>
          <w:lang w:val="en-US"/>
        </w:rPr>
        <w:t xml:space="preserve"> Position</w:t>
      </w:r>
      <w:r>
        <w:rPr>
          <w:lang w:val="en-US"/>
        </w:rPr>
        <w:t>, atur nilai</w:t>
      </w:r>
      <w:r>
        <w:rPr>
          <w:i/>
          <w:lang w:val="en-US"/>
        </w:rPr>
        <w:t xml:space="preserve"> horizontal alignment </w:t>
      </w:r>
      <w:r>
        <w:rPr>
          <w:lang w:val="en-US"/>
        </w:rPr>
        <w:t xml:space="preserve">dan </w:t>
      </w:r>
      <w:r>
        <w:rPr>
          <w:i/>
          <w:lang w:val="en-US"/>
        </w:rPr>
        <w:t>vertical alignment</w:t>
      </w:r>
      <w:r>
        <w:rPr>
          <w:lang w:val="en-US"/>
        </w:rPr>
        <w:t xml:space="preserve"> sesuai dengan</w:t>
      </w:r>
      <w:r w:rsidR="004537E4">
        <w:rPr>
          <w:lang w:val="en-US"/>
        </w:rPr>
        <w:t xml:space="preserve"> </w:t>
      </w:r>
      <w:r w:rsidR="00785881">
        <w:rPr>
          <w:lang w:val="en-US"/>
        </w:rPr>
        <w:fldChar w:fldCharType="begin"/>
      </w:r>
      <w:r w:rsidR="004537E4">
        <w:rPr>
          <w:lang w:val="en-US"/>
        </w:rPr>
        <w:instrText xml:space="preserve"> REF _Ref330451782 \h </w:instrText>
      </w:r>
      <w:r w:rsidR="00785881">
        <w:rPr>
          <w:lang w:val="en-US"/>
        </w:rPr>
      </w:r>
      <w:r w:rsidR="00785881">
        <w:rPr>
          <w:lang w:val="en-US"/>
        </w:rPr>
        <w:fldChar w:fldCharType="separate"/>
      </w:r>
      <w:r w:rsidR="001A0D8D">
        <w:t xml:space="preserve">Gambar </w:t>
      </w:r>
      <w:r w:rsidR="001A0D8D">
        <w:rPr>
          <w:noProof/>
        </w:rPr>
        <w:t>5</w:t>
      </w:r>
      <w:r w:rsidR="00785881">
        <w:rPr>
          <w:lang w:val="en-US"/>
        </w:rPr>
        <w:fldChar w:fldCharType="end"/>
      </w:r>
      <w:r>
        <w:rPr>
          <w:lang w:val="en-US"/>
        </w:rPr>
        <w:t xml:space="preserve">. Pastikan pilihan </w:t>
      </w:r>
      <w:r w:rsidRPr="00275625">
        <w:rPr>
          <w:i/>
          <w:lang w:val="en-US"/>
        </w:rPr>
        <w:t>Allow overlap</w:t>
      </w:r>
      <w:r>
        <w:rPr>
          <w:lang w:val="en-US"/>
        </w:rPr>
        <w:t xml:space="preserve"> tidak dicentang. Setelah itu, pilih </w:t>
      </w:r>
      <w:r w:rsidRPr="00275625">
        <w:rPr>
          <w:i/>
          <w:lang w:val="en-US"/>
        </w:rPr>
        <w:t>Wrapping Style, Top and Bottom</w:t>
      </w:r>
      <w:r w:rsidRPr="00F44CE5">
        <w:rPr>
          <w:lang w:val="en-US"/>
        </w:rPr>
        <w:t xml:space="preserve"> </w:t>
      </w:r>
      <w:r>
        <w:rPr>
          <w:lang w:val="en-US"/>
        </w:rPr>
        <w:t>(</w:t>
      </w:r>
      <w:r w:rsidR="00785881">
        <w:rPr>
          <w:lang w:val="en-US"/>
        </w:rPr>
        <w:fldChar w:fldCharType="begin"/>
      </w:r>
      <w:r w:rsidR="004537E4">
        <w:rPr>
          <w:lang w:val="en-US"/>
        </w:rPr>
        <w:instrText xml:space="preserve"> REF _Ref330451791 \h </w:instrText>
      </w:r>
      <w:r w:rsidR="00785881">
        <w:rPr>
          <w:lang w:val="en-US"/>
        </w:rPr>
      </w:r>
      <w:r w:rsidR="00785881">
        <w:rPr>
          <w:lang w:val="en-US"/>
        </w:rPr>
        <w:fldChar w:fldCharType="separate"/>
      </w:r>
      <w:r w:rsidR="001A0D8D">
        <w:t xml:space="preserve">Gambar </w:t>
      </w:r>
      <w:r w:rsidR="001A0D8D">
        <w:rPr>
          <w:noProof/>
        </w:rPr>
        <w:t>6</w:t>
      </w:r>
      <w:r w:rsidR="00785881">
        <w:rPr>
          <w:lang w:val="en-US"/>
        </w:rPr>
        <w:fldChar w:fldCharType="end"/>
      </w:r>
      <w:r>
        <w:rPr>
          <w:lang w:val="en-US"/>
        </w:rPr>
        <w:t xml:space="preserve">). Setelah tombol OK ditekan, posisi </w:t>
      </w:r>
      <w:r>
        <w:rPr>
          <w:i/>
          <w:lang w:val="en-US"/>
        </w:rPr>
        <w:t>text box</w:t>
      </w:r>
      <w:r>
        <w:rPr>
          <w:lang w:val="en-US"/>
        </w:rPr>
        <w:t xml:space="preserve"> akan disesuaikan dengan opsi yang telah diatur sebelumnya. Jangan lupa untuk menghilangkan warna garis </w:t>
      </w:r>
      <w:r>
        <w:rPr>
          <w:i/>
          <w:lang w:val="en-US"/>
        </w:rPr>
        <w:t>text box</w:t>
      </w:r>
      <w:r>
        <w:rPr>
          <w:lang w:val="en-US"/>
        </w:rPr>
        <w:t xml:space="preserve"> yang secara </w:t>
      </w:r>
      <w:r>
        <w:rPr>
          <w:i/>
          <w:lang w:val="en-US"/>
        </w:rPr>
        <w:t>default</w:t>
      </w:r>
      <w:r w:rsidR="004537E4">
        <w:rPr>
          <w:lang w:val="en-US"/>
        </w:rPr>
        <w:t xml:space="preserve"> bewarna hitam</w:t>
      </w:r>
      <w:r w:rsidR="002C6858">
        <w:rPr>
          <w:lang w:val="en-US"/>
        </w:rPr>
        <w:t xml:space="preserve">. </w:t>
      </w:r>
      <w:r>
        <w:rPr>
          <w:lang w:val="en-US"/>
        </w:rPr>
        <w:t xml:space="preserve">Dengan menggunakan </w:t>
      </w:r>
      <w:r>
        <w:rPr>
          <w:i/>
          <w:lang w:val="en-US"/>
        </w:rPr>
        <w:t>text box</w:t>
      </w:r>
      <w:r>
        <w:rPr>
          <w:lang w:val="en-US"/>
        </w:rPr>
        <w:t>, posisi gambar atau tabel dapat diatur dengan mudah tanpa menimbulkan ruang kosong yang signifikan pada karya ilmiah.</w:t>
      </w:r>
    </w:p>
    <w:p w:rsidR="00015668" w:rsidRDefault="00015668" w:rsidP="009935BF">
      <w:pPr>
        <w:pStyle w:val="Paragraf"/>
        <w:widowControl w:val="0"/>
        <w:rPr>
          <w:szCs w:val="24"/>
          <w:lang w:val="en-US"/>
        </w:rPr>
      </w:pPr>
    </w:p>
    <w:p w:rsidR="00015668" w:rsidRPr="00D90448" w:rsidRDefault="00015668" w:rsidP="00015668">
      <w:pPr>
        <w:pStyle w:val="Heading3"/>
      </w:pPr>
      <w:r>
        <w:t xml:space="preserve">Pemberian Judul </w:t>
      </w:r>
      <w:r w:rsidR="00EE6360">
        <w:t>Tabel, Gambar, dan Lampiran</w:t>
      </w:r>
    </w:p>
    <w:p w:rsidR="00015668" w:rsidRDefault="007825E4" w:rsidP="00015668">
      <w:pPr>
        <w:pStyle w:val="Paragraf"/>
        <w:widowControl w:val="0"/>
        <w:rPr>
          <w:szCs w:val="24"/>
          <w:lang w:val="en-US"/>
        </w:rPr>
      </w:pPr>
      <w:r>
        <w:rPr>
          <w:szCs w:val="24"/>
          <w:lang w:val="en-US"/>
        </w:rPr>
        <w:t>Tabel, Gambar, dan Lampiran yang dicantumkan dalam karya ilmiah harus diberi judul. Untuk m</w:t>
      </w:r>
      <w:r w:rsidR="00292415">
        <w:rPr>
          <w:szCs w:val="24"/>
          <w:lang w:val="en-US"/>
        </w:rPr>
        <w:t xml:space="preserve">empermudah pembuatan Daftar Tabel, Gambar, dan Lampiran, sebaiknya fitur </w:t>
      </w:r>
      <w:r w:rsidR="00292415">
        <w:rPr>
          <w:i/>
          <w:szCs w:val="24"/>
          <w:lang w:val="en-US"/>
        </w:rPr>
        <w:t>caption</w:t>
      </w:r>
      <w:r w:rsidR="00292415">
        <w:rPr>
          <w:szCs w:val="24"/>
          <w:lang w:val="en-US"/>
        </w:rPr>
        <w:t xml:space="preserve"> pada Word digunakan. </w:t>
      </w:r>
      <w:r w:rsidR="00D27E6D">
        <w:rPr>
          <w:i/>
          <w:szCs w:val="24"/>
          <w:lang w:val="en-US"/>
        </w:rPr>
        <w:t xml:space="preserve">Caption </w:t>
      </w:r>
      <w:r w:rsidR="009B7A84">
        <w:rPr>
          <w:szCs w:val="24"/>
          <w:lang w:val="en-US"/>
        </w:rPr>
        <w:t>dapat diberikan dengan menekan tombol kanan tetikus pada</w:t>
      </w:r>
      <w:r w:rsidR="00005153">
        <w:rPr>
          <w:szCs w:val="24"/>
          <w:lang w:val="en-US"/>
        </w:rPr>
        <w:t xml:space="preserve"> Gambar atau Tabel. </w:t>
      </w:r>
      <w:r w:rsidR="00372D87">
        <w:rPr>
          <w:szCs w:val="24"/>
          <w:lang w:val="en-US"/>
        </w:rPr>
        <w:t xml:space="preserve">Setelah itu, muncul jendela </w:t>
      </w:r>
      <w:r w:rsidR="00372D87">
        <w:rPr>
          <w:i/>
          <w:szCs w:val="24"/>
          <w:lang w:val="en-US"/>
        </w:rPr>
        <w:t>caption</w:t>
      </w:r>
      <w:r w:rsidR="00372D87">
        <w:rPr>
          <w:szCs w:val="24"/>
          <w:lang w:val="en-US"/>
        </w:rPr>
        <w:t xml:space="preserve"> (</w:t>
      </w:r>
      <w:r w:rsidR="00785881">
        <w:rPr>
          <w:szCs w:val="24"/>
          <w:lang w:val="en-US"/>
        </w:rPr>
        <w:fldChar w:fldCharType="begin"/>
      </w:r>
      <w:r w:rsidR="002C6858">
        <w:rPr>
          <w:szCs w:val="24"/>
          <w:lang w:val="en-US"/>
        </w:rPr>
        <w:instrText xml:space="preserve"> REF _Ref330990903 \h </w:instrText>
      </w:r>
      <w:r w:rsidR="00785881">
        <w:rPr>
          <w:szCs w:val="24"/>
          <w:lang w:val="en-US"/>
        </w:rPr>
      </w:r>
      <w:r w:rsidR="00785881">
        <w:rPr>
          <w:szCs w:val="24"/>
          <w:lang w:val="en-US"/>
        </w:rPr>
        <w:fldChar w:fldCharType="separate"/>
      </w:r>
      <w:r w:rsidR="001A0D8D">
        <w:t xml:space="preserve">Gambar </w:t>
      </w:r>
      <w:r w:rsidR="001A0D8D">
        <w:rPr>
          <w:noProof/>
        </w:rPr>
        <w:t>7</w:t>
      </w:r>
      <w:r w:rsidR="00785881">
        <w:rPr>
          <w:szCs w:val="24"/>
          <w:lang w:val="en-US"/>
        </w:rPr>
        <w:fldChar w:fldCharType="end"/>
      </w:r>
      <w:r w:rsidR="007309B0">
        <w:rPr>
          <w:szCs w:val="24"/>
          <w:lang w:val="en-US"/>
        </w:rPr>
        <w:t>).  P</w:t>
      </w:r>
      <w:r w:rsidR="00372D87">
        <w:rPr>
          <w:szCs w:val="24"/>
          <w:lang w:val="en-US"/>
        </w:rPr>
        <w:t>ilih</w:t>
      </w:r>
      <w:r w:rsidR="007309B0">
        <w:rPr>
          <w:szCs w:val="24"/>
          <w:lang w:val="en-US"/>
        </w:rPr>
        <w:t>lah</w:t>
      </w:r>
      <w:r w:rsidR="00372D87">
        <w:rPr>
          <w:szCs w:val="24"/>
          <w:lang w:val="en-US"/>
        </w:rPr>
        <w:t xml:space="preserve"> label yang sesuai dengan jenis ilustrasi. Judul ilustrasi dimasukkan pada </w:t>
      </w:r>
      <w:r w:rsidR="00372D87">
        <w:rPr>
          <w:i/>
          <w:szCs w:val="24"/>
          <w:lang w:val="en-US"/>
        </w:rPr>
        <w:t>text box</w:t>
      </w:r>
      <w:r w:rsidR="00372D87">
        <w:rPr>
          <w:szCs w:val="24"/>
          <w:lang w:val="en-US"/>
        </w:rPr>
        <w:t xml:space="preserve"> </w:t>
      </w:r>
      <w:r w:rsidR="00372D87">
        <w:rPr>
          <w:i/>
          <w:szCs w:val="24"/>
          <w:lang w:val="en-US"/>
        </w:rPr>
        <w:t>Caption</w:t>
      </w:r>
      <w:r w:rsidR="00372D87">
        <w:rPr>
          <w:szCs w:val="24"/>
          <w:lang w:val="en-US"/>
        </w:rPr>
        <w:t xml:space="preserve">. </w:t>
      </w:r>
      <w:r w:rsidR="003D18F8">
        <w:rPr>
          <w:szCs w:val="24"/>
          <w:lang w:val="en-US"/>
        </w:rPr>
        <w:t>Atur</w:t>
      </w:r>
      <w:r w:rsidR="007309B0">
        <w:rPr>
          <w:szCs w:val="24"/>
          <w:lang w:val="en-US"/>
        </w:rPr>
        <w:t>lah</w:t>
      </w:r>
      <w:r w:rsidR="003D18F8">
        <w:rPr>
          <w:szCs w:val="24"/>
          <w:lang w:val="en-US"/>
        </w:rPr>
        <w:t xml:space="preserve"> format judul ilustrasi sesuai dengan yang tercantum pada PPKI.</w:t>
      </w:r>
    </w:p>
    <w:p w:rsidR="005A7D08" w:rsidRDefault="005A7D08" w:rsidP="00015668">
      <w:pPr>
        <w:pStyle w:val="Paragraf"/>
        <w:widowControl w:val="0"/>
        <w:rPr>
          <w:szCs w:val="24"/>
          <w:lang w:val="en-US"/>
        </w:rPr>
      </w:pPr>
    </w:p>
    <w:p w:rsidR="005A7D08" w:rsidRDefault="00EE6360" w:rsidP="00EE269B">
      <w:pPr>
        <w:pStyle w:val="Heading3"/>
      </w:pPr>
      <w:r>
        <w:t>Pembangkitan Daftar Tabel, Gambar, dan Lampiran</w:t>
      </w:r>
    </w:p>
    <w:p w:rsidR="003D18F8" w:rsidRDefault="003D18F8" w:rsidP="003D18F8">
      <w:r>
        <w:t xml:space="preserve">Daftar Tabel, Gambar, dan Lampiran dicantumkan pada tulisan. </w:t>
      </w:r>
      <w:r w:rsidR="00EE6360">
        <w:t xml:space="preserve">Ketiga daftar tersebut dapat dibuat dengan menggunakan fitur </w:t>
      </w:r>
      <w:r w:rsidR="00EE6360">
        <w:rPr>
          <w:i/>
        </w:rPr>
        <w:t>Table of Figures</w:t>
      </w:r>
      <w:r w:rsidR="00EE6360">
        <w:t xml:space="preserve">. Namun, setiap judul Tabel, Gambar, dan Lampiran harus diberi judul dengan menggunakan </w:t>
      </w:r>
      <w:r w:rsidR="00EE6360">
        <w:rPr>
          <w:i/>
        </w:rPr>
        <w:t>caption</w:t>
      </w:r>
      <w:r w:rsidR="00EE6360">
        <w:t xml:space="preserve"> agar fitur ini dapat digunakan.</w:t>
      </w:r>
    </w:p>
    <w:p w:rsidR="00AF2ECE" w:rsidRDefault="00AF2ECE" w:rsidP="003D18F8">
      <w:r>
        <w:lastRenderedPageBreak/>
        <w:t xml:space="preserve">Fitur ini dapat digunakan dengan memilih menu </w:t>
      </w:r>
      <w:r>
        <w:rPr>
          <w:i/>
        </w:rPr>
        <w:t>References</w:t>
      </w:r>
      <w:r>
        <w:t xml:space="preserve"> </w:t>
      </w:r>
      <w:r>
        <w:sym w:font="Wingdings" w:char="F0E0"/>
      </w:r>
      <w:r>
        <w:t xml:space="preserve"> </w:t>
      </w:r>
      <w:r>
        <w:rPr>
          <w:i/>
        </w:rPr>
        <w:t>Insert Table of Figures</w:t>
      </w:r>
      <w:r>
        <w:t xml:space="preserve">. Setelah itu, jendela seperti pada </w:t>
      </w:r>
      <w:r w:rsidR="00CA49D7">
        <w:t>(</w:t>
      </w:r>
      <w:r w:rsidR="00785881">
        <w:fldChar w:fldCharType="begin"/>
      </w:r>
      <w:r w:rsidR="00AF1DE5">
        <w:instrText xml:space="preserve"> REF _Ref331004613 \h </w:instrText>
      </w:r>
      <w:r w:rsidR="00785881">
        <w:fldChar w:fldCharType="separate"/>
      </w:r>
      <w:r w:rsidR="001A0D8D">
        <w:t xml:space="preserve">Gambar </w:t>
      </w:r>
      <w:r w:rsidR="001A0D8D">
        <w:rPr>
          <w:noProof/>
        </w:rPr>
        <w:t>8</w:t>
      </w:r>
      <w:r w:rsidR="00785881">
        <w:fldChar w:fldCharType="end"/>
      </w:r>
      <w:r w:rsidR="00CA49D7">
        <w:t>) akan muncul. Pastikan semua kolom terisi sesuai dengan</w:t>
      </w:r>
      <w:r w:rsidR="00AF1DE5">
        <w:t xml:space="preserve"> </w:t>
      </w:r>
      <w:r w:rsidR="00785881">
        <w:fldChar w:fldCharType="begin"/>
      </w:r>
      <w:r w:rsidR="00AF1DE5">
        <w:instrText xml:space="preserve"> REF _Ref331004613 \h </w:instrText>
      </w:r>
      <w:r w:rsidR="00785881">
        <w:fldChar w:fldCharType="separate"/>
      </w:r>
      <w:r w:rsidR="001A0D8D">
        <w:t xml:space="preserve">Gambar </w:t>
      </w:r>
      <w:r w:rsidR="001A0D8D">
        <w:rPr>
          <w:noProof/>
        </w:rPr>
        <w:t>8</w:t>
      </w:r>
      <w:r w:rsidR="00785881">
        <w:fldChar w:fldCharType="end"/>
      </w:r>
      <w:r w:rsidR="00CA49D7">
        <w:t xml:space="preserve">. Bagian </w:t>
      </w:r>
      <w:r w:rsidR="00CA49D7">
        <w:rPr>
          <w:i/>
        </w:rPr>
        <w:t>Caption label</w:t>
      </w:r>
      <w:r w:rsidR="00CA49D7">
        <w:t xml:space="preserve"> diisi dengan jenis ilustrasi yang ingin dibuat daftarnya.</w:t>
      </w:r>
    </w:p>
    <w:p w:rsidR="00CA49D7" w:rsidRPr="00C07127" w:rsidRDefault="001A0D8D" w:rsidP="003D18F8">
      <w:r>
        <w:rPr>
          <w:noProof/>
          <w:lang w:eastAsia="zh-TW"/>
        </w:rPr>
        <mc:AlternateContent>
          <mc:Choice Requires="wps">
            <w:drawing>
              <wp:anchor distT="0" distB="0" distL="114300" distR="114300" simplePos="0" relativeHeight="251682816" behindDoc="0" locked="0" layoutInCell="1" allowOverlap="0">
                <wp:simplePos x="0" y="0"/>
                <wp:positionH relativeFrom="margin">
                  <wp:align>center</wp:align>
                </wp:positionH>
                <wp:positionV relativeFrom="margin">
                  <wp:align>top</wp:align>
                </wp:positionV>
                <wp:extent cx="3696335" cy="3510280"/>
                <wp:effectExtent l="0" t="3810" r="0" b="635"/>
                <wp:wrapTopAndBottom/>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51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1DE5" w:rsidRDefault="00AF1DE5" w:rsidP="00AF1DE5">
                            <w:pPr>
                              <w:keepNext/>
                              <w:ind w:firstLine="0"/>
                              <w:jc w:val="center"/>
                            </w:pPr>
                            <w:r>
                              <w:rPr>
                                <w:noProof/>
                                <w:lang w:eastAsia="en-US"/>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AF1DE5" w:rsidRPr="00EE6360" w:rsidRDefault="00AF1DE5" w:rsidP="00AF1DE5">
                            <w:pPr>
                              <w:pStyle w:val="Caption"/>
                              <w:ind w:left="1134" w:hanging="992"/>
                            </w:pPr>
                            <w:bookmarkStart w:id="159" w:name="_Ref331004613"/>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8</w:t>
                            </w:r>
                            <w:r w:rsidR="00057190">
                              <w:rPr>
                                <w:noProof/>
                              </w:rPr>
                              <w:fldChar w:fldCharType="end"/>
                            </w:r>
                            <w:bookmarkEnd w:id="159"/>
                            <w:r>
                              <w:t xml:space="preserve">  </w:t>
                            </w:r>
                            <w:bookmarkStart w:id="160" w:name="_Toc331485143"/>
                            <w:r>
                              <w:t>J</w:t>
                            </w:r>
                            <w:r>
                              <w:rPr>
                                <w:noProof/>
                              </w:rPr>
                              <w:t>endela pembuatan Daftar Gambar, Tabel, dan Lampiran</w:t>
                            </w:r>
                            <w:bookmarkEnd w:id="160"/>
                          </w:p>
                          <w:p w:rsidR="00AF1DE5" w:rsidRDefault="00AF1DE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left:0;text-align:left;margin-left:0;margin-top:0;width:291.05pt;height:276.4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2UoiAIAABk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" o:allowoverlap="f" stroked="f">
                <v:textbox>
                  <w:txbxContent>
                    <w:p w:rsidR="00AF1DE5" w:rsidRDefault="00AF1DE5" w:rsidP="00AF1DE5">
                      <w:pPr>
                        <w:keepNext/>
                        <w:ind w:firstLine="0"/>
                        <w:jc w:val="center"/>
                      </w:pPr>
                      <w:r>
                        <w:rPr>
                          <w:noProof/>
                          <w:lang w:eastAsia="en-US"/>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AF1DE5" w:rsidRPr="00EE6360" w:rsidRDefault="00AF1DE5" w:rsidP="00AF1DE5">
                      <w:pPr>
                        <w:pStyle w:val="Caption"/>
                        <w:ind w:left="1134" w:hanging="992"/>
                      </w:pPr>
                      <w:bookmarkStart w:id="161" w:name="_Ref331004613"/>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8</w:t>
                      </w:r>
                      <w:r w:rsidR="00057190">
                        <w:rPr>
                          <w:noProof/>
                        </w:rPr>
                        <w:fldChar w:fldCharType="end"/>
                      </w:r>
                      <w:bookmarkEnd w:id="161"/>
                      <w:r>
                        <w:t xml:space="preserve">  </w:t>
                      </w:r>
                      <w:bookmarkStart w:id="162" w:name="_Toc331485143"/>
                      <w:r>
                        <w:t>J</w:t>
                      </w:r>
                      <w:r>
                        <w:rPr>
                          <w:noProof/>
                        </w:rPr>
                        <w:t>endela pembuatan Daftar Gambar, Tabel, dan Lampiran</w:t>
                      </w:r>
                      <w:bookmarkEnd w:id="162"/>
                    </w:p>
                    <w:p w:rsidR="00AF1DE5" w:rsidRDefault="00AF1DE5"/>
                  </w:txbxContent>
                </v:textbox>
                <w10:wrap type="topAndBottom" anchorx="margin" anchory="margin"/>
              </v:shape>
            </w:pict>
          </mc:Fallback>
        </mc:AlternateContent>
      </w:r>
      <w:r w:rsidR="00C07127">
        <w:t>Setelah daftar dibuat, sorot</w:t>
      </w:r>
      <w:r w:rsidR="00EE4F53">
        <w:t>lah</w:t>
      </w:r>
      <w:r w:rsidR="00C07127">
        <w:t xml:space="preserve"> seluruh bagian daftar tersebut, kemudian berikan </w:t>
      </w:r>
      <w:r w:rsidR="00C07127">
        <w:rPr>
          <w:i/>
        </w:rPr>
        <w:t>style</w:t>
      </w:r>
      <w:r w:rsidR="00C07127">
        <w:t xml:space="preserve"> Daftar Ilustrasi. Setiap baris pada daftar akan diberi nomor secara otomatis. Apabila terjadi ketidaksesuaian penomoran, pengaturan penomoran harus diatur kembali. Contohnya, poin pertama Daftar Gambar diberi nomor 3, padahal seharusnya diberi nomor 1. Apabila hal ini terjadi, tekan</w:t>
      </w:r>
      <w:r w:rsidR="00EE4F53">
        <w:t>lah</w:t>
      </w:r>
      <w:r w:rsidR="00C07127">
        <w:t xml:space="preserve"> tombol kanan tetikus pada nomor poin pertama, kemudian pilih opsi </w:t>
      </w:r>
      <w:r w:rsidR="00C07127">
        <w:rPr>
          <w:i/>
        </w:rPr>
        <w:t>Restart Numbering</w:t>
      </w:r>
      <w:r w:rsidR="00C07127">
        <w:t>.</w:t>
      </w:r>
    </w:p>
    <w:p w:rsidR="00AF2ECE" w:rsidRDefault="00AF2ECE" w:rsidP="003D18F8"/>
    <w:p w:rsidR="00381A2C" w:rsidRDefault="00381A2C" w:rsidP="00381A2C">
      <w:pPr>
        <w:pStyle w:val="Heading3"/>
      </w:pPr>
      <w:r>
        <w:t>Pengaturan Persamaan Matematika</w:t>
      </w:r>
    </w:p>
    <w:p w:rsidR="00381A2C" w:rsidRDefault="00381A2C" w:rsidP="00381A2C">
      <w:r>
        <w:t xml:space="preserve">Seringkali, persamaan perlu dituliskan dalam karya tulis ilmiah. Persamaan dapat dibuat dengan menggunakan fitur </w:t>
      </w:r>
      <w:r>
        <w:rPr>
          <w:i/>
        </w:rPr>
        <w:t>equation editor</w:t>
      </w:r>
      <w:r>
        <w:t xml:space="preserve">. Persamaan yang disajikan dalam bentuk gambar tidak disarankan karena kualitas pada saat pencetakan akan menurun. </w:t>
      </w:r>
      <w:r>
        <w:rPr>
          <w:i/>
        </w:rPr>
        <w:t xml:space="preserve">Equation editor </w:t>
      </w:r>
      <w:r>
        <w:t xml:space="preserve">dapat dibuka dengan memilih menu </w:t>
      </w:r>
      <w:r w:rsidRPr="00C514D7">
        <w:rPr>
          <w:i/>
        </w:rPr>
        <w:t>Insert</w:t>
      </w:r>
      <w:r>
        <w:t xml:space="preserve">, </w:t>
      </w:r>
      <w:r w:rsidRPr="00C514D7">
        <w:rPr>
          <w:i/>
        </w:rPr>
        <w:t>Equation</w:t>
      </w:r>
      <w:r>
        <w:t xml:space="preserve">, lalu pilih </w:t>
      </w:r>
      <w:r w:rsidRPr="00C514D7">
        <w:rPr>
          <w:i/>
        </w:rPr>
        <w:t>Insert New Equation</w:t>
      </w:r>
      <w:r>
        <w:t>.</w:t>
      </w:r>
    </w:p>
    <w:p w:rsidR="00381A2C" w:rsidRPr="00381A2C" w:rsidRDefault="00381A2C" w:rsidP="00381A2C">
      <w:r>
        <w:t xml:space="preserve">Harus diperhatikan bahwa Word akan memberikan fon Cambria Math pada setiap persamaan yang dibuat. Untuk mengubah fon menjadi Times New Roman, persamaan harus diubah terlebih dahulu dalam bentuk </w:t>
      </w:r>
      <w:r>
        <w:rPr>
          <w:i/>
        </w:rPr>
        <w:t>normal t</w:t>
      </w:r>
      <w:r w:rsidRPr="00381A2C">
        <w:rPr>
          <w:i/>
        </w:rPr>
        <w:t>ext</w:t>
      </w:r>
      <w:r>
        <w:t xml:space="preserve">. Pengubahan dilakukan dengan menyorot persamaan, memilih menu </w:t>
      </w:r>
      <w:r>
        <w:rPr>
          <w:i/>
        </w:rPr>
        <w:t>Design</w:t>
      </w:r>
      <w:r>
        <w:t xml:space="preserve">, kemudian mengaktifkan tombol </w:t>
      </w:r>
      <w:r>
        <w:rPr>
          <w:i/>
        </w:rPr>
        <w:t>normal text</w:t>
      </w:r>
      <w:r>
        <w:t xml:space="preserve"> yang terdapat pada sisi kiri. Setelah hal tersebut dilakukan, barulah jenis fon untuk persamaan dapat diubah. Pastikan penulisan persamaan sesuai dengan yang terdapat pada buku Pedoman Penulisan Karya Ilmiah. Berikut merupakan contoh persamaan yang fonnya</w:t>
      </w:r>
      <w:r w:rsidR="00B210F2" w:rsidRPr="00B210F2">
        <w:t xml:space="preserve"> </w:t>
      </w:r>
      <w:r w:rsidR="00B210F2">
        <w:t>telah diubah</w:t>
      </w:r>
      <w:r>
        <w:t xml:space="preserve"> menjadi Times New Roman.</w:t>
      </w:r>
    </w:p>
    <w:p w:rsidR="00381A2C" w:rsidRDefault="00381A2C" w:rsidP="00150FD7">
      <w:pPr>
        <w:pStyle w:val="Equation"/>
        <w:ind w:firstLine="0"/>
        <w:jc w:val="center"/>
        <w:rPr>
          <w:rFonts w:ascii="Times New Roman" w:cstheme="minorBidi"/>
        </w:rPr>
      </w:pPr>
      <m:oMathPara>
        <m:oMath>
          <m:r>
            <m:rPr>
              <m:nor/>
            </m:rPr>
            <w:rPr>
              <w:rFonts w:ascii="Times New Roman"/>
            </w:rPr>
            <w:lastRenderedPageBreak/>
            <m:t>f</m:t>
          </m:r>
          <m:d>
            <m:dPr>
              <m:ctrlPr>
                <w:rPr>
                  <w:rFonts w:hAnsi="Cambria Math"/>
                </w:rPr>
              </m:ctrlPr>
            </m:dPr>
            <m:e>
              <m:r>
                <m:rPr>
                  <m:nor/>
                </m:rPr>
                <w:rPr>
                  <w:rFonts w:ascii="Times New Roman"/>
                  <w:i/>
                </w:rPr>
                <m:t>x</m:t>
              </m:r>
            </m:e>
          </m:d>
          <m:r>
            <m:rPr>
              <m:nor/>
            </m:rPr>
            <w:rPr>
              <w:rFonts w:ascii="Times New Roman"/>
            </w:rPr>
            <m:t>=</m:t>
          </m:r>
          <m:sSub>
            <m:sSubPr>
              <m:ctrlPr>
                <w:rPr>
                  <w:rFonts w:hAnsi="Cambria Math"/>
                </w:rPr>
              </m:ctrlPr>
            </m:sSubPr>
            <m:e>
              <m:r>
                <m:rPr>
                  <m:nor/>
                </m:rPr>
                <w:rPr>
                  <w:rFonts w:ascii="Times New Roman"/>
                  <w:i/>
                </w:rPr>
                <m:t>a</m:t>
              </m:r>
            </m:e>
            <m:sub>
              <m:r>
                <m:rPr>
                  <m:nor/>
                </m:rPr>
                <w:rPr>
                  <w:rFonts w:ascii="Times New Roman"/>
                </w:rPr>
                <m:t>0</m:t>
              </m:r>
            </m:sub>
          </m:sSub>
          <m:r>
            <m:rPr>
              <m:nor/>
            </m:rPr>
            <w:rPr>
              <w:rFonts w:ascii="Times New Roman"/>
            </w:rPr>
            <m:t>+</m:t>
          </m:r>
          <m:nary>
            <m:naryPr>
              <m:chr m:val="∑"/>
              <m:grow m:val="1"/>
              <m:ctrlPr>
                <w:rPr>
                  <w:rFonts w:hAnsi="Cambria Math"/>
                </w:rPr>
              </m:ctrlPr>
            </m:naryPr>
            <m:sub>
              <m:r>
                <m:rPr>
                  <m:nor/>
                </m:rPr>
                <w:rPr>
                  <w:rFonts w:ascii="Times New Roman"/>
                  <w:i/>
                </w:rPr>
                <m:t>n</m:t>
              </m:r>
              <m:r>
                <m:rPr>
                  <m:nor/>
                </m:rPr>
                <w:rPr>
                  <w:rFonts w:ascii="Times New Roman"/>
                </w:rPr>
                <m:t>=1</m:t>
              </m:r>
            </m:sub>
            <m:sup>
              <m:r>
                <m:rPr>
                  <m:nor/>
                </m:rPr>
                <w:rPr>
                  <w:rFonts w:ascii="Times New Roman"/>
                </w:rPr>
                <m:t>∞</m:t>
              </m:r>
            </m:sup>
            <m:e>
              <m:d>
                <m:dPr>
                  <m:ctrlPr>
                    <w:rPr>
                      <w:rFonts w:hAnsi="Cambria Math"/>
                    </w:rPr>
                  </m:ctrlPr>
                </m:dPr>
                <m:e>
                  <m:sSub>
                    <m:sSubPr>
                      <m:ctrlPr>
                        <w:rPr>
                          <w:rFonts w:hAnsi="Cambria Math"/>
                        </w:rPr>
                      </m:ctrlPr>
                    </m:sSubPr>
                    <m:e>
                      <m:r>
                        <m:rPr>
                          <m:nor/>
                        </m:rPr>
                        <w:rPr>
                          <w:rFonts w:ascii="Times New Roman" w:eastAsia="Cambria Math"/>
                          <w:i/>
                        </w:rPr>
                        <m:t>a</m:t>
                      </m:r>
                    </m:e>
                    <m:sub>
                      <m:r>
                        <m:rPr>
                          <m:nor/>
                        </m:rPr>
                        <w:rPr>
                          <w:rFonts w:ascii="Times New Roman" w:eastAsia="Cambria Math"/>
                        </w:rPr>
                        <m:t>n</m:t>
                      </m:r>
                    </m:sub>
                  </m:sSub>
                  <m:func>
                    <m:funcPr>
                      <m:ctrlPr>
                        <w:rPr>
                          <w:rFonts w:hAnsi="Cambria Math"/>
                        </w:rPr>
                      </m:ctrlPr>
                    </m:funcPr>
                    <m:fName>
                      <m:r>
                        <m:rPr>
                          <m:nor/>
                        </m:rPr>
                        <w:rPr>
                          <w:rFonts w:ascii="Times New Roman" w:eastAsia="Cambria Math"/>
                        </w:rPr>
                        <m:t>cos</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r>
                    <m:rPr>
                      <m:nor/>
                    </m:rPr>
                    <w:rPr>
                      <w:rFonts w:ascii="Times New Roman" w:eastAsia="Cambria Math"/>
                    </w:rPr>
                    <m:t>+</m:t>
                  </m:r>
                  <m:sSub>
                    <m:sSubPr>
                      <m:ctrlPr>
                        <w:rPr>
                          <w:rFonts w:hAnsi="Cambria Math"/>
                        </w:rPr>
                      </m:ctrlPr>
                    </m:sSubPr>
                    <m:e>
                      <m:r>
                        <m:rPr>
                          <m:nor/>
                        </m:rPr>
                        <w:rPr>
                          <w:rFonts w:ascii="Times New Roman" w:eastAsia="Cambria Math"/>
                          <w:i/>
                        </w:rPr>
                        <m:t>b</m:t>
                      </m:r>
                    </m:e>
                    <m:sub>
                      <m:r>
                        <m:rPr>
                          <m:nor/>
                        </m:rPr>
                        <w:rPr>
                          <w:rFonts w:ascii="Times New Roman" w:eastAsia="Cambria Math"/>
                          <w:i/>
                        </w:rPr>
                        <m:t>n</m:t>
                      </m:r>
                    </m:sub>
                  </m:sSub>
                  <m:func>
                    <m:funcPr>
                      <m:ctrlPr>
                        <w:rPr>
                          <w:rFonts w:hAnsi="Cambria Math"/>
                        </w:rPr>
                      </m:ctrlPr>
                    </m:funcPr>
                    <m:fName>
                      <m:r>
                        <m:rPr>
                          <m:nor/>
                        </m:rPr>
                        <w:rPr>
                          <w:rFonts w:ascii="Times New Roman" w:eastAsia="Cambria Math"/>
                        </w:rPr>
                        <m:t>sin</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e>
              </m:d>
              <m:r>
                <m:rPr>
                  <m:nor/>
                </m:rPr>
                <w:rPr>
                  <w:rFonts w:ascii="Times New Roman"/>
                </w:rPr>
                <m:t>;</m:t>
              </m:r>
              <m:r>
                <m:rPr>
                  <m:nor/>
                </m:rPr>
                <m:t xml:space="preserve"> </m:t>
              </m:r>
              <m:r>
                <m:rPr>
                  <m:nor/>
                </m:rPr>
                <w:rPr>
                  <w:rFonts w:ascii="Times New Roman"/>
                </w:rPr>
                <m:t xml:space="preserve">dengan </m:t>
              </m:r>
              <m:r>
                <m:rPr>
                  <m:nor/>
                </m:rPr>
                <w:rPr>
                  <w:rFonts w:ascii="Times New Roman"/>
                  <w:i/>
                </w:rPr>
                <m:t>x</m:t>
              </m:r>
              <m:r>
                <m:rPr>
                  <m:nor/>
                </m:rPr>
                <w:rPr>
                  <w:rFonts w:ascii="Times New Roman"/>
                </w:rPr>
                <m:t xml:space="preserve"> ≥ 0</m:t>
              </m:r>
            </m:e>
          </m:nary>
        </m:oMath>
      </m:oMathPara>
    </w:p>
    <w:p w:rsidR="00AF1DE5" w:rsidRPr="00381A2C" w:rsidRDefault="00AF1DE5" w:rsidP="00150FD7">
      <w:pPr>
        <w:pStyle w:val="Equation"/>
        <w:ind w:firstLine="0"/>
        <w:jc w:val="center"/>
        <w:rPr>
          <w:rFonts w:ascii="Times New Roman"/>
          <w:oMath/>
        </w:rPr>
      </w:pPr>
    </w:p>
    <w:p w:rsidR="00CE73A7" w:rsidRDefault="00241E82" w:rsidP="00241E82">
      <w:pPr>
        <w:pStyle w:val="Heading3"/>
      </w:pPr>
      <w:r>
        <w:t xml:space="preserve">Penggunaan </w:t>
      </w:r>
      <w:r w:rsidRPr="00241E82">
        <w:rPr>
          <w:i/>
        </w:rPr>
        <w:t>Page Break</w:t>
      </w:r>
    </w:p>
    <w:p w:rsidR="00771AD6" w:rsidRPr="00771AD6" w:rsidRDefault="00F37D98" w:rsidP="00771AD6">
      <w:r>
        <w:t xml:space="preserve">Bab yang baru tidak harus ditulis pada halaman baru, termasuk penulisan Daftar Pustaka. </w:t>
      </w:r>
      <w:r w:rsidR="00BE53D2">
        <w:t xml:space="preserve">Jika bab baru ingin ditulis pada halaman </w:t>
      </w:r>
      <w:r w:rsidR="00F712EF">
        <w:t xml:space="preserve">baru, </w:t>
      </w:r>
      <w:r w:rsidR="00F712EF">
        <w:rPr>
          <w:i/>
        </w:rPr>
        <w:t xml:space="preserve">page break </w:t>
      </w:r>
      <w:r w:rsidR="00F712EF">
        <w:t xml:space="preserve">disarankan untuk digunakan. </w:t>
      </w:r>
      <w:r w:rsidR="006223D6">
        <w:t xml:space="preserve">Pada beberapa kasus, penulis karya ilmiah memberikan beberapa baris kosong pada halaman yang berada tepat di bab baru tersebut. </w:t>
      </w:r>
      <w:r w:rsidR="00141FCF">
        <w:t xml:space="preserve">Hal tersebut tidak efisien karena apabila dilakukan pengubahan pada bagian di atasnya, awal bab baru akan turun. Untuk mempermudah, gunakan fitur </w:t>
      </w:r>
      <w:r w:rsidR="00141FCF">
        <w:rPr>
          <w:i/>
        </w:rPr>
        <w:t>page break</w:t>
      </w:r>
      <w:r w:rsidR="00141FCF">
        <w:t>.</w:t>
      </w:r>
      <w:r w:rsidR="00771AD6" w:rsidRPr="00771AD6">
        <w:rPr>
          <w:i/>
        </w:rPr>
        <w:t xml:space="preserve"> </w:t>
      </w:r>
      <w:r w:rsidR="00771AD6">
        <w:rPr>
          <w:i/>
        </w:rPr>
        <w:t>Page break</w:t>
      </w:r>
      <w:r w:rsidR="00771AD6">
        <w:t xml:space="preserve"> dapat dimasukkan dengan memilih menu </w:t>
      </w:r>
      <w:r w:rsidR="00771AD6" w:rsidRPr="00DE7A93">
        <w:rPr>
          <w:i/>
        </w:rPr>
        <w:t>p</w:t>
      </w:r>
      <w:r w:rsidR="00771AD6">
        <w:rPr>
          <w:i/>
        </w:rPr>
        <w:t xml:space="preserve">age layout </w:t>
      </w:r>
      <w:r w:rsidR="00771AD6" w:rsidRPr="00DE7A93">
        <w:sym w:font="Wingdings" w:char="F0E0"/>
      </w:r>
      <w:r w:rsidR="00771AD6">
        <w:rPr>
          <w:i/>
        </w:rPr>
        <w:t xml:space="preserve"> breaks </w:t>
      </w:r>
      <w:r w:rsidR="00771AD6" w:rsidRPr="00DE7A93">
        <w:sym w:font="Wingdings" w:char="F0E0"/>
      </w:r>
      <w:r w:rsidR="00771AD6">
        <w:rPr>
          <w:i/>
        </w:rPr>
        <w:t xml:space="preserve"> page breaks </w:t>
      </w:r>
      <w:r w:rsidR="00771AD6">
        <w:t>(</w:t>
      </w:r>
      <w:r w:rsidR="00785881">
        <w:fldChar w:fldCharType="begin"/>
      </w:r>
      <w:r w:rsidR="00AF1DE5">
        <w:instrText xml:space="preserve"> REF _Ref330990859 \h </w:instrText>
      </w:r>
      <w:r w:rsidR="00785881">
        <w:fldChar w:fldCharType="separate"/>
      </w:r>
      <w:r w:rsidR="001A0D8D">
        <w:t xml:space="preserve">Gambar </w:t>
      </w:r>
      <w:r w:rsidR="001A0D8D">
        <w:rPr>
          <w:noProof/>
        </w:rPr>
        <w:t>9</w:t>
      </w:r>
      <w:r w:rsidR="00785881">
        <w:fldChar w:fldCharType="end"/>
      </w:r>
      <w:r w:rsidR="00771AD6">
        <w:t>)</w:t>
      </w:r>
      <w:r w:rsidR="00771AD6">
        <w:rPr>
          <w:i/>
        </w:rPr>
        <w:t xml:space="preserve">. </w:t>
      </w:r>
      <w:r w:rsidR="00771AD6">
        <w:t xml:space="preserve">Dengan </w:t>
      </w:r>
      <w:r w:rsidR="00771AD6">
        <w:rPr>
          <w:i/>
        </w:rPr>
        <w:t>page breaks</w:t>
      </w:r>
      <w:r w:rsidR="00771AD6">
        <w:t xml:space="preserve">, posisi judul bab pada awal halaman tidak akan mengalami perubahan walaupun bagian sebelum halaman tersebut </w:t>
      </w:r>
      <w:r w:rsidR="00CE61F3">
        <w:t>mengalami perubahan.</w:t>
      </w:r>
    </w:p>
    <w:p w:rsidR="00241E82" w:rsidRDefault="00241E82" w:rsidP="009935BF">
      <w:pPr>
        <w:pStyle w:val="Paragraf"/>
        <w:rPr>
          <w:lang w:val="en-US"/>
        </w:rPr>
      </w:pPr>
    </w:p>
    <w:p w:rsidR="00372D87" w:rsidRDefault="00372D87" w:rsidP="00372D87"/>
    <w:p w:rsidR="00CE73A7" w:rsidRDefault="00516924" w:rsidP="00516924">
      <w:pPr>
        <w:pStyle w:val="Heading1"/>
      </w:pPr>
      <w:bookmarkStart w:id="163" w:name="_Toc330964715"/>
      <w:bookmarkStart w:id="164" w:name="_Toc337162937"/>
      <w:r>
        <w:t>SIMPULAN</w:t>
      </w:r>
      <w:r w:rsidR="00CC10C4">
        <w:t xml:space="preserve"> DAN SARAN</w:t>
      </w:r>
      <w:bookmarkEnd w:id="163"/>
      <w:bookmarkEnd w:id="164"/>
    </w:p>
    <w:p w:rsidR="00CC10C4" w:rsidRDefault="00CC10C4" w:rsidP="00CC10C4">
      <w:pPr>
        <w:pStyle w:val="Heading2"/>
      </w:pPr>
      <w:bookmarkStart w:id="165" w:name="_Toc330964716"/>
      <w:bookmarkStart w:id="166" w:name="_Toc337162938"/>
      <w:r>
        <w:t>Simpulan</w:t>
      </w:r>
      <w:bookmarkEnd w:id="165"/>
      <w:bookmarkEnd w:id="166"/>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1A0D8D" w:rsidP="00516924">
      <w:pPr>
        <w:rPr>
          <w:szCs w:val="24"/>
        </w:rPr>
      </w:pPr>
      <w:r>
        <w:rPr>
          <w:noProof/>
        </w:rPr>
        <mc:AlternateContent>
          <mc:Choice Requires="wps">
            <w:drawing>
              <wp:anchor distT="0" distB="0" distL="114300" distR="114300" simplePos="0" relativeHeight="251677696" behindDoc="0" locked="0" layoutInCell="1" allowOverlap="0">
                <wp:simplePos x="0" y="0"/>
                <wp:positionH relativeFrom="page">
                  <wp:align>center</wp:align>
                </wp:positionH>
                <wp:positionV relativeFrom="margin">
                  <wp:align>top</wp:align>
                </wp:positionV>
                <wp:extent cx="4081780" cy="1417955"/>
                <wp:effectExtent l="3810" t="3810" r="635" b="0"/>
                <wp:wrapTopAndBottom/>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1417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150FD7">
                            <w:pPr>
                              <w:keepNext/>
                              <w:ind w:firstLine="0"/>
                              <w:jc w:val="center"/>
                            </w:pPr>
                            <w:r w:rsidRPr="001E1DF3">
                              <w:rPr>
                                <w:noProof/>
                                <w:lang w:eastAsia="en-US"/>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67" w:name="_Ref330990859"/>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9</w:t>
                            </w:r>
                            <w:r w:rsidR="00057190">
                              <w:rPr>
                                <w:noProof/>
                              </w:rPr>
                              <w:fldChar w:fldCharType="end"/>
                            </w:r>
                            <w:bookmarkEnd w:id="167"/>
                            <w:r>
                              <w:t xml:space="preserve">  </w:t>
                            </w:r>
                            <w:bookmarkStart w:id="168" w:name="_Toc331485144"/>
                            <w:r>
                              <w:t xml:space="preserve">Menu untuk memasukkan </w:t>
                            </w:r>
                            <w:r w:rsidRPr="001E1DF3">
                              <w:rPr>
                                <w:i/>
                              </w:rPr>
                              <w:t>page break</w:t>
                            </w:r>
                            <w:bookmarkEnd w:id="168"/>
                          </w:p>
                          <w:p w:rsidR="00AF2ECE" w:rsidRDefault="00AF2ECE" w:rsidP="00150FD7">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left:0;text-align:left;margin-left:0;margin-top:0;width:321.4pt;height:111.65pt;z-index:251677696;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XVhgIAABk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" o:allowoverlap="f" stroked="f">
                <v:textbox>
                  <w:txbxContent>
                    <w:p w:rsidR="00AF2ECE" w:rsidRDefault="00AF2ECE" w:rsidP="00150FD7">
                      <w:pPr>
                        <w:keepNext/>
                        <w:ind w:firstLine="0"/>
                        <w:jc w:val="center"/>
                      </w:pPr>
                      <w:r w:rsidRPr="001E1DF3">
                        <w:rPr>
                          <w:noProof/>
                          <w:lang w:eastAsia="en-US"/>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69" w:name="_Ref330990859"/>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9</w:t>
                      </w:r>
                      <w:r w:rsidR="00057190">
                        <w:rPr>
                          <w:noProof/>
                        </w:rPr>
                        <w:fldChar w:fldCharType="end"/>
                      </w:r>
                      <w:bookmarkEnd w:id="169"/>
                      <w:r>
                        <w:t xml:space="preserve">  </w:t>
                      </w:r>
                      <w:bookmarkStart w:id="170" w:name="_Toc331485144"/>
                      <w:r>
                        <w:t xml:space="preserve">Menu untuk memasukkan </w:t>
                      </w:r>
                      <w:r w:rsidRPr="001E1DF3">
                        <w:rPr>
                          <w:i/>
                        </w:rPr>
                        <w:t>page break</w:t>
                      </w:r>
                      <w:bookmarkEnd w:id="170"/>
                    </w:p>
                    <w:p w:rsidR="00AF2ECE" w:rsidRDefault="00AF2ECE" w:rsidP="00150FD7">
                      <w:pPr>
                        <w:ind w:firstLine="0"/>
                        <w:jc w:val="center"/>
                      </w:pPr>
                    </w:p>
                  </w:txbxContent>
                </v:textbox>
                <w10:wrap type="topAndBottom" anchorx="page" anchory="margin"/>
              </v:shape>
            </w:pict>
          </mc:Fallback>
        </mc:AlternateContent>
      </w:r>
      <w:r w:rsidR="00516924" w:rsidRPr="007316EB">
        <w:rPr>
          <w:szCs w:val="24"/>
        </w:rPr>
        <w:t>Simpulan merupakan hasil penelitian yang boleh jadi telah dikemukakan dalam perumusan masalah dan telah diberi jaw</w:t>
      </w:r>
      <w:r w:rsidR="00516924">
        <w:rPr>
          <w:szCs w:val="24"/>
        </w:rPr>
        <w:t xml:space="preserve">aban sementara berupa hipotesis. </w:t>
      </w:r>
      <w:r w:rsidR="00516924" w:rsidRPr="007316EB">
        <w:rPr>
          <w:szCs w:val="24"/>
        </w:rPr>
        <w:t>Dalam menulis simpulan, penulis harus membedakan dugaan, t</w:t>
      </w:r>
      <w:r w:rsidR="00516924">
        <w:rPr>
          <w:szCs w:val="24"/>
        </w:rPr>
        <w:t xml:space="preserve">emuan, dan simpulan hasil studi. </w:t>
      </w:r>
      <w:r w:rsidR="00516924" w:rsidRPr="007316EB">
        <w:rPr>
          <w:szCs w:val="24"/>
        </w:rPr>
        <w:t>Pe</w:t>
      </w:r>
      <w:r w:rsidR="00516924">
        <w:rPr>
          <w:szCs w:val="24"/>
        </w:rPr>
        <w:t xml:space="preserve">rnyataan </w:t>
      </w:r>
      <w:r w:rsidR="00516924" w:rsidRPr="007316EB">
        <w:rPr>
          <w:szCs w:val="24"/>
        </w:rPr>
        <w:t>simpulan harus dilakukan secara cermat dan hati-hati. Penyampaian simpulan ini dapat dilakukan sebanyak 3 kali, yakni dalam Pembahasan, Simpulan, dan Abstrak sehingga diperlukan kecermatan untuk menyajikannya de</w:t>
      </w:r>
      <w:r w:rsidR="00516924">
        <w:rPr>
          <w:szCs w:val="24"/>
        </w:rPr>
        <w:t>ngan ungkapan yang berbeda-beda.</w:t>
      </w:r>
    </w:p>
    <w:p w:rsidR="00CC10C4" w:rsidRDefault="00CC10C4" w:rsidP="00516924">
      <w:pPr>
        <w:rPr>
          <w:szCs w:val="24"/>
        </w:rPr>
      </w:pPr>
    </w:p>
    <w:p w:rsidR="00CC10C4" w:rsidRDefault="00CC10C4" w:rsidP="00516924">
      <w:pPr>
        <w:rPr>
          <w:szCs w:val="24"/>
        </w:rPr>
      </w:pPr>
    </w:p>
    <w:p w:rsidR="00CC10C4" w:rsidRDefault="00CC10C4" w:rsidP="00CC10C4">
      <w:pPr>
        <w:pStyle w:val="Heading2"/>
      </w:pPr>
      <w:bookmarkStart w:id="171" w:name="_Toc330964717"/>
      <w:bookmarkStart w:id="172" w:name="_Toc337162939"/>
      <w:r>
        <w:t>Saran</w:t>
      </w:r>
      <w:bookmarkEnd w:id="171"/>
      <w:bookmarkEnd w:id="172"/>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 xml:space="preserve">Saran yang </w:t>
      </w:r>
      <w:r w:rsidRPr="007316EB">
        <w:rPr>
          <w:szCs w:val="24"/>
        </w:rPr>
        <w:lastRenderedPageBreak/>
        <w:t>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516924" w:rsidRDefault="001A0D8D" w:rsidP="00516924">
      <w:r>
        <w:rPr>
          <w:noProof/>
          <w:szCs w:val="24"/>
        </w:rPr>
        <mc:AlternateContent>
          <mc:Choice Requires="wps">
            <w:drawing>
              <wp:anchor distT="0" distB="0" distL="114300" distR="114300" simplePos="0" relativeHeight="251683840" behindDoc="0" locked="0" layoutInCell="1" allowOverlap="0">
                <wp:simplePos x="0" y="0"/>
                <wp:positionH relativeFrom="page">
                  <wp:posOffset>1889760</wp:posOffset>
                </wp:positionH>
                <wp:positionV relativeFrom="margin">
                  <wp:posOffset>152400</wp:posOffset>
                </wp:positionV>
                <wp:extent cx="3599815" cy="1624965"/>
                <wp:effectExtent l="3810" t="3810" r="0" b="0"/>
                <wp:wrapTopAndBottom/>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62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4F53" w:rsidRDefault="00EE4F53"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4" cstate="print"/>
                                          <a:stretch>
                                            <a:fillRect/>
                                          </a:stretch>
                                        </pic:blipFill>
                                        <pic:spPr>
                                          <a:xfrm>
                                            <a:off x="0" y="0"/>
                                            <a:ext cx="1399893" cy="1050045"/>
                                          </a:xfrm>
                                          <a:prstGeom prst="rect">
                                            <a:avLst/>
                                          </a:prstGeom>
                                        </pic:spPr>
                                      </pic:pic>
                                    </a:graphicData>
                                  </a:graphic>
                                </wp:inline>
                              </w:drawing>
                            </w:r>
                          </w:p>
                          <w:p w:rsidR="00EE4F53" w:rsidRDefault="00EE4F53" w:rsidP="00EE4F53">
                            <w:pPr>
                              <w:pStyle w:val="Caption"/>
                              <w:ind w:left="1418" w:hanging="1134"/>
                            </w:pPr>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10</w:t>
                            </w:r>
                            <w:r w:rsidR="00057190">
                              <w:rPr>
                                <w:noProof/>
                              </w:rPr>
                              <w:fldChar w:fldCharType="end"/>
                            </w:r>
                            <w:r>
                              <w:t xml:space="preserve">  </w:t>
                            </w:r>
                            <w:bookmarkStart w:id="173" w:name="_Toc331485145"/>
                            <w:r>
                              <w:t xml:space="preserve">Contoh gambar yang memiliki lebar </w:t>
                            </w:r>
                            <w:r>
                              <w:br/>
                              <w:t xml:space="preserve"> kurang dari 10 cm</w:t>
                            </w:r>
                            <w:bookmarkEnd w:id="173"/>
                          </w:p>
                          <w:p w:rsidR="00EE4F53" w:rsidRDefault="00EE4F53" w:rsidP="00EE4F53">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left:0;text-align:left;margin-left:148.8pt;margin-top:12pt;width:283.45pt;height:127.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" o:allowoverlap="f" stroked="f">
                <v:textbox>
                  <w:txbxContent>
                    <w:p w:rsidR="00EE4F53" w:rsidRDefault="00EE4F53"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4" cstate="print"/>
                                    <a:stretch>
                                      <a:fillRect/>
                                    </a:stretch>
                                  </pic:blipFill>
                                  <pic:spPr>
                                    <a:xfrm>
                                      <a:off x="0" y="0"/>
                                      <a:ext cx="1399893" cy="1050045"/>
                                    </a:xfrm>
                                    <a:prstGeom prst="rect">
                                      <a:avLst/>
                                    </a:prstGeom>
                                  </pic:spPr>
                                </pic:pic>
                              </a:graphicData>
                            </a:graphic>
                          </wp:inline>
                        </w:drawing>
                      </w:r>
                    </w:p>
                    <w:p w:rsidR="00EE4F53" w:rsidRDefault="00EE4F53" w:rsidP="00EE4F53">
                      <w:pPr>
                        <w:pStyle w:val="Caption"/>
                        <w:ind w:left="1418" w:hanging="1134"/>
                      </w:pPr>
                      <w:r>
                        <w:t xml:space="preserve">Gambar </w:t>
                      </w:r>
                      <w:r w:rsidR="00057190">
                        <w:rPr>
                          <w:noProof/>
                        </w:rPr>
                        <w:fldChar w:fldCharType="begin"/>
                      </w:r>
                      <w:r w:rsidR="00057190">
                        <w:rPr>
                          <w:noProof/>
                        </w:rPr>
                        <w:instrText xml:space="preserve"> SEQ Gambar \* ARABIC </w:instrText>
                      </w:r>
                      <w:r w:rsidR="00057190">
                        <w:rPr>
                          <w:noProof/>
                        </w:rPr>
                        <w:fldChar w:fldCharType="separate"/>
                      </w:r>
                      <w:r w:rsidR="001A0D8D">
                        <w:rPr>
                          <w:noProof/>
                        </w:rPr>
                        <w:t>10</w:t>
                      </w:r>
                      <w:r w:rsidR="00057190">
                        <w:rPr>
                          <w:noProof/>
                        </w:rPr>
                        <w:fldChar w:fldCharType="end"/>
                      </w:r>
                      <w:r>
                        <w:t xml:space="preserve">  </w:t>
                      </w:r>
                      <w:bookmarkStart w:id="174" w:name="_Toc331485145"/>
                      <w:r>
                        <w:t xml:space="preserve">Contoh gambar yang memiliki lebar </w:t>
                      </w:r>
                      <w:r>
                        <w:br/>
                        <w:t xml:space="preserve"> kurang dari 10 cm</w:t>
                      </w:r>
                      <w:bookmarkEnd w:id="174"/>
                    </w:p>
                    <w:p w:rsidR="00EE4F53" w:rsidRDefault="00EE4F53" w:rsidP="00EE4F53">
                      <w:pPr>
                        <w:ind w:firstLine="0"/>
                        <w:jc w:val="center"/>
                      </w:pPr>
                    </w:p>
                  </w:txbxContent>
                </v:textbox>
                <w10:wrap type="topAndBottom" anchorx="page" anchory="margin"/>
              </v:shape>
            </w:pict>
          </mc:Fallback>
        </mc:AlternateContent>
      </w:r>
    </w:p>
    <w:p w:rsidR="00CC10C4" w:rsidRPr="00516924" w:rsidRDefault="00CC10C4" w:rsidP="00516924"/>
    <w:p w:rsidR="00516924" w:rsidRDefault="00516924" w:rsidP="00516924">
      <w:pPr>
        <w:pStyle w:val="Heading1"/>
      </w:pPr>
      <w:bookmarkStart w:id="175" w:name="_Toc330964718"/>
      <w:bookmarkStart w:id="176" w:name="_Toc337162940"/>
      <w:r>
        <w:t>DAFTAR PUSTAKA</w:t>
      </w:r>
      <w:bookmarkEnd w:id="175"/>
      <w:bookmarkEnd w:id="176"/>
    </w:p>
    <w:p w:rsidR="00516924" w:rsidRPr="00EA01E1" w:rsidRDefault="00516924" w:rsidP="00FC3DEA">
      <w:pPr>
        <w:pStyle w:val="DaftarPustaka"/>
      </w:pPr>
      <w:r w:rsidRPr="00EA01E1">
        <w:t xml:space="preserve">Bente AD, Rico-Hesse R. 2006. Model of dengue virus infection. </w:t>
      </w:r>
      <w:r w:rsidRPr="00EA01E1">
        <w:rPr>
          <w:i/>
        </w:rPr>
        <w:t>Drug Discov Today Dis Models</w:t>
      </w:r>
      <w:r w:rsidRPr="00EA01E1">
        <w:t>. 3(1):97-103. doi: 10.1016/j.ddmod. 2006.03.014.</w:t>
      </w:r>
    </w:p>
    <w:p w:rsidR="00516924" w:rsidRPr="00EA01E1" w:rsidRDefault="00516924" w:rsidP="00FC3DEA">
      <w:pPr>
        <w:pStyle w:val="DaftarPustaka"/>
      </w:pPr>
      <w:r w:rsidRPr="00EA01E1">
        <w:t xml:space="preserve">Bernardo L, Izquierdo A, Prado I, Rosario D, Alvarez M, Santana E, Castro J, Martinez J, Rodriguez R, Morier L </w:t>
      </w:r>
      <w:r w:rsidRPr="00EA01E1">
        <w:rPr>
          <w:i/>
        </w:rPr>
        <w:t>et al</w:t>
      </w:r>
      <w:r w:rsidRPr="00EA01E1">
        <w:t xml:space="preserve">. 2008.  Primary and secondary infections of </w:t>
      </w:r>
      <w:r w:rsidRPr="00EA01E1">
        <w:rPr>
          <w:i/>
        </w:rPr>
        <w:t>Macaca fascicularis</w:t>
      </w:r>
      <w:r w:rsidRPr="00EA01E1">
        <w:t xml:space="preserve"> monkey with Asian and American genotypes of dengue virus 2. </w:t>
      </w:r>
      <w:r w:rsidRPr="00EA01E1">
        <w:rPr>
          <w:i/>
        </w:rPr>
        <w:t>Clin Vaccine Immunol</w:t>
      </w:r>
      <w:r w:rsidRPr="00EA01E1">
        <w:t xml:space="preserve">. 15(3): 439-446. doi: 10.1128/CVI.00208-07. </w:t>
      </w:r>
    </w:p>
    <w:p w:rsidR="00516924" w:rsidRPr="00EA01E1" w:rsidRDefault="00516924" w:rsidP="00FC3DEA">
      <w:pPr>
        <w:pStyle w:val="DaftarPustaka"/>
      </w:pPr>
      <w:r w:rsidRPr="00EA01E1">
        <w:t xml:space="preserve">Kochel TJ, Watts DM, Gonzalo AS, Ewing DF, Porter KR, Russell KL. 2005. Cross-serotype neutralization of dengue virus in </w:t>
      </w:r>
      <w:r w:rsidRPr="00EA01E1">
        <w:rPr>
          <w:i/>
        </w:rPr>
        <w:t>Aotus nancyme</w:t>
      </w:r>
      <w:r w:rsidRPr="00EA01E1">
        <w:t xml:space="preserve"> monkeys. </w:t>
      </w:r>
      <w:r w:rsidRPr="00EA01E1">
        <w:rPr>
          <w:i/>
        </w:rPr>
        <w:t>J Infect Dis</w:t>
      </w:r>
      <w:r w:rsidRPr="00EA01E1">
        <w:t>. 191(6):1000-1004. doi:10.1086/427511.</w:t>
      </w:r>
    </w:p>
    <w:p w:rsidR="00516924" w:rsidRPr="00EA01E1" w:rsidRDefault="00516924" w:rsidP="00FC3DEA">
      <w:pPr>
        <w:pStyle w:val="DaftarPustaka"/>
      </w:pPr>
      <w:r w:rsidRPr="00EA01E1">
        <w:t xml:space="preserve">Onlamoon N, Noisakran S, Hsiao HM, Duncan A,  Villinger F, Ansari AA, Perng GC. 2010. Dengue virus-induced hemorrhage in a nonhuman primate model. </w:t>
      </w:r>
      <w:r w:rsidRPr="00EA01E1">
        <w:rPr>
          <w:i/>
        </w:rPr>
        <w:t>Blood</w:t>
      </w:r>
      <w:r w:rsidRPr="00EA01E1">
        <w:t>. 115(9):1823-1834. doi:10.1182/blood-2009-09-241990.</w:t>
      </w:r>
    </w:p>
    <w:p w:rsidR="00C40F1D" w:rsidRDefault="00516924" w:rsidP="00FC3DEA">
      <w:pPr>
        <w:pStyle w:val="DaftarPustaka"/>
      </w:pPr>
      <w:r w:rsidRPr="00EA01E1">
        <w:t>[WHO] World Health Organization. 2009. Dengue and dengue haemorrhagic fever [internet]. [diacu 2009 Mei 6]. Tersedia dari: http://www.who.int /mediacentre/ factsheets/ fs117/en/ index.html.</w:t>
      </w:r>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B9584F" w:rsidRDefault="00B9584F" w:rsidP="009E05B9">
      <w:pPr>
        <w:pStyle w:val="Caption"/>
        <w:keepNext/>
        <w:ind w:left="1276" w:hanging="1276"/>
      </w:pPr>
      <w:bookmarkStart w:id="177" w:name="_Toc330897222"/>
      <w:bookmarkStart w:id="178" w:name="_Toc330897777"/>
      <w:r>
        <w:lastRenderedPageBreak/>
        <w:t xml:space="preserve">Lampiran </w:t>
      </w:r>
      <w:r w:rsidR="00057190">
        <w:rPr>
          <w:noProof/>
        </w:rPr>
        <w:fldChar w:fldCharType="begin"/>
      </w:r>
      <w:r w:rsidR="00057190">
        <w:rPr>
          <w:noProof/>
        </w:rPr>
        <w:instrText xml:space="preserve"> SEQ Lampiran \* ARABIC </w:instrText>
      </w:r>
      <w:r w:rsidR="00057190">
        <w:rPr>
          <w:noProof/>
        </w:rPr>
        <w:fldChar w:fldCharType="separate"/>
      </w:r>
      <w:r w:rsidR="001A0D8D">
        <w:rPr>
          <w:noProof/>
        </w:rPr>
        <w:t>1</w:t>
      </w:r>
      <w:r w:rsidR="00057190">
        <w:rPr>
          <w:noProof/>
        </w:rPr>
        <w:fldChar w:fldCharType="end"/>
      </w:r>
      <w:r>
        <w:t xml:space="preserve">  </w:t>
      </w:r>
      <w:bookmarkStart w:id="179" w:name="_Toc330543880"/>
      <w:bookmarkStart w:id="180" w:name="_Toc330897883"/>
      <w:bookmarkStart w:id="181" w:name="_Toc330898010"/>
      <w:bookmarkStart w:id="182" w:name="_Toc330898088"/>
      <w:r w:rsidRPr="00393DAD">
        <w:t>Rata-rata dan simpangan baku beberapa sifat físik dan kimia tanah</w:t>
      </w:r>
      <w:r>
        <w:t xml:space="preserve"> </w:t>
      </w:r>
      <w:r w:rsidRPr="00393DAD">
        <w:t>dari 78 contoh tanah di Kebun Percobaan Ciheuleut</w:t>
      </w:r>
      <w:bookmarkEnd w:id="177"/>
      <w:bookmarkEnd w:id="178"/>
      <w:bookmarkEnd w:id="179"/>
      <w:bookmarkEnd w:id="180"/>
      <w:bookmarkEnd w:id="181"/>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(mek 100 g</w:t>
            </w:r>
            <w:r w:rsidRPr="009F4498">
              <w:rPr>
                <w:vertAlign w:val="superscript"/>
              </w:rPr>
              <w:t>-1</w:t>
            </w:r>
            <w:r w:rsidRPr="009F4498">
              <w:t xml:space="preserve"> tanah)</w:t>
            </w:r>
            <w:r w:rsidRPr="009F4498">
              <w:rPr>
                <w:vertAlign w:val="superscript"/>
              </w:rPr>
              <w:t>a</w:t>
            </w:r>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r w:rsidRPr="00393DAD">
        <w:rPr>
          <w:vertAlign w:val="superscript"/>
        </w:rPr>
        <w:t>a</w:t>
      </w:r>
      <w:r w:rsidRPr="003C792E">
        <w:rPr>
          <w:sz w:val="20"/>
          <w:szCs w:val="20"/>
        </w:rPr>
        <w:t>Banyaknya 70 contoh tanah; KTK: kapasitas tukar kation,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5848C3" w:rsidP="005848C3">
      <w:pPr>
        <w:spacing w:after="200" w:line="276" w:lineRule="auto"/>
        <w:ind w:left="1276" w:hanging="1276"/>
        <w:jc w:val="left"/>
      </w:pPr>
      <w:bookmarkStart w:id="183" w:name="_Toc330897223"/>
      <w:bookmarkStart w:id="184" w:name="_Toc330897778"/>
      <w:r>
        <w:lastRenderedPageBreak/>
        <w:t xml:space="preserve">Lampiran </w:t>
      </w:r>
      <w:r w:rsidR="00057190">
        <w:rPr>
          <w:noProof/>
        </w:rPr>
        <w:fldChar w:fldCharType="begin"/>
      </w:r>
      <w:r w:rsidR="00057190">
        <w:rPr>
          <w:noProof/>
        </w:rPr>
        <w:instrText xml:space="preserve"> SEQ Lampiran \* ARABIC </w:instrText>
      </w:r>
      <w:r w:rsidR="00057190">
        <w:rPr>
          <w:noProof/>
        </w:rPr>
        <w:fldChar w:fldCharType="separate"/>
      </w:r>
      <w:r w:rsidR="001A0D8D">
        <w:rPr>
          <w:noProof/>
        </w:rPr>
        <w:t>2</w:t>
      </w:r>
      <w:r w:rsidR="00057190">
        <w:rPr>
          <w:noProof/>
        </w:rPr>
        <w:fldChar w:fldCharType="end"/>
      </w:r>
      <w:r>
        <w:t xml:space="preserve">  </w:t>
      </w:r>
      <w:bookmarkStart w:id="185" w:name="_Toc323028195"/>
      <w:bookmarkStart w:id="186" w:name="_Toc330456036"/>
      <w:bookmarkStart w:id="187" w:name="_Toc330538072"/>
      <w:bookmarkStart w:id="188" w:name="_Toc330538268"/>
      <w:bookmarkStart w:id="189" w:name="_Toc330543881"/>
      <w:bookmarkStart w:id="190" w:name="_Toc330897884"/>
      <w:bookmarkStart w:id="191" w:name="_Toc330898011"/>
      <w:bookmarkStart w:id="192" w:name="_Toc330898089"/>
      <w:r w:rsidRPr="009F4498">
        <w:rPr>
          <w:shd w:val="clear" w:color="auto" w:fill="FFFFFF"/>
        </w:rPr>
        <w:t>Umu</w:t>
      </w:r>
      <w:r w:rsidRPr="00393DAD">
        <w:t>r, indeks luas daun, dan hasil biji kering jagung yang ditanam</w:t>
      </w:r>
      <w:r>
        <w:t xml:space="preserve"> p</w:t>
      </w:r>
      <w:r w:rsidRPr="00393DAD">
        <w:t>ada lima ketinggian tempat</w:t>
      </w:r>
      <w:bookmarkEnd w:id="183"/>
      <w:bookmarkEnd w:id="184"/>
      <w:bookmarkEnd w:id="185"/>
      <w:bookmarkEnd w:id="186"/>
      <w:bookmarkEnd w:id="187"/>
      <w:bookmarkEnd w:id="188"/>
      <w:bookmarkEnd w:id="189"/>
      <w:bookmarkEnd w:id="190"/>
      <w:bookmarkEnd w:id="191"/>
      <w:bookmarkEnd w:id="192"/>
      <w: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(m dpl)</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246ADD" w:rsidRDefault="00246AD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5848C3" w:rsidP="005848C3">
      <w:pPr>
        <w:pStyle w:val="Paragraf"/>
      </w:pPr>
      <w:r w:rsidRPr="007316EB">
        <w:t>Dalam riwayat hidup dijelaskan tempat dan tanggal kelahiran mahasiswa, putra dan putri ke berapa dari orang tua, nama kedua orang tua atau wali.</w:t>
      </w:r>
      <w:r>
        <w:t xml:space="preserve"> </w:t>
      </w:r>
      <w:r w:rsidRPr="007316EB">
        <w:t>Untuk skripsi, tuliskan pendidikan penulis seja</w:t>
      </w:r>
      <w:r w:rsidR="00D57B2C">
        <w:rPr>
          <w:lang w:val="en-US"/>
        </w:rPr>
        <w:t>\</w:t>
      </w:r>
      <w:r w:rsidRPr="007316EB">
        <w:t xml:space="preserve">k sekolah menengah hingga </w:t>
      </w:r>
      <w:r>
        <w:t xml:space="preserve">terdaftar sebagai mahasiswa IPB. </w:t>
      </w:r>
      <w:r w:rsidRPr="007316EB">
        <w:t>Kegiatan penulis di luar akademik yang menunjang pendidikan juga baik dicantumkan, terutama prestasi akademik yang pernah diraih selama masa kemahasis</w:t>
      </w:r>
      <w:r>
        <w:t xml:space="preserve">waan. </w:t>
      </w:r>
      <w:r w:rsidRPr="007316EB">
        <w:t>Uraian tentang riwayat hidup tidak lebih dari satu halaman</w:t>
      </w:r>
      <w:r>
        <w:t>.</w:t>
      </w:r>
    </w:p>
    <w:p w:rsidR="005848C3" w:rsidRPr="005848C3" w:rsidRDefault="005848C3" w:rsidP="005848C3"/>
    <w:sectPr w:rsidR="005848C3" w:rsidRPr="005848C3" w:rsidSect="00847047">
      <w:headerReference w:type="even" r:id="rId35"/>
      <w:headerReference w:type="default" r:id="rId36"/>
      <w:headerReference w:type="first" r:id="rId3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190" w:rsidRDefault="00057190" w:rsidP="002A32FD">
      <w:r>
        <w:separator/>
      </w:r>
    </w:p>
  </w:endnote>
  <w:endnote w:type="continuationSeparator" w:id="0">
    <w:p w:rsidR="00057190" w:rsidRDefault="00057190"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dvPSTim">
    <w:altName w:val="ＭＳ 明朝"/>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190" w:rsidRDefault="00057190" w:rsidP="002A32FD">
      <w:r>
        <w:separator/>
      </w:r>
    </w:p>
  </w:footnote>
  <w:footnote w:type="continuationSeparator" w:id="0">
    <w:p w:rsidR="00057190" w:rsidRDefault="00057190"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E8" w:rsidRDefault="002C73E8" w:rsidP="00367A2B">
    <w:pPr>
      <w:pStyle w:val="Header"/>
    </w:pPr>
  </w:p>
  <w:p w:rsidR="00AF2ECE" w:rsidRDefault="00AF2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E8" w:rsidRDefault="002C73E8">
    <w:pPr>
      <w:pStyle w:val="Header"/>
    </w:pPr>
  </w:p>
  <w:p w:rsidR="00AF2ECE" w:rsidRDefault="00AF2E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rsidR="002C73E8" w:rsidRDefault="00057190">
        <w:pPr>
          <w:pStyle w:val="Header"/>
        </w:pPr>
        <w:r>
          <w:rPr>
            <w:noProof/>
          </w:rPr>
          <w:fldChar w:fldCharType="begin"/>
        </w:r>
        <w:r>
          <w:rPr>
            <w:noProof/>
          </w:rPr>
          <w:instrText xml:space="preserve"> PAGE   \* MERGEFORMAT </w:instrText>
        </w:r>
        <w:r>
          <w:rPr>
            <w:noProof/>
          </w:rPr>
          <w:fldChar w:fldCharType="separate"/>
        </w:r>
        <w:r w:rsidR="002C73E8">
          <w:rPr>
            <w:noProof/>
          </w:rPr>
          <w:t>ii</w:t>
        </w:r>
        <w:r>
          <w:rPr>
            <w:noProof/>
          </w:rPr>
          <w:fldChar w:fldCharType="end"/>
        </w:r>
      </w:p>
    </w:sdtContent>
  </w:sdt>
  <w:p w:rsidR="002C73E8" w:rsidRDefault="002C73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CE" w:rsidRDefault="001A0D8D">
    <w:pPr>
      <w:pStyle w:val="Header"/>
    </w:pPr>
    <w:r>
      <w:rPr>
        <w:noProof/>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AF2ECE" w:rsidRDefault="00057190" w:rsidP="004D78CD">
                          <w:pPr>
                            <w:ind w:firstLine="0"/>
                            <w:jc w:val="left"/>
                          </w:pPr>
                          <w:r>
                            <w:rPr>
                              <w:noProof/>
                            </w:rPr>
                            <w:fldChar w:fldCharType="begin"/>
                          </w:r>
                          <w:r>
                            <w:rPr>
                              <w:noProof/>
                            </w:rPr>
                            <w:instrText xml:space="preserve"> PAGE   \* MERGEFORMAT </w:instrText>
                          </w:r>
                          <w:r>
                            <w:rPr>
                              <w:noProof/>
                            </w:rPr>
                            <w:fldChar w:fldCharType="separate"/>
                          </w:r>
                          <w:r w:rsidR="00290D60">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4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AF2ECE" w:rsidRDefault="00057190" w:rsidP="004D78CD">
                    <w:pPr>
                      <w:ind w:firstLine="0"/>
                      <w:jc w:val="left"/>
                    </w:pPr>
                    <w:r>
                      <w:rPr>
                        <w:noProof/>
                      </w:rPr>
                      <w:fldChar w:fldCharType="begin"/>
                    </w:r>
                    <w:r>
                      <w:rPr>
                        <w:noProof/>
                      </w:rPr>
                      <w:instrText xml:space="preserve"> PAGE   \* MERGEFORMAT </w:instrText>
                    </w:r>
                    <w:r>
                      <w:rPr>
                        <w:noProof/>
                      </w:rPr>
                      <w:fldChar w:fldCharType="separate"/>
                    </w:r>
                    <w:r w:rsidR="00290D60">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CE" w:rsidRDefault="001A0D8D">
    <w:pPr>
      <w:pStyle w:val="Header"/>
    </w:pPr>
    <w:r>
      <w:rPr>
        <w:noProof/>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AF2ECE" w:rsidRDefault="00057190" w:rsidP="00560759">
                          <w:pPr>
                            <w:ind w:firstLine="0"/>
                            <w:jc w:val="right"/>
                          </w:pPr>
                          <w:r>
                            <w:rPr>
                              <w:noProof/>
                            </w:rPr>
                            <w:fldChar w:fldCharType="begin"/>
                          </w:r>
                          <w:r>
                            <w:rPr>
                              <w:noProof/>
                            </w:rPr>
                            <w:instrText xml:space="preserve"> PAGE   \* MERGEFORMAT </w:instrText>
                          </w:r>
                          <w:r>
                            <w:rPr>
                              <w:noProof/>
                            </w:rPr>
                            <w:fldChar w:fldCharType="separate"/>
                          </w:r>
                          <w:r w:rsidR="00290D60">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AF2ECE" w:rsidRDefault="00057190" w:rsidP="00560759">
                    <w:pPr>
                      <w:ind w:firstLine="0"/>
                      <w:jc w:val="right"/>
                    </w:pPr>
                    <w:r>
                      <w:rPr>
                        <w:noProof/>
                      </w:rPr>
                      <w:fldChar w:fldCharType="begin"/>
                    </w:r>
                    <w:r>
                      <w:rPr>
                        <w:noProof/>
                      </w:rPr>
                      <w:instrText xml:space="preserve"> PAGE   \* MERGEFORMAT </w:instrText>
                    </w:r>
                    <w:r>
                      <w:rPr>
                        <w:noProof/>
                      </w:rPr>
                      <w:fldChar w:fldCharType="separate"/>
                    </w:r>
                    <w:r w:rsidR="00290D60">
                      <w:rPr>
                        <w:noProof/>
                      </w:rPr>
                      <w:t>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CE" w:rsidRDefault="00AF2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
  </w:num>
  <w:num w:numId="5">
    <w:abstractNumId w:val="4"/>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8D"/>
    <w:rsid w:val="00003DE3"/>
    <w:rsid w:val="00005153"/>
    <w:rsid w:val="00015668"/>
    <w:rsid w:val="000204C5"/>
    <w:rsid w:val="00057190"/>
    <w:rsid w:val="00064879"/>
    <w:rsid w:val="0007213A"/>
    <w:rsid w:val="00085464"/>
    <w:rsid w:val="00086BFA"/>
    <w:rsid w:val="00097462"/>
    <w:rsid w:val="000B74F8"/>
    <w:rsid w:val="000D0370"/>
    <w:rsid w:val="000F08C7"/>
    <w:rsid w:val="00101994"/>
    <w:rsid w:val="00101FF4"/>
    <w:rsid w:val="00102DC1"/>
    <w:rsid w:val="00105E58"/>
    <w:rsid w:val="00110828"/>
    <w:rsid w:val="0011250C"/>
    <w:rsid w:val="0012229F"/>
    <w:rsid w:val="00141FCF"/>
    <w:rsid w:val="00147375"/>
    <w:rsid w:val="00150FD7"/>
    <w:rsid w:val="00161164"/>
    <w:rsid w:val="00185707"/>
    <w:rsid w:val="001A0D8D"/>
    <w:rsid w:val="001A0EB8"/>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41E82"/>
    <w:rsid w:val="00246ADD"/>
    <w:rsid w:val="002548E1"/>
    <w:rsid w:val="0026617A"/>
    <w:rsid w:val="002711AE"/>
    <w:rsid w:val="00272D73"/>
    <w:rsid w:val="00275625"/>
    <w:rsid w:val="00276AF1"/>
    <w:rsid w:val="00290D60"/>
    <w:rsid w:val="00292415"/>
    <w:rsid w:val="00293DE2"/>
    <w:rsid w:val="002A32FD"/>
    <w:rsid w:val="002B0954"/>
    <w:rsid w:val="002B199C"/>
    <w:rsid w:val="002B2317"/>
    <w:rsid w:val="002B62AC"/>
    <w:rsid w:val="002B689A"/>
    <w:rsid w:val="002C6858"/>
    <w:rsid w:val="002C73E8"/>
    <w:rsid w:val="002D1997"/>
    <w:rsid w:val="002E7108"/>
    <w:rsid w:val="002F2F10"/>
    <w:rsid w:val="002F417A"/>
    <w:rsid w:val="00311214"/>
    <w:rsid w:val="00320F11"/>
    <w:rsid w:val="00331695"/>
    <w:rsid w:val="0034247C"/>
    <w:rsid w:val="00347691"/>
    <w:rsid w:val="00351288"/>
    <w:rsid w:val="00360939"/>
    <w:rsid w:val="00367A2B"/>
    <w:rsid w:val="00372D87"/>
    <w:rsid w:val="00381A2C"/>
    <w:rsid w:val="003833FC"/>
    <w:rsid w:val="00384492"/>
    <w:rsid w:val="003B4BDD"/>
    <w:rsid w:val="003B634A"/>
    <w:rsid w:val="003C15B7"/>
    <w:rsid w:val="003D159E"/>
    <w:rsid w:val="003D18CF"/>
    <w:rsid w:val="003D18F8"/>
    <w:rsid w:val="003D614A"/>
    <w:rsid w:val="003D6EF4"/>
    <w:rsid w:val="003E6B15"/>
    <w:rsid w:val="003F56C4"/>
    <w:rsid w:val="004001D0"/>
    <w:rsid w:val="0040293D"/>
    <w:rsid w:val="00442579"/>
    <w:rsid w:val="004537E4"/>
    <w:rsid w:val="00465114"/>
    <w:rsid w:val="00482B76"/>
    <w:rsid w:val="00493C72"/>
    <w:rsid w:val="004B6F38"/>
    <w:rsid w:val="004C2666"/>
    <w:rsid w:val="004D413B"/>
    <w:rsid w:val="004D74E2"/>
    <w:rsid w:val="004D78CD"/>
    <w:rsid w:val="004E19A3"/>
    <w:rsid w:val="004F32EA"/>
    <w:rsid w:val="00514D45"/>
    <w:rsid w:val="00516924"/>
    <w:rsid w:val="005346B5"/>
    <w:rsid w:val="00545A25"/>
    <w:rsid w:val="00560759"/>
    <w:rsid w:val="005672E9"/>
    <w:rsid w:val="005848C3"/>
    <w:rsid w:val="00597719"/>
    <w:rsid w:val="00597DE7"/>
    <w:rsid w:val="005A0453"/>
    <w:rsid w:val="005A7D08"/>
    <w:rsid w:val="005B5808"/>
    <w:rsid w:val="005E2F8C"/>
    <w:rsid w:val="005E49A1"/>
    <w:rsid w:val="005E532A"/>
    <w:rsid w:val="005F5FEC"/>
    <w:rsid w:val="005F794C"/>
    <w:rsid w:val="006061DB"/>
    <w:rsid w:val="006204E5"/>
    <w:rsid w:val="006223D6"/>
    <w:rsid w:val="00623DB4"/>
    <w:rsid w:val="00626699"/>
    <w:rsid w:val="00637F52"/>
    <w:rsid w:val="00651E80"/>
    <w:rsid w:val="0068227F"/>
    <w:rsid w:val="006956C9"/>
    <w:rsid w:val="006A307A"/>
    <w:rsid w:val="006C496A"/>
    <w:rsid w:val="006D4CE7"/>
    <w:rsid w:val="006F0A3B"/>
    <w:rsid w:val="006F191C"/>
    <w:rsid w:val="006F1C30"/>
    <w:rsid w:val="00703F22"/>
    <w:rsid w:val="00710BC0"/>
    <w:rsid w:val="00710CE3"/>
    <w:rsid w:val="00715C50"/>
    <w:rsid w:val="00715E1E"/>
    <w:rsid w:val="007268CB"/>
    <w:rsid w:val="007309B0"/>
    <w:rsid w:val="007329D3"/>
    <w:rsid w:val="007416BC"/>
    <w:rsid w:val="00763E65"/>
    <w:rsid w:val="0076619B"/>
    <w:rsid w:val="0076686B"/>
    <w:rsid w:val="00767719"/>
    <w:rsid w:val="00767AD5"/>
    <w:rsid w:val="00771AD6"/>
    <w:rsid w:val="00781768"/>
    <w:rsid w:val="007825E4"/>
    <w:rsid w:val="00782687"/>
    <w:rsid w:val="00785881"/>
    <w:rsid w:val="007A6E0E"/>
    <w:rsid w:val="007B168D"/>
    <w:rsid w:val="007B2A09"/>
    <w:rsid w:val="007B5876"/>
    <w:rsid w:val="007C3718"/>
    <w:rsid w:val="00803859"/>
    <w:rsid w:val="00815069"/>
    <w:rsid w:val="00832682"/>
    <w:rsid w:val="00833699"/>
    <w:rsid w:val="00847047"/>
    <w:rsid w:val="00877EE2"/>
    <w:rsid w:val="008B29B5"/>
    <w:rsid w:val="008B448A"/>
    <w:rsid w:val="008C4D5B"/>
    <w:rsid w:val="008F3EDB"/>
    <w:rsid w:val="008F6C25"/>
    <w:rsid w:val="00913411"/>
    <w:rsid w:val="0092557E"/>
    <w:rsid w:val="00941E80"/>
    <w:rsid w:val="009543CF"/>
    <w:rsid w:val="00965693"/>
    <w:rsid w:val="009710C1"/>
    <w:rsid w:val="00972731"/>
    <w:rsid w:val="009935BF"/>
    <w:rsid w:val="009A3558"/>
    <w:rsid w:val="009B7A84"/>
    <w:rsid w:val="009C5857"/>
    <w:rsid w:val="009C7C3B"/>
    <w:rsid w:val="009D4B46"/>
    <w:rsid w:val="009E05B9"/>
    <w:rsid w:val="009E166F"/>
    <w:rsid w:val="009F058D"/>
    <w:rsid w:val="009F358A"/>
    <w:rsid w:val="009F5A1B"/>
    <w:rsid w:val="009F64AA"/>
    <w:rsid w:val="00A00105"/>
    <w:rsid w:val="00A248CB"/>
    <w:rsid w:val="00A25AE6"/>
    <w:rsid w:val="00A32559"/>
    <w:rsid w:val="00A33F7E"/>
    <w:rsid w:val="00A36D56"/>
    <w:rsid w:val="00A6100D"/>
    <w:rsid w:val="00A82E0F"/>
    <w:rsid w:val="00A91F5E"/>
    <w:rsid w:val="00AA2D23"/>
    <w:rsid w:val="00AB0E40"/>
    <w:rsid w:val="00AB20EE"/>
    <w:rsid w:val="00AD184B"/>
    <w:rsid w:val="00AE27FF"/>
    <w:rsid w:val="00AF1DE5"/>
    <w:rsid w:val="00AF2ECE"/>
    <w:rsid w:val="00AF4B61"/>
    <w:rsid w:val="00B0382B"/>
    <w:rsid w:val="00B03EE6"/>
    <w:rsid w:val="00B15AFC"/>
    <w:rsid w:val="00B210F2"/>
    <w:rsid w:val="00B30A91"/>
    <w:rsid w:val="00B315E6"/>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514D7"/>
    <w:rsid w:val="00C5162E"/>
    <w:rsid w:val="00C6480F"/>
    <w:rsid w:val="00C66DE5"/>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3374"/>
    <w:rsid w:val="00D27E6D"/>
    <w:rsid w:val="00D36947"/>
    <w:rsid w:val="00D4159F"/>
    <w:rsid w:val="00D47207"/>
    <w:rsid w:val="00D500D1"/>
    <w:rsid w:val="00D57B2C"/>
    <w:rsid w:val="00D67A92"/>
    <w:rsid w:val="00D748E2"/>
    <w:rsid w:val="00D76FFF"/>
    <w:rsid w:val="00D81F2E"/>
    <w:rsid w:val="00D8349C"/>
    <w:rsid w:val="00D86C0E"/>
    <w:rsid w:val="00D86FA3"/>
    <w:rsid w:val="00D90448"/>
    <w:rsid w:val="00D92664"/>
    <w:rsid w:val="00DA59B9"/>
    <w:rsid w:val="00DB11AA"/>
    <w:rsid w:val="00DC09E1"/>
    <w:rsid w:val="00DC5BE9"/>
    <w:rsid w:val="00DC7728"/>
    <w:rsid w:val="00DD7277"/>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4F53"/>
    <w:rsid w:val="00EE6360"/>
    <w:rsid w:val="00F01597"/>
    <w:rsid w:val="00F04EFD"/>
    <w:rsid w:val="00F37D98"/>
    <w:rsid w:val="00F54F6F"/>
    <w:rsid w:val="00F62ADA"/>
    <w:rsid w:val="00F67811"/>
    <w:rsid w:val="00F712EF"/>
    <w:rsid w:val="00F71B57"/>
    <w:rsid w:val="00F75CF5"/>
    <w:rsid w:val="00F942CA"/>
    <w:rsid w:val="00F9551D"/>
    <w:rsid w:val="00FC3DEA"/>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5:docId w15:val="{6C3A0851-A9AC-46BA-858C-705D949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PPKI\CD%20PPKI\CD\Templat\Skripsi-Custom.dotx" TargetMode="External"/><Relationship Id="rId18" Type="http://schemas.openxmlformats.org/officeDocument/2006/relationships/hyperlink" Target="file:///E:\PPKI\CD%20PPKI\CD\Templat\Skripsi-Custom.dotx"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file:///E:\PPKI\CD%20PPKI\CD\Templat\Skripsi-Custom.dotx"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E:\PPKI\CD%20PPKI\CD\Templat\Skripsi-Custom.dotx" TargetMode="External"/><Relationship Id="rId25" Type="http://schemas.openxmlformats.org/officeDocument/2006/relationships/chart" Target="charts/chart1.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hyperlink" Target="file:///E:\PPKI\CD%20PPKI\CD\Templat\Skripsi-Custom.dot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E:\PPKI\CD%20PPKI\CD\Templat\Skripsi-Custom.dotx" TargetMode="External"/><Relationship Id="rId32" Type="http://schemas.openxmlformats.org/officeDocument/2006/relationships/image" Target="media/image8.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file:///E:\PPKI\CD%20PPKI\CD\Templat\Skripsi-Custom.dotx" TargetMode="External"/><Relationship Id="rId23" Type="http://schemas.openxmlformats.org/officeDocument/2006/relationships/hyperlink" Target="file:///E:\PPKI\CD%20PPKI\CD\Templat\Skripsi-Custom.dotx" TargetMode="External"/><Relationship Id="rId28" Type="http://schemas.openxmlformats.org/officeDocument/2006/relationships/image" Target="media/image4.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file:///E:\PPKI\CD%20PPKI\CD\Templat\Skripsi-Custom.dot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PPKI\CD%20PPKI\CD\Templat\Skripsi-Custom.dotx" TargetMode="External"/><Relationship Id="rId22" Type="http://schemas.openxmlformats.org/officeDocument/2006/relationships/hyperlink" Target="file:///E:\PPKI\CD%20PPKI\CD\Templat\Skripsi-Custom.dot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4.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r%20Herlambang\Downloads\Templat%20Skripsi.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Irra\Documents\pak%20djoko\grafik%20edi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64156588801745"/>
          <c:y val="4.8268625393494226E-2"/>
          <c:w val="0.8270547431571057"/>
          <c:h val="0.7197587066322596"/>
        </c:manualLayout>
      </c:layout>
      <c:scatterChart>
        <c:scatterStyle val="lineMarker"/>
        <c:varyColors val="0"/>
        <c:ser>
          <c:idx val="1"/>
          <c:order val="1"/>
          <c:tx>
            <c:strRef>
              <c:f>Sheet6!$D$2</c:f>
              <c:strCache>
                <c:ptCount val="1"/>
                <c:pt idx="0">
                  <c:v>RG</c:v>
                </c:pt>
              </c:strCache>
            </c:strRef>
          </c:tx>
          <c:spPr>
            <a:ln w="28575">
              <a:noFill/>
            </a:ln>
          </c:spPr>
          <c:marker>
            <c:symbol val="circle"/>
            <c:size val="7"/>
            <c:spPr>
              <a:solidFill>
                <a:schemeClr val="bg1"/>
              </a:solidFill>
              <a:ln w="13970">
                <a:solidFill>
                  <a:sysClr val="windowText" lastClr="000000"/>
                </a:solidFill>
              </a:ln>
            </c:spPr>
          </c:marker>
          <c:trendline>
            <c:spPr>
              <a:ln w="15875"/>
            </c:spPr>
            <c:trendlineType val="poly"/>
            <c:order val="2"/>
            <c:dispRSqr val="0"/>
            <c:dispEq val="0"/>
          </c:trendline>
          <c:xVal>
            <c:numRef>
              <c:f>Sheet6!$B$3:$B$9</c:f>
              <c:numCache>
                <c:formatCode>General</c:formatCode>
                <c:ptCount val="7"/>
                <c:pt idx="0">
                  <c:v>0</c:v>
                </c:pt>
                <c:pt idx="1">
                  <c:v>25</c:v>
                </c:pt>
                <c:pt idx="2">
                  <c:v>35</c:v>
                </c:pt>
                <c:pt idx="3">
                  <c:v>45</c:v>
                </c:pt>
                <c:pt idx="4">
                  <c:v>55</c:v>
                </c:pt>
                <c:pt idx="5">
                  <c:v>65</c:v>
                </c:pt>
                <c:pt idx="6">
                  <c:v>75</c:v>
                </c:pt>
              </c:numCache>
            </c:numRef>
          </c:xVal>
          <c:yVal>
            <c:numRef>
              <c:f>Sheet6!$D$3:$D$9</c:f>
              <c:numCache>
                <c:formatCode>General</c:formatCode>
                <c:ptCount val="7"/>
                <c:pt idx="0">
                  <c:v>6.9</c:v>
                </c:pt>
                <c:pt idx="1">
                  <c:v>7.2</c:v>
                </c:pt>
                <c:pt idx="2">
                  <c:v>7.3</c:v>
                </c:pt>
                <c:pt idx="3">
                  <c:v>6.8</c:v>
                </c:pt>
                <c:pt idx="4">
                  <c:v>6.6</c:v>
                </c:pt>
                <c:pt idx="5">
                  <c:v>6.4</c:v>
                </c:pt>
                <c:pt idx="6">
                  <c:v>6.2</c:v>
                </c:pt>
              </c:numCache>
            </c:numRef>
          </c:yVal>
          <c:smooth val="0"/>
          <c:extLst>
            <c:ext xmlns:c16="http://schemas.microsoft.com/office/drawing/2014/chart" uri="{C3380CC4-5D6E-409C-BE32-E72D297353CC}">
              <c16:uniqueId val="{00000001-1AE4-4EDD-978A-7CA6944257DE}"/>
            </c:ext>
          </c:extLst>
        </c:ser>
        <c:ser>
          <c:idx val="0"/>
          <c:order val="0"/>
          <c:tx>
            <c:strRef>
              <c:f>Sheet6!$C$2</c:f>
              <c:strCache>
                <c:ptCount val="1"/>
                <c:pt idx="0">
                  <c:v>GL</c:v>
                </c:pt>
              </c:strCache>
            </c:strRef>
          </c:tx>
          <c:spPr>
            <a:ln w="28575">
              <a:noFill/>
            </a:ln>
          </c:spPr>
          <c:marker>
            <c:symbol val="circle"/>
            <c:size val="7"/>
            <c:spPr>
              <a:solidFill>
                <a:schemeClr val="tx1"/>
              </a:solidFill>
              <a:ln>
                <a:solidFill>
                  <a:sysClr val="windowText" lastClr="000000"/>
                </a:solidFill>
              </a:ln>
            </c:spPr>
          </c:marker>
          <c:trendline>
            <c:spPr>
              <a:ln w="15875"/>
            </c:spPr>
            <c:trendlineType val="poly"/>
            <c:order val="2"/>
            <c:dispRSqr val="0"/>
            <c:dispEq val="0"/>
          </c:trendline>
          <c:xVal>
            <c:numRef>
              <c:f>Sheet6!$B$3:$B$9</c:f>
              <c:numCache>
                <c:formatCode>General</c:formatCode>
                <c:ptCount val="7"/>
                <c:pt idx="0">
                  <c:v>0</c:v>
                </c:pt>
                <c:pt idx="1">
                  <c:v>25</c:v>
                </c:pt>
                <c:pt idx="2">
                  <c:v>35</c:v>
                </c:pt>
                <c:pt idx="3">
                  <c:v>45</c:v>
                </c:pt>
                <c:pt idx="4">
                  <c:v>55</c:v>
                </c:pt>
                <c:pt idx="5">
                  <c:v>65</c:v>
                </c:pt>
                <c:pt idx="6">
                  <c:v>75</c:v>
                </c:pt>
              </c:numCache>
            </c:numRef>
          </c:xVal>
          <c:yVal>
            <c:numRef>
              <c:f>Sheet6!$C$3:$C$9</c:f>
              <c:numCache>
                <c:formatCode>General</c:formatCode>
                <c:ptCount val="7"/>
                <c:pt idx="0">
                  <c:v>6.2</c:v>
                </c:pt>
                <c:pt idx="1">
                  <c:v>6.3</c:v>
                </c:pt>
                <c:pt idx="2">
                  <c:v>6.4</c:v>
                </c:pt>
                <c:pt idx="3">
                  <c:v>6.3</c:v>
                </c:pt>
                <c:pt idx="4">
                  <c:v>5.9</c:v>
                </c:pt>
                <c:pt idx="5">
                  <c:v>5.7</c:v>
                </c:pt>
                <c:pt idx="6">
                  <c:v>5.5</c:v>
                </c:pt>
              </c:numCache>
            </c:numRef>
          </c:yVal>
          <c:smooth val="0"/>
          <c:extLst>
            <c:ext xmlns:c16="http://schemas.microsoft.com/office/drawing/2014/chart" uri="{C3380CC4-5D6E-409C-BE32-E72D297353CC}">
              <c16:uniqueId val="{00000003-1AE4-4EDD-978A-7CA6944257DE}"/>
            </c:ext>
          </c:extLst>
        </c:ser>
        <c:dLbls>
          <c:showLegendKey val="0"/>
          <c:showVal val="0"/>
          <c:showCatName val="0"/>
          <c:showSerName val="0"/>
          <c:showPercent val="0"/>
          <c:showBubbleSize val="0"/>
        </c:dLbls>
        <c:axId val="207502720"/>
        <c:axId val="240100480"/>
      </c:scatterChart>
      <c:valAx>
        <c:axId val="207502720"/>
        <c:scaling>
          <c:orientation val="minMax"/>
          <c:max val="80"/>
          <c:min val="0"/>
        </c:scaling>
        <c:delete val="0"/>
        <c:axPos val="b"/>
        <c:title>
          <c:tx>
            <c:rich>
              <a:bodyPr/>
              <a:lstStyle/>
              <a:p>
                <a:pPr>
                  <a:defRPr lang="en-US" sz="1200" b="0">
                    <a:latin typeface="Times New Roman" pitchFamily="18" charset="0"/>
                    <a:cs typeface="Times New Roman" pitchFamily="18" charset="0"/>
                  </a:defRPr>
                </a:pPr>
                <a:r>
                  <a:rPr lang="en-US" sz="1200" b="0">
                    <a:latin typeface="Times New Roman" pitchFamily="18" charset="0"/>
                    <a:cs typeface="Times New Roman" pitchFamily="18" charset="0"/>
                  </a:rPr>
                  <a:t>Tingkat naungan (%)</a:t>
                </a:r>
              </a:p>
            </c:rich>
          </c:tx>
          <c:layout>
            <c:manualLayout>
              <c:xMode val="edge"/>
              <c:yMode val="edge"/>
              <c:x val="0.31206382257665682"/>
              <c:y val="0.88247639034627456"/>
            </c:manualLayout>
          </c:layout>
          <c:overlay val="0"/>
        </c:title>
        <c:numFmt formatCode="General" sourceLinked="1"/>
        <c:majorTickMark val="out"/>
        <c:minorTickMark val="out"/>
        <c:tickLblPos val="nextTo"/>
        <c:spPr>
          <a:ln w="15875">
            <a:solidFill>
              <a:sysClr val="windowText" lastClr="000000"/>
            </a:solidFill>
          </a:ln>
        </c:spPr>
        <c:txPr>
          <a:bodyPr/>
          <a:lstStyle/>
          <a:p>
            <a:pPr>
              <a:defRPr lang="en-US" sz="1200">
                <a:latin typeface="Times New Roman" pitchFamily="18" charset="0"/>
                <a:cs typeface="Times New Roman" pitchFamily="18" charset="0"/>
              </a:defRPr>
            </a:pPr>
            <a:endParaRPr lang="id-ID"/>
          </a:p>
        </c:txPr>
        <c:crossAx val="240100480"/>
        <c:crosses val="autoZero"/>
        <c:crossBetween val="midCat"/>
        <c:majorUnit val="20"/>
        <c:minorUnit val="10"/>
      </c:valAx>
      <c:valAx>
        <c:axId val="240100480"/>
        <c:scaling>
          <c:orientation val="minMax"/>
          <c:max val="8"/>
          <c:min val="5"/>
        </c:scaling>
        <c:delete val="0"/>
        <c:axPos val="l"/>
        <c:title>
          <c:tx>
            <c:rich>
              <a:bodyPr rot="-5400000" vert="horz"/>
              <a:lstStyle/>
              <a:p>
                <a:pPr>
                  <a:defRPr lang="en-US" sz="1200" b="0">
                    <a:latin typeface="Times New Roman" pitchFamily="18" charset="0"/>
                    <a:cs typeface="Times New Roman" pitchFamily="18" charset="0"/>
                  </a:defRPr>
                </a:pPr>
                <a:r>
                  <a:rPr lang="en-US" sz="1200" b="0">
                    <a:latin typeface="Times New Roman" pitchFamily="18" charset="0"/>
                    <a:cs typeface="Times New Roman" pitchFamily="18" charset="0"/>
                  </a:rPr>
                  <a:t>Diameter bunga (cm)</a:t>
                </a:r>
              </a:p>
            </c:rich>
          </c:tx>
          <c:overlay val="0"/>
        </c:title>
        <c:numFmt formatCode="General" sourceLinked="1"/>
        <c:majorTickMark val="out"/>
        <c:minorTickMark val="out"/>
        <c:tickLblPos val="nextTo"/>
        <c:spPr>
          <a:ln w="15875">
            <a:solidFill>
              <a:sysClr val="windowText" lastClr="000000"/>
            </a:solidFill>
          </a:ln>
        </c:spPr>
        <c:txPr>
          <a:bodyPr/>
          <a:lstStyle/>
          <a:p>
            <a:pPr>
              <a:defRPr lang="en-US" sz="1200">
                <a:latin typeface="Times New Roman" pitchFamily="18" charset="0"/>
                <a:cs typeface="Times New Roman" pitchFamily="18" charset="0"/>
              </a:defRPr>
            </a:pPr>
            <a:endParaRPr lang="id-ID"/>
          </a:p>
        </c:txPr>
        <c:crossAx val="207502720"/>
        <c:crosses val="autoZero"/>
        <c:crossBetween val="midCat"/>
        <c:majorUnit val="1"/>
        <c:minorUnit val="0.5"/>
      </c:valAx>
      <c:spPr>
        <a:ln>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90CD7-3FE0-4D91-A77D-500656D7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TotalTime>
  <Pages>25</Pages>
  <Words>4665</Words>
  <Characters>26596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Noer Herlambang</dc:creator>
  <cp:lastModifiedBy>noer.herlambang@gmail.com</cp:lastModifiedBy>
  <cp:revision>1</cp:revision>
  <cp:lastPrinted>2012-07-23T04:44:00Z</cp:lastPrinted>
  <dcterms:created xsi:type="dcterms:W3CDTF">2018-12-29T04:55:00Z</dcterms:created>
  <dcterms:modified xsi:type="dcterms:W3CDTF">2018-12-29T04:56:00Z</dcterms:modified>
</cp:coreProperties>
</file>